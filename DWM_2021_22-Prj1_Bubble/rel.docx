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22949" w14:textId="77777777" w:rsidR="00C17BC3" w:rsidRDefault="002F1400">
      <w:pPr>
        <w:pStyle w:val="CompanyName"/>
        <w:framePr w:h="1920" w:wrap="notBeside" w:anchorLock="1"/>
        <w:rPr>
          <w:rFonts w:cs="Times New Roman"/>
          <w:spacing w:val="0"/>
          <w:kern w:val="0"/>
          <w:sz w:val="32"/>
          <w:szCs w:val="32"/>
          <w:lang w:val="pt-PT"/>
        </w:rPr>
      </w:pPr>
      <w:bookmarkStart w:id="0" w:name="_Hlk94299430"/>
      <w:bookmarkEnd w:id="0"/>
      <w:r>
        <w:rPr>
          <w:noProof/>
        </w:rPr>
        <w:drawing>
          <wp:inline distT="0" distB="0" distL="0" distR="0" wp14:anchorId="7F8E0E22" wp14:editId="0CFEA3F0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A278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0C8002EB" w14:textId="77777777" w:rsidR="00F81F8E" w:rsidRDefault="00F81F8E" w:rsidP="00864490">
      <w:pPr>
        <w:pStyle w:val="CompanyName"/>
        <w:framePr w:h="1920" w:wrap="notBeside" w:anchorLock="1"/>
        <w:jc w:val="both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6869A935" w14:textId="77777777" w:rsidR="00C17BC3" w:rsidRDefault="00C17BC3" w:rsidP="00864490">
      <w:pPr>
        <w:pStyle w:val="CompanyName"/>
        <w:framePr w:h="1920" w:wrap="notBeside" w:anchorLock="1"/>
        <w:jc w:val="both"/>
        <w:rPr>
          <w:lang w:val="pt-PT"/>
        </w:rPr>
      </w:pPr>
    </w:p>
    <w:p w14:paraId="388D5329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6BD29C8C" w14:textId="4506D6FF" w:rsidR="00C17BC3" w:rsidRDefault="00864490" w:rsidP="00F81F8E">
      <w:pPr>
        <w:jc w:val="center"/>
      </w:pPr>
      <w:r>
        <w:rPr>
          <w:noProof/>
        </w:rPr>
        <w:drawing>
          <wp:inline distT="0" distB="0" distL="0" distR="0" wp14:anchorId="60E62D0D" wp14:editId="1705652B">
            <wp:extent cx="3896360" cy="9544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F2FC" w14:textId="7D341529" w:rsidR="00F81F8E" w:rsidRDefault="00F81F8E" w:rsidP="00864490"/>
    <w:p w14:paraId="521CC6B2" w14:textId="77777777" w:rsidR="00864490" w:rsidRDefault="00864490" w:rsidP="00864490"/>
    <w:p w14:paraId="0AA56B71" w14:textId="77777777" w:rsidR="00B7563D" w:rsidRDefault="00B7563D" w:rsidP="00F81F8E">
      <w:pPr>
        <w:jc w:val="center"/>
      </w:pPr>
    </w:p>
    <w:p w14:paraId="2C04A763" w14:textId="6CE08AA7" w:rsidR="00B23C8A" w:rsidRPr="00277A3C" w:rsidRDefault="00864490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Rede Social</w:t>
      </w:r>
      <w:r w:rsidR="4CA8FA2C" w:rsidRPr="4CA8FA2C">
        <w:rPr>
          <w:rFonts w:cs="Times New Roman"/>
          <w:sz w:val="56"/>
          <w:szCs w:val="56"/>
          <w:lang w:val="pt-PT"/>
        </w:rPr>
        <w:t xml:space="preserve"> </w:t>
      </w:r>
      <w:r w:rsidR="00B7563D">
        <w:rPr>
          <w:rFonts w:cs="Times New Roman"/>
          <w:sz w:val="56"/>
          <w:szCs w:val="56"/>
          <w:lang w:val="pt-PT"/>
        </w:rPr>
        <w:t>–</w:t>
      </w:r>
      <w:r w:rsidR="4CA8FA2C" w:rsidRPr="4CA8FA2C">
        <w:rPr>
          <w:rFonts w:cs="Times New Roman"/>
          <w:sz w:val="56"/>
          <w:szCs w:val="56"/>
          <w:lang w:val="pt-PT"/>
        </w:rPr>
        <w:t xml:space="preserve"> </w:t>
      </w:r>
      <w:r>
        <w:rPr>
          <w:rFonts w:cs="Times New Roman"/>
          <w:sz w:val="56"/>
          <w:szCs w:val="56"/>
          <w:lang w:val="pt-PT"/>
        </w:rPr>
        <w:t>Bubble</w:t>
      </w:r>
    </w:p>
    <w:p w14:paraId="49965CE7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2876DEE3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30AA4EFD" w14:textId="035C1ABD" w:rsidR="4CA8FA2C" w:rsidRDefault="4CA8FA2C" w:rsidP="4CA8FA2C">
      <w:pPr>
        <w:pStyle w:val="SubtitleCover"/>
        <w:rPr>
          <w:lang w:val="pt-PT"/>
        </w:rPr>
      </w:pPr>
      <w:r w:rsidRPr="4CA8FA2C">
        <w:rPr>
          <w:rFonts w:cs="Times New Roman"/>
          <w:sz w:val="26"/>
          <w:szCs w:val="26"/>
          <w:lang w:val="pt-PT"/>
        </w:rPr>
        <w:t xml:space="preserve">MÓDULO DE APRENDIZAGEM ATIVA: </w:t>
      </w:r>
      <w:r w:rsidR="00231794">
        <w:rPr>
          <w:rFonts w:cs="Times New Roman"/>
          <w:sz w:val="26"/>
          <w:szCs w:val="26"/>
          <w:lang w:val="pt-PT"/>
        </w:rPr>
        <w:t>Programação web cliente-servidor audiovisual</w:t>
      </w:r>
    </w:p>
    <w:p w14:paraId="1930B74E" w14:textId="77777777" w:rsidR="00F81F8E" w:rsidRPr="00F81F8E" w:rsidRDefault="00F81F8E" w:rsidP="00F81F8E">
      <w:pPr>
        <w:pStyle w:val="Corpodetexto"/>
        <w:rPr>
          <w:lang w:bidi="en-US"/>
        </w:rPr>
      </w:pPr>
    </w:p>
    <w:p w14:paraId="7CF4E135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59709F18" w14:textId="68F5FA37" w:rsidR="00F81F8E" w:rsidRDefault="004D5E1E" w:rsidP="00BB1A0B">
      <w:pPr>
        <w:rPr>
          <w:rFonts w:cs="Times New Roman"/>
        </w:rPr>
        <w:sectPr w:rsidR="00F81F8E" w:rsidSect="00C17BC3">
          <w:headerReference w:type="even" r:id="rId11"/>
          <w:headerReference w:type="default" r:id="rId12"/>
          <w:footerReference w:type="default" r:id="rId13"/>
          <w:headerReference w:type="first" r:id="rId14"/>
          <w:footerReference w:type="first" r:id="rId15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39809" behindDoc="0" locked="0" layoutInCell="1" allowOverlap="1" wp14:anchorId="498A6E7A" wp14:editId="2EA3EF3A">
                <wp:simplePos x="0" y="0"/>
                <wp:positionH relativeFrom="margin">
                  <wp:posOffset>-889000</wp:posOffset>
                </wp:positionH>
                <wp:positionV relativeFrom="page">
                  <wp:posOffset>8502015</wp:posOffset>
                </wp:positionV>
                <wp:extent cx="7175831" cy="1878495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831" cy="187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D15F6C" w14:textId="77777777" w:rsidR="00142260" w:rsidRPr="00CE7D4F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2211695 - André Jorge Silva Sousa</w:t>
                            </w:r>
                          </w:p>
                          <w:p w14:paraId="2C164871" w14:textId="77777777" w:rsidR="00142260" w:rsidRPr="00CE7D4F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2211713 - João Bartolomeu Duarte</w:t>
                            </w:r>
                          </w:p>
                          <w:p w14:paraId="6DE5EF50" w14:textId="34FF7DCC" w:rsidR="00142260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2211737 - João Pedro Abraúl Barros</w:t>
                            </w:r>
                          </w:p>
                          <w:p w14:paraId="4889BA80" w14:textId="54E51A45" w:rsidR="00864490" w:rsidRPr="002F1400" w:rsidRDefault="0086449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</w:t>
                            </w:r>
                            <w:r w:rsidR="00577A36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9</w:t>
                            </w: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 – Micael GASPAR PEREIRA</w:t>
                            </w:r>
                          </w:p>
                          <w:p w14:paraId="74C7B4A5" w14:textId="77777777" w:rsidR="002F1400" w:rsidRPr="002F1400" w:rsidRDefault="002F1400" w:rsidP="004D5E1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2C6A1B26" w14:textId="77777777" w:rsidR="002F1400" w:rsidRPr="002F1400" w:rsidRDefault="002F1400" w:rsidP="004D5E1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7DA0485C" w14:textId="2240E0FC" w:rsidR="00F7733C" w:rsidRPr="002F1400" w:rsidRDefault="00864490" w:rsidP="004D5E1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JULHO</w:t>
                            </w:r>
                            <w:r w:rsidR="00B30E3E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 de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98A6E7A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70pt;margin-top:669.45pt;width:565.05pt;height:147.9pt;z-index:25163980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" filled="f" stroked="f">
                <v:textbox>
                  <w:txbxContent>
                    <w:p w14:paraId="65D15F6C" w14:textId="77777777" w:rsidR="00142260" w:rsidRPr="00CE7D4F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2211695 - André Jorge Silva Sousa</w:t>
                      </w:r>
                    </w:p>
                    <w:p w14:paraId="2C164871" w14:textId="77777777" w:rsidR="00142260" w:rsidRPr="00CE7D4F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2211713 - João Bartolomeu Duarte</w:t>
                      </w:r>
                    </w:p>
                    <w:p w14:paraId="6DE5EF50" w14:textId="34FF7DCC" w:rsidR="00142260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2211737 - João Pedro Abraúl Barros</w:t>
                      </w:r>
                    </w:p>
                    <w:p w14:paraId="4889BA80" w14:textId="54E51A45" w:rsidR="00864490" w:rsidRPr="002F1400" w:rsidRDefault="0086449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</w:t>
                      </w:r>
                      <w:r w:rsidR="00577A36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9</w:t>
                      </w: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 – Micael GASPAR PEREIRA</w:t>
                      </w:r>
                    </w:p>
                    <w:p w14:paraId="74C7B4A5" w14:textId="77777777" w:rsidR="002F1400" w:rsidRPr="002F1400" w:rsidRDefault="002F1400" w:rsidP="004D5E1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2C6A1B26" w14:textId="77777777" w:rsidR="002F1400" w:rsidRPr="002F1400" w:rsidRDefault="002F1400" w:rsidP="004D5E1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7DA0485C" w14:textId="2240E0FC" w:rsidR="00F7733C" w:rsidRPr="002F1400" w:rsidRDefault="00864490" w:rsidP="004D5E1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JULHO</w:t>
                      </w:r>
                      <w:r w:rsidR="00B30E3E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 de 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5CE2CC0" wp14:editId="621D566A">
                <wp:simplePos x="0" y="0"/>
                <wp:positionH relativeFrom="page">
                  <wp:posOffset>0</wp:posOffset>
                </wp:positionH>
                <wp:positionV relativeFrom="paragraph">
                  <wp:posOffset>1119505</wp:posOffset>
                </wp:positionV>
                <wp:extent cx="7553325" cy="261366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61366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3E07CAFB">
              <v:rect id="Rectangle 6" style="position:absolute;margin-left:0;margin-top:88.15pt;width:594.75pt;height:205.8pt;z-index: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26" fillcolor="#900" stroked="f" strokecolor="#f2f2f2 [3041]" strokeweight="3pt" w14:anchorId="515A7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">
                <v:shadow color="#622423 [1605]" opacity=".5" offset="1pt"/>
                <w10:wrap anchorx="page"/>
              </v:rect>
            </w:pict>
          </mc:Fallback>
        </mc:AlternateContent>
      </w:r>
    </w:p>
    <w:p w14:paraId="46AF7E3D" w14:textId="77777777" w:rsidR="00C17BC3" w:rsidRPr="00267B36" w:rsidRDefault="00C17BC3" w:rsidP="00BB1A0B">
      <w:pPr>
        <w:pStyle w:val="Corpodetexto"/>
        <w:spacing w:after="0" w:line="360" w:lineRule="auto"/>
        <w:ind w:firstLine="0"/>
        <w:rPr>
          <w:rFonts w:cs="Times New Roman"/>
          <w:szCs w:val="24"/>
        </w:rPr>
      </w:pPr>
    </w:p>
    <w:p w14:paraId="558AC7D2" w14:textId="77777777" w:rsidR="00C17BC3" w:rsidRPr="00267B36" w:rsidRDefault="00C17BC3" w:rsidP="00267B36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43577975" w14:textId="7F7A7D87" w:rsidR="00736F13" w:rsidRDefault="00F81F8E" w:rsidP="00231794">
      <w:pPr>
        <w:pStyle w:val="Pr-textual"/>
      </w:pPr>
      <w:r>
        <w:lastRenderedPageBreak/>
        <w:t>Resumo</w:t>
      </w:r>
    </w:p>
    <w:p w14:paraId="1EC159EC" w14:textId="6E38ECA1" w:rsidR="00002DEA" w:rsidRDefault="0D80F161" w:rsidP="00CD2594">
      <w:pPr>
        <w:spacing w:line="240" w:lineRule="auto"/>
        <w:ind w:firstLine="360"/>
      </w:pPr>
      <w:r>
        <w:t xml:space="preserve">O presente relatório tem como tema uma rede </w:t>
      </w:r>
      <w:r w:rsidR="00231794">
        <w:t>social</w:t>
      </w:r>
      <w:r>
        <w:t xml:space="preserve">, </w:t>
      </w:r>
      <w:r w:rsidR="00231794">
        <w:t>o</w:t>
      </w:r>
      <w:r>
        <w:t xml:space="preserve"> </w:t>
      </w:r>
      <w:r w:rsidR="00231794">
        <w:t>Bubble</w:t>
      </w:r>
      <w:r>
        <w:t>.</w:t>
      </w:r>
      <w:r w:rsidR="00CD2594">
        <w:t xml:space="preserve"> </w:t>
      </w:r>
      <w:r>
        <w:t xml:space="preserve">Este tema foi elaborado no âmbito do Módulo Aprendizagem Ativa: </w:t>
      </w:r>
      <w:r w:rsidR="00231794">
        <w:t>Programação Web Cliente-Servidor Audiovisual</w:t>
      </w:r>
      <w:r>
        <w:t xml:space="preserve">, lecionado no Curso Técnico Superior Profissional de Desenvolvimento Web e Multimédia do ano letivo 2021/2022. O projeto é composto por </w:t>
      </w:r>
      <w:r w:rsidR="00231794">
        <w:t>13</w:t>
      </w:r>
      <w:r>
        <w:t xml:space="preserve"> páginas web (</w:t>
      </w:r>
      <w:r w:rsidR="00231794">
        <w:t>3</w:t>
      </w:r>
      <w:r>
        <w:t xml:space="preserve"> por cada elemento do grupo</w:t>
      </w:r>
      <w:r w:rsidR="00231794">
        <w:t xml:space="preserve"> e uma sendo comum a todos</w:t>
      </w:r>
      <w:r>
        <w:t xml:space="preserve">) e consiste na criação de um web site para </w:t>
      </w:r>
      <w:r w:rsidR="00231794">
        <w:t>o</w:t>
      </w:r>
      <w:r>
        <w:t xml:space="preserve"> </w:t>
      </w:r>
      <w:r w:rsidR="00231794">
        <w:t>Bubble</w:t>
      </w:r>
      <w:r>
        <w:t>, neste projeto trabalhou-se o aspeto visual, o layout</w:t>
      </w:r>
      <w:r w:rsidR="00231794">
        <w:t xml:space="preserve">, a </w:t>
      </w:r>
      <w:r>
        <w:t>formatação do web site</w:t>
      </w:r>
      <w:r w:rsidR="00231794">
        <w:t xml:space="preserve"> e construção da base de dados</w:t>
      </w:r>
      <w:r>
        <w:t xml:space="preserve">, através da utilização de páginas </w:t>
      </w:r>
      <w:r w:rsidR="00095DA5">
        <w:t>PHP</w:t>
      </w:r>
      <w:r>
        <w:t>, implementação de folhas de estilo CSS</w:t>
      </w:r>
      <w:r w:rsidR="00095DA5">
        <w:t xml:space="preserve"> com Bootstrap 5</w:t>
      </w:r>
      <w:r>
        <w:t xml:space="preserve">, </w:t>
      </w:r>
      <w:r w:rsidR="000D4873">
        <w:t>JQuery</w:t>
      </w:r>
      <w:r>
        <w:t xml:space="preserve"> para o desenvolvimento de elementos interativos e criação/manipulação de conteúdos multimédia.</w:t>
      </w:r>
    </w:p>
    <w:p w14:paraId="50A1A8C0" w14:textId="77777777" w:rsidR="009609EE" w:rsidRDefault="009609EE" w:rsidP="00C21865">
      <w:pPr>
        <w:spacing w:line="240" w:lineRule="auto"/>
      </w:pPr>
    </w:p>
    <w:p w14:paraId="584A335C" w14:textId="3FCDFCC9" w:rsidR="00C21865" w:rsidRDefault="00C21865" w:rsidP="00C21865">
      <w:pPr>
        <w:spacing w:line="240" w:lineRule="auto"/>
      </w:pPr>
      <w:r>
        <w:t xml:space="preserve">Palavras-chaves: </w:t>
      </w:r>
      <w:proofErr w:type="spellStart"/>
      <w:r w:rsidR="000D4873">
        <w:t>bubble</w:t>
      </w:r>
      <w:proofErr w:type="spellEnd"/>
      <w:r w:rsidR="007564CA">
        <w:t xml:space="preserve">, </w:t>
      </w:r>
      <w:proofErr w:type="spellStart"/>
      <w:r w:rsidR="000D4873">
        <w:t>php</w:t>
      </w:r>
      <w:proofErr w:type="spellEnd"/>
      <w:r w:rsidR="007564CA">
        <w:t xml:space="preserve">, </w:t>
      </w:r>
      <w:r w:rsidR="000D4873">
        <w:t>projeto</w:t>
      </w:r>
      <w:r w:rsidR="00C507CF">
        <w:t xml:space="preserve">, </w:t>
      </w:r>
      <w:proofErr w:type="spellStart"/>
      <w:r w:rsidR="000D4873">
        <w:t>dwm</w:t>
      </w:r>
      <w:proofErr w:type="spellEnd"/>
      <w:r w:rsidR="00C507CF">
        <w:t>,</w:t>
      </w:r>
      <w:r w:rsidR="00095DA5">
        <w:t xml:space="preserve"> </w:t>
      </w:r>
      <w:r w:rsidR="000D4873">
        <w:t>site</w:t>
      </w:r>
      <w:r w:rsidR="00E87ABA">
        <w:t>,</w:t>
      </w:r>
      <w:r w:rsidR="005A5A0E">
        <w:t xml:space="preserve"> </w:t>
      </w:r>
      <w:r w:rsidR="000D4873">
        <w:t>social</w:t>
      </w:r>
      <w:r w:rsidR="005A5A0E">
        <w:t>.</w:t>
      </w:r>
      <w:r w:rsidR="00E87ABA">
        <w:t xml:space="preserve"> </w:t>
      </w:r>
    </w:p>
    <w:p w14:paraId="1F3709F2" w14:textId="2FF2D12A" w:rsidR="00F81F8E" w:rsidRDefault="00F81F8E" w:rsidP="00F81F8E">
      <w:r>
        <w:br w:type="page"/>
      </w:r>
    </w:p>
    <w:p w14:paraId="1EC27420" w14:textId="77777777" w:rsidR="002415A9" w:rsidRDefault="002415A9" w:rsidP="00F801D4">
      <w:pPr>
        <w:pStyle w:val="Pr-textual"/>
      </w:pPr>
      <w:r>
        <w:lastRenderedPageBreak/>
        <w:t>Índice</w:t>
      </w:r>
    </w:p>
    <w:p w14:paraId="2E6FFDE4" w14:textId="0621584B" w:rsidR="00452137" w:rsidRDefault="003E2967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fldChar w:fldCharType="begin"/>
      </w:r>
      <w:r w:rsidR="00EF3B56">
        <w:instrText>TOC \o "1-3" \h \z \u</w:instrText>
      </w:r>
      <w:r>
        <w:fldChar w:fldCharType="separate"/>
      </w:r>
      <w:hyperlink w:anchor="_Toc108844592" w:history="1">
        <w:r w:rsidR="00452137" w:rsidRPr="0031775B">
          <w:rPr>
            <w:rStyle w:val="Hiperligao"/>
            <w:noProof/>
          </w:rPr>
          <w:t>Introdução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_Toc108844592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1</w:t>
        </w:r>
        <w:r w:rsidR="00452137">
          <w:rPr>
            <w:noProof/>
            <w:webHidden/>
          </w:rPr>
          <w:fldChar w:fldCharType="end"/>
        </w:r>
      </w:hyperlink>
    </w:p>
    <w:p w14:paraId="196BE13B" w14:textId="36ED9D11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593" w:history="1">
        <w:r w:rsidR="00452137" w:rsidRPr="0031775B">
          <w:rPr>
            <w:rStyle w:val="Hiperligao"/>
            <w:noProof/>
          </w:rPr>
          <w:t>1.</w:t>
        </w:r>
        <w:r w:rsidR="0045213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452137" w:rsidRPr="0031775B">
          <w:rPr>
            <w:rStyle w:val="Hiperligao"/>
            <w:noProof/>
          </w:rPr>
          <w:t>Tecnologias Utilizadas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_Toc108844593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2</w:t>
        </w:r>
        <w:r w:rsidR="00452137">
          <w:rPr>
            <w:noProof/>
            <w:webHidden/>
          </w:rPr>
          <w:fldChar w:fldCharType="end"/>
        </w:r>
      </w:hyperlink>
    </w:p>
    <w:p w14:paraId="5AAC6042" w14:textId="3B3D8939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594" w:history="1">
        <w:r w:rsidR="00452137" w:rsidRPr="0031775B">
          <w:rPr>
            <w:rStyle w:val="Hiperligao"/>
            <w:noProof/>
          </w:rPr>
          <w:t>2.</w:t>
        </w:r>
        <w:r w:rsidR="0045213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452137" w:rsidRPr="0031775B">
          <w:rPr>
            <w:rStyle w:val="Hiperligao"/>
            <w:noProof/>
          </w:rPr>
          <w:t>Linguagens Utilizadas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_Toc108844594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3</w:t>
        </w:r>
        <w:r w:rsidR="00452137">
          <w:rPr>
            <w:noProof/>
            <w:webHidden/>
          </w:rPr>
          <w:fldChar w:fldCharType="end"/>
        </w:r>
      </w:hyperlink>
    </w:p>
    <w:p w14:paraId="21F5BD4A" w14:textId="1A45689D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595" w:history="1">
        <w:r w:rsidR="00452137" w:rsidRPr="0031775B">
          <w:rPr>
            <w:rStyle w:val="Hiperligao"/>
            <w:noProof/>
          </w:rPr>
          <w:t>3.</w:t>
        </w:r>
        <w:r w:rsidR="0045213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452137" w:rsidRPr="0031775B">
          <w:rPr>
            <w:rStyle w:val="Hiperligao"/>
            <w:noProof/>
          </w:rPr>
          <w:t>Esquema de Navegação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_Toc108844595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5</w:t>
        </w:r>
        <w:r w:rsidR="00452137">
          <w:rPr>
            <w:noProof/>
            <w:webHidden/>
          </w:rPr>
          <w:fldChar w:fldCharType="end"/>
        </w:r>
      </w:hyperlink>
    </w:p>
    <w:p w14:paraId="6B6B7647" w14:textId="6D623B8E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596" w:history="1">
        <w:r w:rsidR="00452137" w:rsidRPr="0031775B">
          <w:rPr>
            <w:rStyle w:val="Hiperligao"/>
            <w:noProof/>
          </w:rPr>
          <w:t>4.</w:t>
        </w:r>
        <w:r w:rsidR="0045213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452137" w:rsidRPr="0031775B">
          <w:rPr>
            <w:rStyle w:val="Hiperligao"/>
            <w:noProof/>
          </w:rPr>
          <w:t>Análise de Requisitos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_Toc108844596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6</w:t>
        </w:r>
        <w:r w:rsidR="00452137">
          <w:rPr>
            <w:noProof/>
            <w:webHidden/>
          </w:rPr>
          <w:fldChar w:fldCharType="end"/>
        </w:r>
      </w:hyperlink>
    </w:p>
    <w:p w14:paraId="14A57D0E" w14:textId="5B069836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597" w:history="1">
        <w:r w:rsidR="00452137" w:rsidRPr="0031775B">
          <w:rPr>
            <w:rStyle w:val="Hiperligao"/>
            <w:noProof/>
          </w:rPr>
          <w:t>5.</w:t>
        </w:r>
        <w:r w:rsidR="0045213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452137" w:rsidRPr="0031775B">
          <w:rPr>
            <w:rStyle w:val="Hiperligao"/>
            <w:rFonts w:eastAsia="MS Mincho"/>
            <w:i/>
            <w:iCs/>
            <w:noProof/>
          </w:rPr>
          <w:t>Wireframes</w:t>
        </w:r>
        <w:r w:rsidR="00452137" w:rsidRPr="0031775B">
          <w:rPr>
            <w:rStyle w:val="Hiperligao"/>
            <w:rFonts w:eastAsia="MS Mincho"/>
            <w:noProof/>
          </w:rPr>
          <w:t>/Protótipos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_Toc108844597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8</w:t>
        </w:r>
        <w:r w:rsidR="00452137">
          <w:rPr>
            <w:noProof/>
            <w:webHidden/>
          </w:rPr>
          <w:fldChar w:fldCharType="end"/>
        </w:r>
      </w:hyperlink>
    </w:p>
    <w:p w14:paraId="2BBB2DEC" w14:textId="17172B7F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598" w:history="1">
        <w:r w:rsidR="00452137" w:rsidRPr="0031775B">
          <w:rPr>
            <w:rStyle w:val="Hiperligao"/>
            <w:noProof/>
          </w:rPr>
          <w:t>6.</w:t>
        </w:r>
        <w:r w:rsidR="0045213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452137" w:rsidRPr="0031775B">
          <w:rPr>
            <w:rStyle w:val="Hiperligao"/>
            <w:rFonts w:eastAsia="MS Mincho"/>
            <w:noProof/>
          </w:rPr>
          <w:t>Logótipo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_Toc108844598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10</w:t>
        </w:r>
        <w:r w:rsidR="00452137">
          <w:rPr>
            <w:noProof/>
            <w:webHidden/>
          </w:rPr>
          <w:fldChar w:fldCharType="end"/>
        </w:r>
      </w:hyperlink>
    </w:p>
    <w:p w14:paraId="46DD742D" w14:textId="7831388F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599" w:history="1">
        <w:r w:rsidR="00452137" w:rsidRPr="0031775B">
          <w:rPr>
            <w:rStyle w:val="Hiperligao"/>
            <w:rFonts w:eastAsia="MS Mincho"/>
            <w:noProof/>
          </w:rPr>
          <w:t>7.</w:t>
        </w:r>
        <w:r w:rsidR="0045213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452137" w:rsidRPr="0031775B">
          <w:rPr>
            <w:rStyle w:val="Hiperligao"/>
            <w:rFonts w:eastAsia="MS Mincho"/>
            <w:noProof/>
          </w:rPr>
          <w:t>Vídeo Promocional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_Toc108844599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11</w:t>
        </w:r>
        <w:r w:rsidR="00452137">
          <w:rPr>
            <w:noProof/>
            <w:webHidden/>
          </w:rPr>
          <w:fldChar w:fldCharType="end"/>
        </w:r>
      </w:hyperlink>
    </w:p>
    <w:p w14:paraId="38BEBA17" w14:textId="15AB0CC7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600" w:history="1">
        <w:r w:rsidR="00452137" w:rsidRPr="0031775B">
          <w:rPr>
            <w:rStyle w:val="Hiperligao"/>
            <w:noProof/>
          </w:rPr>
          <w:t>8.</w:t>
        </w:r>
        <w:r w:rsidR="0045213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452137" w:rsidRPr="0031775B">
          <w:rPr>
            <w:rStyle w:val="Hiperligao"/>
            <w:rFonts w:eastAsia="MS Mincho"/>
            <w:noProof/>
          </w:rPr>
          <w:t>Páginas do Website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_Toc108844600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12</w:t>
        </w:r>
        <w:r w:rsidR="00452137">
          <w:rPr>
            <w:noProof/>
            <w:webHidden/>
          </w:rPr>
          <w:fldChar w:fldCharType="end"/>
        </w:r>
      </w:hyperlink>
    </w:p>
    <w:p w14:paraId="07F5D2BC" w14:textId="577BE484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601" w:history="1">
        <w:r w:rsidR="00452137" w:rsidRPr="0031775B">
          <w:rPr>
            <w:rStyle w:val="Hiperligao"/>
            <w:rFonts w:eastAsia="MS Mincho"/>
            <w:noProof/>
          </w:rPr>
          <w:t>9.</w:t>
        </w:r>
        <w:r w:rsidR="0045213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452137" w:rsidRPr="0031775B">
          <w:rPr>
            <w:rStyle w:val="Hiperligao"/>
            <w:rFonts w:eastAsia="MS Mincho"/>
            <w:noProof/>
          </w:rPr>
          <w:t>Estrutura dos Ficheiros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_Toc108844601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17</w:t>
        </w:r>
        <w:r w:rsidR="00452137">
          <w:rPr>
            <w:noProof/>
            <w:webHidden/>
          </w:rPr>
          <w:fldChar w:fldCharType="end"/>
        </w:r>
      </w:hyperlink>
    </w:p>
    <w:p w14:paraId="7CA2299F" w14:textId="4D6ED1AC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602" w:history="1">
        <w:r w:rsidR="00452137" w:rsidRPr="0031775B">
          <w:rPr>
            <w:rStyle w:val="Hiperligao"/>
            <w:noProof/>
          </w:rPr>
          <w:t>10.</w:t>
        </w:r>
        <w:r w:rsidR="00452137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452137" w:rsidRPr="0031775B">
          <w:rPr>
            <w:rStyle w:val="Hiperligao"/>
            <w:rFonts w:eastAsia="MS Mincho"/>
            <w:noProof/>
          </w:rPr>
          <w:t>Distribuição de Tarefas por Etapa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_Toc108844602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18</w:t>
        </w:r>
        <w:r w:rsidR="00452137">
          <w:rPr>
            <w:noProof/>
            <w:webHidden/>
          </w:rPr>
          <w:fldChar w:fldCharType="end"/>
        </w:r>
      </w:hyperlink>
    </w:p>
    <w:p w14:paraId="7423A2DB" w14:textId="3E89CAD5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603" w:history="1">
        <w:r w:rsidR="00452137" w:rsidRPr="0031775B">
          <w:rPr>
            <w:rStyle w:val="Hiperligao"/>
            <w:noProof/>
          </w:rPr>
          <w:t>Conclusão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_Toc108844603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19</w:t>
        </w:r>
        <w:r w:rsidR="00452137">
          <w:rPr>
            <w:noProof/>
            <w:webHidden/>
          </w:rPr>
          <w:fldChar w:fldCharType="end"/>
        </w:r>
      </w:hyperlink>
    </w:p>
    <w:p w14:paraId="162BB38E" w14:textId="6D29965E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604" w:history="1">
        <w:r w:rsidR="00452137" w:rsidRPr="0031775B">
          <w:rPr>
            <w:rStyle w:val="Hiperligao"/>
            <w:noProof/>
          </w:rPr>
          <w:t>Referências Bibliográficas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_Toc108844604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20</w:t>
        </w:r>
        <w:r w:rsidR="00452137">
          <w:rPr>
            <w:noProof/>
            <w:webHidden/>
          </w:rPr>
          <w:fldChar w:fldCharType="end"/>
        </w:r>
      </w:hyperlink>
    </w:p>
    <w:p w14:paraId="25941C23" w14:textId="587B291E" w:rsidR="00452137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08844605" w:history="1">
        <w:r w:rsidR="00452137" w:rsidRPr="0031775B">
          <w:rPr>
            <w:rStyle w:val="Hiperligao"/>
            <w:noProof/>
          </w:rPr>
          <w:t>Anexos</w:t>
        </w:r>
        <w:r w:rsidR="00452137">
          <w:rPr>
            <w:noProof/>
            <w:webHidden/>
          </w:rPr>
          <w:tab/>
        </w:r>
        <w:r w:rsidR="00452137">
          <w:rPr>
            <w:noProof/>
            <w:webHidden/>
          </w:rPr>
          <w:fldChar w:fldCharType="begin"/>
        </w:r>
        <w:r w:rsidR="00452137">
          <w:rPr>
            <w:noProof/>
            <w:webHidden/>
          </w:rPr>
          <w:instrText xml:space="preserve"> PAGEREF _Toc108844605 \h </w:instrText>
        </w:r>
        <w:r w:rsidR="00452137">
          <w:rPr>
            <w:noProof/>
            <w:webHidden/>
          </w:rPr>
        </w:r>
        <w:r w:rsidR="00452137">
          <w:rPr>
            <w:noProof/>
            <w:webHidden/>
          </w:rPr>
          <w:fldChar w:fldCharType="separate"/>
        </w:r>
        <w:r w:rsidR="00452137">
          <w:rPr>
            <w:noProof/>
            <w:webHidden/>
          </w:rPr>
          <w:t>21</w:t>
        </w:r>
        <w:r w:rsidR="00452137">
          <w:rPr>
            <w:noProof/>
            <w:webHidden/>
          </w:rPr>
          <w:fldChar w:fldCharType="end"/>
        </w:r>
      </w:hyperlink>
    </w:p>
    <w:p w14:paraId="4010BF72" w14:textId="3E08447B" w:rsidR="00B30E3E" w:rsidRDefault="003E2967" w:rsidP="4CA8FA2C">
      <w:pPr>
        <w:pStyle w:val="ndice1"/>
        <w:tabs>
          <w:tab w:val="right" w:leader="dot" w:pos="8505"/>
        </w:tabs>
        <w:rPr>
          <w:bCs/>
          <w:noProof/>
          <w:szCs w:val="24"/>
          <w:lang w:eastAsia="pt-PT"/>
        </w:rPr>
      </w:pPr>
      <w:r>
        <w:fldChar w:fldCharType="end"/>
      </w:r>
    </w:p>
    <w:p w14:paraId="73F84AB2" w14:textId="5FAF0A06" w:rsidR="00BA7037" w:rsidRPr="00BA7037" w:rsidRDefault="00BA7037" w:rsidP="00BA7037">
      <w:pPr>
        <w:pStyle w:val="Corpodetexto"/>
      </w:pPr>
    </w:p>
    <w:p w14:paraId="175688E0" w14:textId="77777777" w:rsidR="002415A9" w:rsidRPr="00267B36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6DCDB6BD" w14:textId="77777777" w:rsidR="002415A9" w:rsidRPr="00267B36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07E867CD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79E2CFC1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0D49065E" w14:textId="77777777" w:rsidR="00267B36" w:rsidRDefault="00267B36">
      <w:pPr>
        <w:rPr>
          <w:rFonts w:cs="Times New Roman"/>
          <w:szCs w:val="24"/>
        </w:rPr>
      </w:pPr>
      <w:r w:rsidRPr="6AB4FD82">
        <w:rPr>
          <w:rFonts w:cs="Times New Roman"/>
        </w:rPr>
        <w:br w:type="page"/>
      </w:r>
    </w:p>
    <w:p w14:paraId="329E6D25" w14:textId="15F3D991" w:rsidR="008C6AD6" w:rsidRDefault="00C501C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lastRenderedPageBreak/>
        <w:fldChar w:fldCharType="begin"/>
      </w:r>
      <w:r>
        <w:instrText xml:space="preserve"> TOC \h \z \c "Figura" </w:instrText>
      </w:r>
      <w:r>
        <w:fldChar w:fldCharType="separate"/>
      </w:r>
      <w:hyperlink r:id="rId16" w:anchor="_Toc108892993" w:history="1">
        <w:r w:rsidR="008C6AD6" w:rsidRPr="00D83274">
          <w:rPr>
            <w:rStyle w:val="Hiperligao"/>
            <w:noProof/>
          </w:rPr>
          <w:t>Figura 1-Esquema de navegação do website</w:t>
        </w:r>
        <w:r w:rsidR="008C6AD6">
          <w:rPr>
            <w:noProof/>
            <w:webHidden/>
          </w:rPr>
          <w:tab/>
        </w:r>
        <w:r w:rsidR="008C6AD6">
          <w:rPr>
            <w:noProof/>
            <w:webHidden/>
          </w:rPr>
          <w:fldChar w:fldCharType="begin"/>
        </w:r>
        <w:r w:rsidR="008C6AD6">
          <w:rPr>
            <w:noProof/>
            <w:webHidden/>
          </w:rPr>
          <w:instrText xml:space="preserve"> PAGEREF _Toc108892993 \h </w:instrText>
        </w:r>
        <w:r w:rsidR="008C6AD6">
          <w:rPr>
            <w:noProof/>
            <w:webHidden/>
          </w:rPr>
        </w:r>
        <w:r w:rsidR="008C6AD6">
          <w:rPr>
            <w:noProof/>
            <w:webHidden/>
          </w:rPr>
          <w:fldChar w:fldCharType="separate"/>
        </w:r>
        <w:r w:rsidR="008C6AD6">
          <w:rPr>
            <w:noProof/>
            <w:webHidden/>
          </w:rPr>
          <w:t>4</w:t>
        </w:r>
        <w:r w:rsidR="008C6AD6">
          <w:rPr>
            <w:noProof/>
            <w:webHidden/>
          </w:rPr>
          <w:fldChar w:fldCharType="end"/>
        </w:r>
      </w:hyperlink>
    </w:p>
    <w:p w14:paraId="02CE05DA" w14:textId="20E52509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2994" w:history="1">
        <w:r w:rsidRPr="00D83274">
          <w:rPr>
            <w:rStyle w:val="Hiperligao"/>
            <w:noProof/>
          </w:rPr>
          <w:t>Figura 2-Wireframe da página “Feed”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_Toc108892994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C334C4" w14:textId="0EFE4787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2995" w:history="1">
        <w:r w:rsidRPr="00D83274">
          <w:rPr>
            <w:rStyle w:val="Hiperligao"/>
            <w:noProof/>
          </w:rPr>
          <w:t>Figura 3-Página web “Feed”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_Toc108892995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FCC225D" w14:textId="66D709B7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2996" w:history="1">
        <w:r w:rsidRPr="00D83274">
          <w:rPr>
            <w:rStyle w:val="Hiperligao"/>
            <w:noProof/>
          </w:rPr>
          <w:t>Figura 4-Wireframe da página “Feed” em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_Toc108892996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4F2E7E" w14:textId="0D084875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2997" w:history="1">
        <w:r w:rsidRPr="00D83274">
          <w:rPr>
            <w:rStyle w:val="Hiperligao"/>
            <w:noProof/>
          </w:rPr>
          <w:t>Figura 5-Página web “Feed”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_Toc108892997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B7500C" w14:textId="30550ED6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2998" w:history="1">
        <w:r w:rsidRPr="00D83274">
          <w:rPr>
            <w:rStyle w:val="Hiperligao"/>
            <w:noProof/>
          </w:rPr>
          <w:t>Figura 6-Logotipo Escolhido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_Toc108892998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869FA6" w14:textId="710E355D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2999" w:history="1">
        <w:r w:rsidRPr="00D83274">
          <w:rPr>
            <w:rStyle w:val="Hiperligao"/>
            <w:noProof/>
          </w:rPr>
          <w:t>Figura 7-Capa do Vídeo Promocional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_Toc108892999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A75B20" w14:textId="2C3EBB3D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17" w:anchor="_Toc108893000" w:history="1">
        <w:r w:rsidRPr="00D83274">
          <w:rPr>
            <w:rStyle w:val="Hiperligao"/>
            <w:noProof/>
          </w:rPr>
          <w:t>Figura 8- Página web “Feed”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5FC0D3" w14:textId="426A457E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18" w:anchor="_Toc108893001" w:history="1">
        <w:r w:rsidRPr="00D83274">
          <w:rPr>
            <w:rStyle w:val="Hiperligao"/>
            <w:noProof/>
          </w:rPr>
          <w:t>Figura 9- Página web “Feed”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755591" w14:textId="6F7B5468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19" w:anchor="_Toc108893002" w:history="1">
        <w:r w:rsidRPr="00D83274">
          <w:rPr>
            <w:rStyle w:val="Hiperligao"/>
            <w:noProof/>
          </w:rPr>
          <w:t>Figura 10- Página web “Perfil”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6605944" w14:textId="08D42665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03" w:history="1">
        <w:r w:rsidRPr="00D83274">
          <w:rPr>
            <w:rStyle w:val="Hiperligao"/>
            <w:noProof/>
          </w:rPr>
          <w:t>Figura 11-Página web “Perfil”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94D6B61" w14:textId="49ACDFA0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04" w:history="1">
        <w:r w:rsidRPr="00D83274">
          <w:rPr>
            <w:rStyle w:val="Hiperligao"/>
            <w:noProof/>
          </w:rPr>
          <w:t>Figura 12-Página web “Conexões”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A1D54BC" w14:textId="48B8A9FC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05" w:history="1">
        <w:r w:rsidRPr="00D83274">
          <w:rPr>
            <w:rStyle w:val="Hiperligao"/>
            <w:noProof/>
          </w:rPr>
          <w:t>Figura 13-Página web “Conexões”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488ABC" w14:textId="145F049B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06" w:history="1">
        <w:r w:rsidRPr="00D83274">
          <w:rPr>
            <w:rStyle w:val="Hiperligao"/>
            <w:noProof/>
          </w:rPr>
          <w:t>Figura 14-Página web “Definições”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3FF3159" w14:textId="04BD3BE9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07" w:history="1">
        <w:r w:rsidRPr="00D83274">
          <w:rPr>
            <w:rStyle w:val="Hiperligao"/>
            <w:noProof/>
          </w:rPr>
          <w:t>Figura 15-Página web “Definições”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015287B" w14:textId="5FC018E7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08" w:history="1">
        <w:r w:rsidRPr="00D83274">
          <w:rPr>
            <w:rStyle w:val="Hiperligao"/>
            <w:noProof/>
          </w:rPr>
          <w:t>Figura 16-Página web “Oferta de Empreog”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6BEC7FB" w14:textId="7ED34B6A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20" w:anchor="_Toc108893009" w:history="1">
        <w:r w:rsidRPr="00D83274">
          <w:rPr>
            <w:rStyle w:val="Hiperligao"/>
            <w:noProof/>
          </w:rPr>
          <w:t>Figura 17-Página web “Oferta de Emprego”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0AC518" w14:textId="056776EB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10" w:history="1">
        <w:r w:rsidRPr="00D83274">
          <w:rPr>
            <w:rStyle w:val="Hiperligao"/>
            <w:noProof/>
          </w:rPr>
          <w:t>Figura 18- Página web “FAQS”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8380C8C" w14:textId="1E3929D4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11" w:history="1">
        <w:r w:rsidRPr="00D83274">
          <w:rPr>
            <w:rStyle w:val="Hiperligao"/>
            <w:noProof/>
          </w:rPr>
          <w:t>Figura 19- Página web “FAQS”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46471B" w14:textId="54DEF892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12" w:history="1">
        <w:r w:rsidRPr="00D83274">
          <w:rPr>
            <w:rStyle w:val="Hiperligao"/>
            <w:noProof/>
          </w:rPr>
          <w:t>Figura 20-Página web “Mensagens”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8228E2E" w14:textId="49A5CB49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13" w:history="1">
        <w:r w:rsidRPr="00D83274">
          <w:rPr>
            <w:rStyle w:val="Hiperligao"/>
            <w:noProof/>
          </w:rPr>
          <w:t>Figura 21-Página web “Mensagens”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B55D78" w14:textId="3478872A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14" w:history="1">
        <w:r w:rsidRPr="00D83274">
          <w:rPr>
            <w:rStyle w:val="Hiperligao"/>
            <w:noProof/>
          </w:rPr>
          <w:t>Figura 22-Página web “Login/Register”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8CF8781" w14:textId="3C3AB2CE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15" w:history="1">
        <w:r w:rsidRPr="00D83274">
          <w:rPr>
            <w:rStyle w:val="Hiperligao"/>
            <w:noProof/>
          </w:rPr>
          <w:t>Figura 23-Página web “Login/Register”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C8E4191" w14:textId="29EAEA9B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16" w:history="1">
        <w:r w:rsidRPr="00D83274">
          <w:rPr>
            <w:rStyle w:val="Hiperligao"/>
            <w:noProof/>
          </w:rPr>
          <w:t>Figura 24-Página web “Marketplace”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876527B" w14:textId="0D4BDDD7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17" w:history="1">
        <w:r w:rsidRPr="00D83274">
          <w:rPr>
            <w:rStyle w:val="Hiperligao"/>
            <w:noProof/>
          </w:rPr>
          <w:t>Figura 25-Página web “Marketplace”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472DCB" w14:textId="4BA4CAA8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18" w:history="1">
        <w:r w:rsidRPr="00D83274">
          <w:rPr>
            <w:rStyle w:val="Hiperligao"/>
            <w:noProof/>
          </w:rPr>
          <w:t>Figura 26-Página web “Evento”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BB4C15A" w14:textId="0A1B414B" w:rsidR="008C6AD6" w:rsidRDefault="008C6AD6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08893019" w:history="1">
        <w:r w:rsidRPr="00D83274">
          <w:rPr>
            <w:rStyle w:val="Hiperligao"/>
            <w:noProof/>
          </w:rPr>
          <w:t>Figura 27-Página web “Evento” formato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_Toc108893019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6A0F15B" w14:textId="206A763C" w:rsidR="00F80AE8" w:rsidRDefault="00C501C8" w:rsidP="00F80AE8">
      <w:r>
        <w:fldChar w:fldCharType="end"/>
      </w:r>
    </w:p>
    <w:p w14:paraId="02C2D8CB" w14:textId="711D9EE3" w:rsidR="00F80AE8" w:rsidRPr="00F80AE8" w:rsidRDefault="00F80AE8" w:rsidP="00F80AE8">
      <w:r>
        <w:br w:type="page"/>
      </w:r>
    </w:p>
    <w:p w14:paraId="7C0E68FF" w14:textId="4A606966" w:rsidR="00C17BC3" w:rsidRPr="009609EE" w:rsidRDefault="00C17BC3" w:rsidP="009609EE">
      <w:pPr>
        <w:spacing w:line="240" w:lineRule="auto"/>
        <w:jc w:val="left"/>
        <w:rPr>
          <w:rFonts w:cs="Times New Roman"/>
          <w:szCs w:val="24"/>
        </w:rPr>
        <w:sectPr w:rsidR="00C17BC3" w:rsidRPr="009609EE" w:rsidSect="001A78CD">
          <w:headerReference w:type="first" r:id="rId21"/>
          <w:footerReference w:type="first" r:id="rId22"/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509081F5" w14:textId="2BBFE4E2" w:rsidR="00B96723" w:rsidRDefault="0D80F161" w:rsidP="7C46F186">
      <w:pPr>
        <w:pStyle w:val="Ttulo1"/>
        <w:numPr>
          <w:ilvl w:val="0"/>
          <w:numId w:val="0"/>
        </w:numPr>
      </w:pPr>
      <w:bookmarkStart w:id="1" w:name="_Toc211141077"/>
      <w:bookmarkStart w:id="2" w:name="_Toc108844592"/>
      <w:r>
        <w:lastRenderedPageBreak/>
        <w:t>Introdução</w:t>
      </w:r>
      <w:bookmarkEnd w:id="1"/>
      <w:bookmarkEnd w:id="2"/>
    </w:p>
    <w:p w14:paraId="6086B206" w14:textId="25441778" w:rsidR="0D80F161" w:rsidRDefault="0D80F161" w:rsidP="0D80F161">
      <w:pPr>
        <w:ind w:firstLine="360"/>
        <w:rPr>
          <w:rFonts w:cs="Times New Roman"/>
        </w:rPr>
      </w:pPr>
      <w:r w:rsidRPr="4CA8FA2C">
        <w:rPr>
          <w:rFonts w:cs="Times New Roman"/>
        </w:rPr>
        <w:t xml:space="preserve">O presente relatório tem como tema uma rede </w:t>
      </w:r>
      <w:r w:rsidR="00231794">
        <w:rPr>
          <w:rFonts w:cs="Times New Roman"/>
        </w:rPr>
        <w:t>social</w:t>
      </w:r>
      <w:r w:rsidRPr="4CA8FA2C">
        <w:rPr>
          <w:rFonts w:cs="Times New Roman"/>
        </w:rPr>
        <w:t xml:space="preserve"> </w:t>
      </w:r>
      <w:r w:rsidR="4CA8FA2C" w:rsidRPr="4CA8FA2C">
        <w:rPr>
          <w:rFonts w:cs="Times New Roman"/>
        </w:rPr>
        <w:t xml:space="preserve">denominada </w:t>
      </w:r>
      <w:r w:rsidR="00231794">
        <w:rPr>
          <w:rFonts w:cs="Times New Roman"/>
        </w:rPr>
        <w:t>Bubble</w:t>
      </w:r>
      <w:r w:rsidRPr="4CA8FA2C">
        <w:rPr>
          <w:rFonts w:cs="Times New Roman"/>
        </w:rPr>
        <w:t xml:space="preserve">, elaborado para o Módulo Aprendizagem Ativa: </w:t>
      </w:r>
      <w:r w:rsidR="0095102D">
        <w:rPr>
          <w:rFonts w:cs="Times New Roman"/>
        </w:rPr>
        <w:t>Programação Web Cliente-Servidor Audiovisual</w:t>
      </w:r>
      <w:r w:rsidRPr="4CA8FA2C">
        <w:rPr>
          <w:rFonts w:cs="Times New Roman"/>
        </w:rPr>
        <w:t>, lecionado no âmbito do Curso Técnico Superior Profissional de Desenvolvimento Web e Multimédia do ano letivo 2021/2022.</w:t>
      </w:r>
    </w:p>
    <w:p w14:paraId="40452951" w14:textId="71A7508E" w:rsidR="0095102D" w:rsidRDefault="0095102D" w:rsidP="0D80F161">
      <w:pPr>
        <w:ind w:firstLine="360"/>
        <w:rPr>
          <w:rFonts w:cs="Times New Roman"/>
        </w:rPr>
      </w:pPr>
      <w:r>
        <w:rPr>
          <w:rFonts w:cs="Times New Roman"/>
        </w:rPr>
        <w:t>Foi decidido desenvolver este tema de modo a conectar utilizadores da área de Tecnologia, permitindo diversas interações entre os mesmos</w:t>
      </w:r>
      <w:r w:rsidR="00FA7733">
        <w:rPr>
          <w:rFonts w:cs="Times New Roman"/>
        </w:rPr>
        <w:t>.</w:t>
      </w:r>
    </w:p>
    <w:p w14:paraId="43CBB29E" w14:textId="6A756543" w:rsidR="0095102D" w:rsidRDefault="0095102D" w:rsidP="0D80F161">
      <w:pPr>
        <w:ind w:firstLine="360"/>
      </w:pPr>
      <w:r>
        <w:rPr>
          <w:rFonts w:cs="Times New Roman"/>
        </w:rPr>
        <w:t xml:space="preserve">Atualmente o mundo está focado em redes sociais que apenas mostram conteúdo </w:t>
      </w:r>
      <w:r w:rsidR="00BD7746">
        <w:rPr>
          <w:rFonts w:cs="Times New Roman"/>
        </w:rPr>
        <w:t xml:space="preserve">intimo, formas de vida, padrões sociais, dentro de muitas outras coisas. Daí o Bubble ser </w:t>
      </w:r>
      <w:r w:rsidR="00F54698">
        <w:rPr>
          <w:rFonts w:cs="Times New Roman"/>
        </w:rPr>
        <w:t>um espaço</w:t>
      </w:r>
      <w:r w:rsidR="00BD7746">
        <w:rPr>
          <w:rFonts w:cs="Times New Roman"/>
        </w:rPr>
        <w:t xml:space="preserve"> onde desenvolvedores partilham, atualizam-se e crescem</w:t>
      </w:r>
      <w:r w:rsidR="00F54698">
        <w:rPr>
          <w:rFonts w:cs="Times New Roman"/>
        </w:rPr>
        <w:t xml:space="preserve"> com as suas carreiras.</w:t>
      </w:r>
    </w:p>
    <w:p w14:paraId="3D8107B8" w14:textId="4DED2D2C" w:rsidR="009C083C" w:rsidRPr="00CC3DFB" w:rsidRDefault="00AD00E6" w:rsidP="00180D75">
      <w:pPr>
        <w:ind w:firstLine="283"/>
      </w:pPr>
      <w:r>
        <w:t>O trabalho está estruturado, inicialmente pelo primeiro capítulo denominado por “</w:t>
      </w:r>
      <w:r w:rsidR="00C0165A">
        <w:t>Tecnologias Utilizadas”</w:t>
      </w:r>
      <w:r w:rsidR="00A67054">
        <w:t xml:space="preserve">, onde são apresentadas as várias ferramentas utilizadas </w:t>
      </w:r>
      <w:r w:rsidR="002635A6">
        <w:t>ao</w:t>
      </w:r>
      <w:r w:rsidR="006151E6">
        <w:t xml:space="preserve"> longo do projeto</w:t>
      </w:r>
      <w:r w:rsidR="000B2B50">
        <w:t>;</w:t>
      </w:r>
      <w:r w:rsidR="0093551B">
        <w:t xml:space="preserve"> p</w:t>
      </w:r>
      <w:r w:rsidR="006151E6">
        <w:t xml:space="preserve">osteriormente, é disposto o capitulo </w:t>
      </w:r>
      <w:r w:rsidR="00E355E9">
        <w:t xml:space="preserve">“linguagens utilizadas”, onde são referidas </w:t>
      </w:r>
      <w:r w:rsidR="00802AE5">
        <w:t>as linguagens usadas no trabalho</w:t>
      </w:r>
      <w:r w:rsidR="000B2B50">
        <w:t>;</w:t>
      </w:r>
      <w:r w:rsidR="00BE6E59">
        <w:t xml:space="preserve"> em seguida, apresenta-se o capitulo “Esquema de Navegação”,</w:t>
      </w:r>
      <w:r w:rsidR="00CF1A30">
        <w:t xml:space="preserve"> na qual </w:t>
      </w:r>
      <w:r w:rsidR="003164D7">
        <w:t xml:space="preserve">é apresentado </w:t>
      </w:r>
      <w:r w:rsidR="00E24A3E">
        <w:t xml:space="preserve">o menu de pesquisa </w:t>
      </w:r>
      <w:r w:rsidR="006736EB">
        <w:t>e a razão pela qual foi estruturado dessa maneira</w:t>
      </w:r>
      <w:r w:rsidR="000B2B50">
        <w:t xml:space="preserve">; sucessivamente, designa-se o capitulo </w:t>
      </w:r>
      <w:r w:rsidR="006B55F7">
        <w:t xml:space="preserve">“Análise de </w:t>
      </w:r>
      <w:r w:rsidR="00BC0B28">
        <w:t>Requisitos</w:t>
      </w:r>
      <w:r w:rsidR="006B55F7">
        <w:t>”</w:t>
      </w:r>
      <w:r w:rsidR="00BC0B28">
        <w:t xml:space="preserve">, </w:t>
      </w:r>
      <w:r w:rsidR="00BE2E49">
        <w:t xml:space="preserve">em que são </w:t>
      </w:r>
      <w:r w:rsidR="00BC47F7">
        <w:t>apresentados os requisitos de cada página</w:t>
      </w:r>
      <w:r w:rsidR="001A7102">
        <w:t xml:space="preserve">; </w:t>
      </w:r>
      <w:r w:rsidR="00861D23">
        <w:t>em seguida, apresenta-se o capitulo “</w:t>
      </w:r>
      <w:r w:rsidR="00861D23" w:rsidRPr="002E081E">
        <w:rPr>
          <w:i/>
          <w:iCs/>
        </w:rPr>
        <w:t>Wireframes</w:t>
      </w:r>
      <w:r w:rsidR="00F913DE">
        <w:t xml:space="preserve">/Protótipos” </w:t>
      </w:r>
      <w:r w:rsidR="00074782">
        <w:t xml:space="preserve">, onde </w:t>
      </w:r>
      <w:r w:rsidR="0013548D">
        <w:t>é</w:t>
      </w:r>
      <w:r w:rsidR="00074782">
        <w:t xml:space="preserve"> apresentado</w:t>
      </w:r>
      <w:r w:rsidR="0013548D">
        <w:t xml:space="preserve"> </w:t>
      </w:r>
      <w:r w:rsidR="00815D56">
        <w:t xml:space="preserve">um exemplo de um </w:t>
      </w:r>
      <w:r w:rsidR="00815D56" w:rsidRPr="002E081E">
        <w:rPr>
          <w:i/>
          <w:iCs/>
        </w:rPr>
        <w:t>wireframe</w:t>
      </w:r>
      <w:r w:rsidR="00815D56">
        <w:t xml:space="preserve"> com </w:t>
      </w:r>
      <w:r w:rsidR="002E081E">
        <w:t xml:space="preserve">a sua </w:t>
      </w:r>
      <w:proofErr w:type="spellStart"/>
      <w:r w:rsidR="002E081E" w:rsidRPr="002E081E">
        <w:rPr>
          <w:i/>
          <w:iCs/>
        </w:rPr>
        <w:t>webpage</w:t>
      </w:r>
      <w:proofErr w:type="spellEnd"/>
      <w:r w:rsidR="002E081E">
        <w:t xml:space="preserve"> correspondida; </w:t>
      </w:r>
      <w:r w:rsidR="00C765CD">
        <w:t xml:space="preserve">sucessivamente </w:t>
      </w:r>
      <w:r w:rsidR="008B53E7">
        <w:t xml:space="preserve">apresenta-se o capitulo </w:t>
      </w:r>
      <w:r w:rsidR="00D00973">
        <w:t xml:space="preserve">“Logótipo”, onde </w:t>
      </w:r>
      <w:r w:rsidR="004F7CD2">
        <w:t>apresenta-se o logótipo escolhido pelos elementos do grupo;</w:t>
      </w:r>
      <w:r w:rsidR="00647D26">
        <w:t xml:space="preserve"> </w:t>
      </w:r>
      <w:r w:rsidR="00045D99">
        <w:t>de seguida</w:t>
      </w:r>
      <w:r w:rsidR="009F4313">
        <w:t>,</w:t>
      </w:r>
      <w:r w:rsidR="00895AAB">
        <w:t xml:space="preserve"> apresenta-se o capitulo “Vídeo Promocional” onde se faz uma pequena introdução do objetivo do mesmo, em seguida, </w:t>
      </w:r>
      <w:r w:rsidR="009F4313">
        <w:t>designa-se o ca</w:t>
      </w:r>
      <w:r w:rsidR="008D23EB">
        <w:t>pitulo “Páginas Web” onde apresenta-se as páginas web desenvolvidas por cada elemento do grupo;</w:t>
      </w:r>
      <w:r w:rsidR="00FE0535">
        <w:t xml:space="preserve"> posteriormente apresenta-se o capitulo “Estrutura dos Ficheiros”, </w:t>
      </w:r>
      <w:r w:rsidR="001E747C">
        <w:t>no qual são identificados</w:t>
      </w:r>
      <w:r w:rsidR="00CE25F0">
        <w:t xml:space="preserve"> todos</w:t>
      </w:r>
      <w:r w:rsidR="001E747C">
        <w:t xml:space="preserve"> </w:t>
      </w:r>
      <w:r w:rsidR="005D1575">
        <w:t xml:space="preserve">os ficheiros feitos </w:t>
      </w:r>
      <w:r w:rsidR="007339F1">
        <w:t>para o projeto</w:t>
      </w:r>
      <w:r w:rsidR="002A328A">
        <w:t>; para finalizar</w:t>
      </w:r>
      <w:r w:rsidR="00BF697E">
        <w:t>, denomina-se o capitulo “</w:t>
      </w:r>
      <w:r w:rsidR="00945205">
        <w:t xml:space="preserve"> </w:t>
      </w:r>
      <w:r w:rsidR="00BF697E" w:rsidRPr="00BF697E">
        <w:t>Distribuição de Tarefas por Etapa</w:t>
      </w:r>
      <w:r w:rsidR="00BF697E">
        <w:t xml:space="preserve">”, onde </w:t>
      </w:r>
      <w:r w:rsidR="007202EA">
        <w:t>são e</w:t>
      </w:r>
      <w:r w:rsidR="004A30E0">
        <w:t>sclarec</w:t>
      </w:r>
      <w:r w:rsidR="00962F2A">
        <w:t xml:space="preserve">idas as etapas </w:t>
      </w:r>
      <w:r w:rsidR="00AB6A84">
        <w:t xml:space="preserve">atribuídas e desenvolvidas por cada </w:t>
      </w:r>
      <w:r w:rsidR="00B73FF1">
        <w:t>elemento do</w:t>
      </w:r>
      <w:r w:rsidR="009003A6">
        <w:t xml:space="preserve"> </w:t>
      </w:r>
      <w:r w:rsidR="00B73FF1">
        <w:t>grupo.</w:t>
      </w:r>
    </w:p>
    <w:p w14:paraId="7FF21130" w14:textId="7B645F69" w:rsidR="0D80F161" w:rsidRDefault="0D80F161" w:rsidP="0D80F161">
      <w:pPr>
        <w:rPr>
          <w:color w:val="FF0000"/>
          <w:szCs w:val="24"/>
        </w:rPr>
      </w:pPr>
    </w:p>
    <w:p w14:paraId="1CE8EAA6" w14:textId="5C5A6959" w:rsidR="0D80F161" w:rsidRDefault="0D80F161" w:rsidP="0D80F161">
      <w:pPr>
        <w:rPr>
          <w:color w:val="FF0000"/>
          <w:szCs w:val="24"/>
        </w:rPr>
      </w:pPr>
    </w:p>
    <w:p w14:paraId="4E22DE7D" w14:textId="72E08DDC" w:rsidR="0D80F161" w:rsidRDefault="0D80F161" w:rsidP="0D80F161">
      <w:pPr>
        <w:rPr>
          <w:color w:val="FF0000"/>
          <w:szCs w:val="24"/>
        </w:rPr>
      </w:pPr>
    </w:p>
    <w:p w14:paraId="55C7DAB2" w14:textId="33C1D6A2" w:rsidR="5A645B06" w:rsidRDefault="6C01D701" w:rsidP="00ED0D87">
      <w:pPr>
        <w:pStyle w:val="Ttulo1"/>
      </w:pPr>
      <w:bookmarkStart w:id="3" w:name="_Toc1626494047"/>
      <w:bookmarkStart w:id="4" w:name="_Toc108844593"/>
      <w:r>
        <w:lastRenderedPageBreak/>
        <w:t xml:space="preserve">Tecnologias </w:t>
      </w:r>
      <w:r w:rsidRPr="00951D9B">
        <w:t>Utilizadas</w:t>
      </w:r>
      <w:bookmarkEnd w:id="3"/>
      <w:bookmarkEnd w:id="4"/>
    </w:p>
    <w:p w14:paraId="5ED2A54B" w14:textId="50691E32" w:rsidR="00DE6E05" w:rsidRDefault="7D4D5AAE" w:rsidP="7D4D5AAE">
      <w:pPr>
        <w:ind w:firstLine="360"/>
      </w:pPr>
      <w:r w:rsidRPr="1530EF7D">
        <w:rPr>
          <w:rFonts w:cs="Times New Roman"/>
          <w:color w:val="000000" w:themeColor="text1"/>
        </w:rPr>
        <w:t xml:space="preserve">Para o desenvolvimento </w:t>
      </w:r>
      <w:r w:rsidRPr="1530EF7D">
        <w:rPr>
          <w:rFonts w:cs="Times New Roman"/>
        </w:rPr>
        <w:t xml:space="preserve">do projeto foi necessário a utilização de várias ferramentas tecnológicas. </w:t>
      </w:r>
    </w:p>
    <w:p w14:paraId="0F977C23" w14:textId="743EC1EE" w:rsidR="00DE6E05" w:rsidRDefault="000D3C7D" w:rsidP="000625D7">
      <w:pPr>
        <w:ind w:firstLine="360"/>
      </w:pPr>
      <w:r>
        <w:t xml:space="preserve">Para a ilustração dos </w:t>
      </w:r>
      <w:r w:rsidRPr="00506FDC">
        <w:rPr>
          <w:i/>
        </w:rPr>
        <w:t>wireframes</w:t>
      </w:r>
      <w:r w:rsidR="00A323FE">
        <w:t xml:space="preserve"> e </w:t>
      </w:r>
      <w:r>
        <w:t>protó</w:t>
      </w:r>
      <w:r w:rsidR="00070B81">
        <w:t>tipos</w:t>
      </w:r>
      <w:r w:rsidR="00A323FE">
        <w:t xml:space="preserve"> de cada página web foi utilizado o “</w:t>
      </w:r>
      <w:r w:rsidR="00F54698">
        <w:t>Adobe Illustrator</w:t>
      </w:r>
      <w:r w:rsidR="00A323FE">
        <w:t xml:space="preserve">” e o “Adobe </w:t>
      </w:r>
      <w:proofErr w:type="spellStart"/>
      <w:r w:rsidR="4CA8FA2C">
        <w:t>Xd</w:t>
      </w:r>
      <w:proofErr w:type="spellEnd"/>
      <w:r w:rsidR="4CA8FA2C">
        <w:t>”. Para</w:t>
      </w:r>
      <w:r w:rsidR="00561584">
        <w:t xml:space="preserve"> a manipulação e criação de conteúdos multimédia fo</w:t>
      </w:r>
      <w:r w:rsidR="00EB2B71">
        <w:t>ram</w:t>
      </w:r>
      <w:r w:rsidR="00561584">
        <w:t xml:space="preserve"> u</w:t>
      </w:r>
      <w:r w:rsidR="00FC687C">
        <w:t>tilizado</w:t>
      </w:r>
      <w:r w:rsidR="00EB2B71">
        <w:t>s</w:t>
      </w:r>
      <w:r w:rsidR="00FC687C">
        <w:t xml:space="preserve"> o “Adobe Illustrator</w:t>
      </w:r>
      <w:r w:rsidR="4CA8FA2C">
        <w:t>”,</w:t>
      </w:r>
      <w:r w:rsidR="007843F1">
        <w:t xml:space="preserve"> onde </w:t>
      </w:r>
      <w:r w:rsidR="00B352EC">
        <w:t>fo</w:t>
      </w:r>
      <w:r w:rsidR="00EC363E">
        <w:t>i</w:t>
      </w:r>
      <w:r w:rsidR="005908BD">
        <w:t xml:space="preserve"> desenvolvido o log</w:t>
      </w:r>
      <w:r w:rsidR="00F364EB">
        <w:t>ó</w:t>
      </w:r>
      <w:r w:rsidR="005908BD">
        <w:t>tipo</w:t>
      </w:r>
      <w:r w:rsidR="00F54698">
        <w:t xml:space="preserve"> e o </w:t>
      </w:r>
      <w:r w:rsidR="005908BD">
        <w:t>manual de normas</w:t>
      </w:r>
      <w:r w:rsidR="00F54698">
        <w:t>.</w:t>
      </w:r>
    </w:p>
    <w:p w14:paraId="1D236C7E" w14:textId="252AB4C7" w:rsidR="00A5438A" w:rsidRDefault="00A5438A" w:rsidP="00A5438A">
      <w:r>
        <w:tab/>
        <w:t xml:space="preserve">Para a iconografia do website foram utilizadas </w:t>
      </w:r>
      <w:r w:rsidR="00D302A9">
        <w:t>três</w:t>
      </w:r>
      <w:r>
        <w:t xml:space="preserve"> fontes diferentes “Font </w:t>
      </w:r>
      <w:proofErr w:type="spellStart"/>
      <w:r>
        <w:t>Awesome</w:t>
      </w:r>
      <w:proofErr w:type="spellEnd"/>
      <w:r>
        <w:t>”</w:t>
      </w:r>
      <w:r w:rsidR="00D302A9">
        <w:t>,</w:t>
      </w:r>
      <w:r>
        <w:t xml:space="preserve"> “Boxicons”</w:t>
      </w:r>
      <w:r w:rsidR="00D302A9">
        <w:t xml:space="preserve"> e por fim para as bandeiras dos países foi utilizado “Flag-Icons”</w:t>
      </w:r>
      <w:r>
        <w:t>.</w:t>
      </w:r>
    </w:p>
    <w:p w14:paraId="6D508F01" w14:textId="5E5DD3A0" w:rsidR="00B441C2" w:rsidRDefault="00A5438A" w:rsidP="00B441C2">
      <w:pPr>
        <w:ind w:firstLine="360"/>
      </w:pPr>
      <w:r>
        <w:t>Para fornecer ao utilizador uma atividade de login com</w:t>
      </w:r>
      <w:r w:rsidR="00B441C2">
        <w:t xml:space="preserve"> </w:t>
      </w:r>
      <w:r>
        <w:t xml:space="preserve">localização foi utilizada a </w:t>
      </w:r>
      <w:r w:rsidR="00B441C2">
        <w:t>API</w:t>
      </w:r>
      <w:r>
        <w:t xml:space="preserve"> “IP2Location”</w:t>
      </w:r>
      <w:r w:rsidR="00B441C2">
        <w:t>, foi ainda utilizado outro software “</w:t>
      </w:r>
      <w:proofErr w:type="spellStart"/>
      <w:r w:rsidR="00B441C2">
        <w:t>DataTables</w:t>
      </w:r>
      <w:proofErr w:type="spellEnd"/>
      <w:r w:rsidR="00B441C2">
        <w:t xml:space="preserve"> CDN” para aumentar a performance do website quando é necessário o acesso a tabelas no website. </w:t>
      </w:r>
    </w:p>
    <w:p w14:paraId="32485F81" w14:textId="25EA8C47" w:rsidR="00722B49" w:rsidRDefault="00722B49" w:rsidP="000625D7">
      <w:pPr>
        <w:ind w:firstLine="360"/>
      </w:pPr>
      <w:r>
        <w:t xml:space="preserve">Para o envio de emails foi utilizado a biblioteca e </w:t>
      </w:r>
      <w:r w:rsidR="00D35C9E">
        <w:t>PHP</w:t>
      </w:r>
      <w:r>
        <w:t xml:space="preserve"> “PHPMailer”,</w:t>
      </w:r>
      <w:r w:rsidR="00D35C9E">
        <w:t xml:space="preserve"> </w:t>
      </w:r>
      <w:r>
        <w:t xml:space="preserve">que foi instalada utilizando o “composer” que é um gerenciador de pacotes de aplicações para a linguagem PHP que permite </w:t>
      </w:r>
      <w:r w:rsidR="00D35C9E">
        <w:t>gerenciar dependências de software PHP e as bibliotecas necessárias.</w:t>
      </w:r>
    </w:p>
    <w:p w14:paraId="32143BA9" w14:textId="6357BD8B" w:rsidR="00D35C9E" w:rsidRDefault="00D35C9E" w:rsidP="000625D7">
      <w:pPr>
        <w:ind w:firstLine="360"/>
      </w:pPr>
      <w:r>
        <w:t>Para enviar um email utilizando esta biblioteca é necessário um endereço de email existente. O e-mail utilizado foi “noreply</w:t>
      </w:r>
      <w:r w:rsidR="0089333C" w:rsidRPr="0089333C">
        <w:t>@</w:t>
      </w:r>
      <w:r>
        <w:t>social-bubble.pt”. Foi necessário adquirir um domínio, que, neste caso, foi adquirido no website “domínios.pt”, líder nacional na prestação de serviços de registo de domínios “.</w:t>
      </w:r>
      <w:proofErr w:type="spellStart"/>
      <w:r>
        <w:t>pt</w:t>
      </w:r>
      <w:proofErr w:type="spellEnd"/>
      <w:r>
        <w:t>”.</w:t>
      </w:r>
    </w:p>
    <w:p w14:paraId="1A02D802" w14:textId="4F789E45" w:rsidR="00095DA5" w:rsidRDefault="00095DA5" w:rsidP="000625D7">
      <w:pPr>
        <w:ind w:firstLine="360"/>
      </w:pPr>
      <w:r>
        <w:t>Para simular um servidor apache e MySQL localmente foi utilizado o “XAMPP”.</w:t>
      </w:r>
    </w:p>
    <w:p w14:paraId="015F9604" w14:textId="5B68587C" w:rsidR="006C328A" w:rsidRDefault="006C328A" w:rsidP="000625D7">
      <w:pPr>
        <w:ind w:firstLine="360"/>
      </w:pPr>
      <w:r>
        <w:t xml:space="preserve">Quanto ao desenvolvimento do código </w:t>
      </w:r>
      <w:r w:rsidR="008C0282">
        <w:t xml:space="preserve">todos os elementos do grupo utilizaram o </w:t>
      </w:r>
      <w:r w:rsidR="00A5438A">
        <w:t>“</w:t>
      </w:r>
      <w:r w:rsidR="00095DA5">
        <w:t>MYSQL Workbench</w:t>
      </w:r>
      <w:r w:rsidR="00A5438A">
        <w:t>”</w:t>
      </w:r>
      <w:r w:rsidR="00095DA5">
        <w:t xml:space="preserve"> para a criação da base de dados e </w:t>
      </w:r>
      <w:r w:rsidR="00A5438A">
        <w:t xml:space="preserve">como </w:t>
      </w:r>
      <w:r w:rsidR="008C0282">
        <w:t>editor</w:t>
      </w:r>
      <w:r w:rsidR="00A5438A">
        <w:t xml:space="preserve"> o </w:t>
      </w:r>
      <w:r w:rsidR="00B56B6A">
        <w:t>“Visual Studio Code”</w:t>
      </w:r>
      <w:r w:rsidR="00F610B1">
        <w:t>, juntamente com a ferramenta de controlo de versões “GitHub”, permitindo assim um amb</w:t>
      </w:r>
      <w:r w:rsidR="00F31C08">
        <w:t>iente de trabalho conjunto</w:t>
      </w:r>
      <w:r w:rsidR="00907B98">
        <w:t xml:space="preserve"> e registo de alterações</w:t>
      </w:r>
      <w:r w:rsidR="00F31C08">
        <w:t>.</w:t>
      </w:r>
    </w:p>
    <w:p w14:paraId="368806DD" w14:textId="34B6D5F7" w:rsidR="00DE6E05" w:rsidRDefault="622835BD" w:rsidP="00601FDC">
      <w:pPr>
        <w:pStyle w:val="Ttulo1"/>
      </w:pPr>
      <w:bookmarkStart w:id="5" w:name="_Toc163796447"/>
      <w:bookmarkStart w:id="6" w:name="_Toc108844594"/>
      <w:r>
        <w:lastRenderedPageBreak/>
        <w:t>Linguagens Utilizadas</w:t>
      </w:r>
      <w:bookmarkEnd w:id="5"/>
      <w:bookmarkEnd w:id="6"/>
    </w:p>
    <w:p w14:paraId="2FD276F9" w14:textId="20EC8966" w:rsidR="00F54698" w:rsidRDefault="4CA8FA2C" w:rsidP="0D80F161">
      <w:pPr>
        <w:ind w:firstLine="360"/>
      </w:pPr>
      <w:r>
        <w:t>Para</w:t>
      </w:r>
      <w:r w:rsidR="0D80F161">
        <w:t xml:space="preserve"> desenvolver o website </w:t>
      </w:r>
      <w:r>
        <w:t>usou-se</w:t>
      </w:r>
      <w:r w:rsidR="0D80F161">
        <w:t xml:space="preserve"> </w:t>
      </w:r>
      <w:r w:rsidR="00F54698">
        <w:t>PHP (Hypertext Preprocessor</w:t>
      </w:r>
      <w:r w:rsidR="00C70748">
        <w:t>), pois é a base de todo o website, é uma linguagem de script adequada para desenvolvimento Web, sendo o código executado do lado do servidor que depois de executar uma determinada tarefa devolve uma resposta html para o navegador do utilizador, da mesma forma que executa as querys de SQL para armazenar, atualizar, eliminar, e consultar dados de base de dados, retornando valores e redireccionamentos, por exemplo.</w:t>
      </w:r>
    </w:p>
    <w:p w14:paraId="2D5FCF18" w14:textId="26D1E12D" w:rsidR="004C64F0" w:rsidRDefault="004C64F0" w:rsidP="0D80F161">
      <w:pPr>
        <w:ind w:firstLine="360"/>
      </w:pPr>
      <w:r>
        <w:t>O SQL (Structured Query Language) é uma linguagem usada para gerenciar dados mantidos num sistema de gerenciamento de banco de dados relacional ou para processamento de fluxo num sistema de gerenciamento de fluxo de dados relacional.</w:t>
      </w:r>
    </w:p>
    <w:p w14:paraId="175DB853" w14:textId="0ED7A626" w:rsidR="00A622C9" w:rsidRDefault="00A622C9" w:rsidP="00A622C9">
      <w:pPr>
        <w:ind w:firstLine="360"/>
      </w:pPr>
      <w:r>
        <w:t xml:space="preserve">O CSS </w:t>
      </w:r>
      <w:r w:rsidR="00FA7733">
        <w:t xml:space="preserve">(Cascading Style Sheets) </w:t>
      </w:r>
      <w:r>
        <w:t>a fim de melhorar o aspeto do website não só através da aplicação de estilos e efeitos, mas também para a responsividade do website em ambiente móvel (</w:t>
      </w:r>
      <w:r w:rsidRPr="4CA8FA2C">
        <w:rPr>
          <w:i/>
          <w:iCs/>
        </w:rPr>
        <w:t xml:space="preserve">tablets </w:t>
      </w:r>
      <w:r>
        <w:t xml:space="preserve">e </w:t>
      </w:r>
      <w:r w:rsidRPr="4CA8FA2C">
        <w:rPr>
          <w:i/>
          <w:iCs/>
        </w:rPr>
        <w:t>smartphones</w:t>
      </w:r>
      <w:r>
        <w:t>).</w:t>
      </w:r>
    </w:p>
    <w:p w14:paraId="097CB538" w14:textId="42541527" w:rsidR="00A622C9" w:rsidRDefault="00A622C9" w:rsidP="00A622C9">
      <w:pPr>
        <w:ind w:firstLine="360"/>
      </w:pPr>
      <w:r>
        <w:t>O Bootstrap 5</w:t>
      </w:r>
      <w:r w:rsidR="0031314B">
        <w:t xml:space="preserve"> é uma biblioteca de CSS que nos permite de forma mais eficaz construir </w:t>
      </w:r>
      <w:r w:rsidR="007751B0">
        <w:t>e aplicar</w:t>
      </w:r>
      <w:r w:rsidR="0031314B">
        <w:t xml:space="preserve"> estilos no website.</w:t>
      </w:r>
    </w:p>
    <w:p w14:paraId="62F8FF2A" w14:textId="2F00D4EE" w:rsidR="00F54698" w:rsidRDefault="00C70748" w:rsidP="0D80F161">
      <w:pPr>
        <w:ind w:firstLine="360"/>
      </w:pPr>
      <w:r>
        <w:t xml:space="preserve">O JS </w:t>
      </w:r>
      <w:r w:rsidR="00A622C9">
        <w:t>(JavaScript</w:t>
      </w:r>
      <w:r>
        <w:t>) é também uma das linguagens de programação web e, atualmente, classifica-se como uma das tecnologias padrão de desenvolvimento web,</w:t>
      </w:r>
      <w:r w:rsidR="00A622C9">
        <w:t xml:space="preserve"> </w:t>
      </w:r>
      <w:r>
        <w:t>pois,</w:t>
      </w:r>
      <w:r w:rsidR="00A622C9">
        <w:t xml:space="preserve"> </w:t>
      </w:r>
      <w:r>
        <w:t>com ela é possível alterar em tempo real o HTML e o CSS</w:t>
      </w:r>
      <w:r w:rsidR="00A622C9">
        <w:t>.</w:t>
      </w:r>
    </w:p>
    <w:p w14:paraId="0B736F9B" w14:textId="6FDEDAB8" w:rsidR="0D80F161" w:rsidRDefault="00A622C9" w:rsidP="00A622C9">
      <w:pPr>
        <w:ind w:firstLine="360"/>
      </w:pPr>
      <w:r>
        <w:t>O JQuery é uma biblioteca de JavaScript usada para simplificar a passagem e a manipulação da arvore HTML DOM, como a manipulação de eventos e animações em CSS</w:t>
      </w:r>
    </w:p>
    <w:p w14:paraId="6A53018F" w14:textId="4B5B03E5" w:rsidR="0D80F161" w:rsidRDefault="0D80F161" w:rsidP="0D80F161">
      <w:pPr>
        <w:ind w:firstLine="360"/>
      </w:pPr>
    </w:p>
    <w:p w14:paraId="064ADA3B" w14:textId="40A991D0" w:rsidR="00DE6E05" w:rsidRDefault="00DE6E05" w:rsidP="00FD6191"/>
    <w:p w14:paraId="7D1C54FD" w14:textId="40A991D0" w:rsidR="00DE6E05" w:rsidRDefault="00DE6E05" w:rsidP="00FD6191"/>
    <w:p w14:paraId="59C54BE4" w14:textId="00FD61B8" w:rsidR="00DE6E05" w:rsidRDefault="00DE6E05" w:rsidP="00FD6191"/>
    <w:p w14:paraId="139A74F0" w14:textId="2784CB4B" w:rsidR="00DE6E05" w:rsidRDefault="00DE6E05" w:rsidP="00FD6191"/>
    <w:p w14:paraId="2C77D2C1" w14:textId="0BDCF16C" w:rsidR="00DE6E05" w:rsidRDefault="00DE6E05" w:rsidP="00FD6191"/>
    <w:p w14:paraId="36267A04" w14:textId="7D23A901" w:rsidR="00DE6E05" w:rsidRDefault="00DE6E05" w:rsidP="00FD6191"/>
    <w:p w14:paraId="5C1780B3" w14:textId="0CB13E41" w:rsidR="00DE6E05" w:rsidRDefault="00DE6E05" w:rsidP="00FD6191"/>
    <w:p w14:paraId="06ADF452" w14:textId="77777777" w:rsidR="00DE6E05" w:rsidRDefault="00DE6E05" w:rsidP="00FD6191"/>
    <w:p w14:paraId="574354DA" w14:textId="293E57C1" w:rsidR="00FD6191" w:rsidRPr="00FD6191" w:rsidRDefault="00FD6191" w:rsidP="00FD6191">
      <w:r>
        <w:t xml:space="preserve"> </w:t>
      </w:r>
    </w:p>
    <w:p w14:paraId="1C8AA2CE" w14:textId="77777777" w:rsidR="00B96723" w:rsidRDefault="00B96723" w:rsidP="00B96723"/>
    <w:p w14:paraId="185E22EB" w14:textId="25C8B673" w:rsidR="1C232E73" w:rsidRPr="0031314B" w:rsidRDefault="1C232E73" w:rsidP="73ED02EE"/>
    <w:p w14:paraId="3ABA0450" w14:textId="125E80DA" w:rsidR="44D270AA" w:rsidRPr="00050317" w:rsidRDefault="0D80F161" w:rsidP="00601FDC">
      <w:pPr>
        <w:pStyle w:val="Ttulo1"/>
      </w:pPr>
      <w:bookmarkStart w:id="7" w:name="_Toc108844595"/>
      <w:r w:rsidRPr="00050317">
        <w:lastRenderedPageBreak/>
        <w:t>Esquema de Navegação</w:t>
      </w:r>
      <w:bookmarkEnd w:id="7"/>
    </w:p>
    <w:p w14:paraId="4CEBC15E" w14:textId="4384A1A6" w:rsidR="26E50EB7" w:rsidRDefault="4CA8FA2C" w:rsidP="4CA8FA2C">
      <w:pPr>
        <w:ind w:firstLine="360"/>
      </w:pPr>
      <w:r w:rsidRPr="4CA8FA2C">
        <w:rPr>
          <w:rFonts w:cs="Times New Roman"/>
          <w:color w:val="000000" w:themeColor="text1"/>
          <w:szCs w:val="24"/>
        </w:rPr>
        <w:t>O esquema de navegação do website é o conjunto de links direcionados para todas as páginas web do nosso site, estas organizadas em um menu horizontal ao topo da página</w:t>
      </w:r>
      <w:r w:rsidR="00E665A2">
        <w:rPr>
          <w:rFonts w:cs="Times New Roman"/>
          <w:color w:val="000000" w:themeColor="text1"/>
          <w:szCs w:val="24"/>
        </w:rPr>
        <w:t xml:space="preserve"> e um menu vertical à esquerda da página</w:t>
      </w:r>
      <w:r w:rsidRPr="4CA8FA2C">
        <w:rPr>
          <w:rFonts w:cs="Times New Roman"/>
          <w:color w:val="000000" w:themeColor="text1"/>
          <w:szCs w:val="24"/>
        </w:rPr>
        <w:t>.</w:t>
      </w:r>
    </w:p>
    <w:p w14:paraId="7E66B62B" w14:textId="35DF49A9" w:rsidR="26E50EB7" w:rsidRDefault="4CA8FA2C" w:rsidP="4CA8FA2C">
      <w:pPr>
        <w:ind w:firstLine="360"/>
      </w:pPr>
      <w:r w:rsidRPr="4CA8FA2C">
        <w:rPr>
          <w:rFonts w:cs="Times New Roman"/>
          <w:color w:val="000000" w:themeColor="text1"/>
          <w:szCs w:val="24"/>
        </w:rPr>
        <w:t>Após a atribuição de tarefas, onde foram eleitas as páginas que seriam desenvolvidas por cada elemento do grupo, foi</w:t>
      </w:r>
      <w:r w:rsidR="006A2C89">
        <w:rPr>
          <w:rFonts w:cs="Times New Roman"/>
          <w:color w:val="000000" w:themeColor="text1"/>
          <w:szCs w:val="24"/>
        </w:rPr>
        <w:t>-</w:t>
      </w:r>
      <w:r w:rsidRPr="4CA8FA2C">
        <w:rPr>
          <w:rFonts w:cs="Times New Roman"/>
          <w:color w:val="000000" w:themeColor="text1"/>
          <w:szCs w:val="24"/>
        </w:rPr>
        <w:t>nos proposto fazer um esquema de navegação para o nosso website de maneira a proporcionar uma navegação de fácil acesso e eficaz.</w:t>
      </w:r>
    </w:p>
    <w:p w14:paraId="6A960C3B" w14:textId="600973DD" w:rsidR="26E50EB7" w:rsidRPr="0054613C" w:rsidRDefault="6C99C478" w:rsidP="4CA8FA2C">
      <w:pPr>
        <w:rPr>
          <w:rFonts w:cs="Times New Roman"/>
          <w:color w:val="000000" w:themeColor="text1"/>
          <w:szCs w:val="24"/>
        </w:rPr>
      </w:pPr>
      <w:r w:rsidRPr="6C99C478">
        <w:rPr>
          <w:rFonts w:cs="Times New Roman"/>
          <w:color w:val="000000" w:themeColor="text1"/>
          <w:szCs w:val="24"/>
        </w:rPr>
        <w:t xml:space="preserve"> </w:t>
      </w:r>
      <w:r w:rsidR="26E50EB7">
        <w:tab/>
      </w:r>
      <w:r w:rsidRPr="6C99C478">
        <w:rPr>
          <w:rFonts w:cs="Times New Roman"/>
          <w:color w:val="000000" w:themeColor="text1"/>
          <w:szCs w:val="24"/>
        </w:rPr>
        <w:t>De modo que, o menu</w:t>
      </w:r>
      <w:r w:rsidR="00E665A2">
        <w:rPr>
          <w:rFonts w:cs="Times New Roman"/>
          <w:color w:val="000000" w:themeColor="text1"/>
          <w:szCs w:val="24"/>
        </w:rPr>
        <w:t xml:space="preserve"> horizontal</w:t>
      </w:r>
      <w:r w:rsidRPr="6C99C478">
        <w:rPr>
          <w:rFonts w:cs="Times New Roman"/>
          <w:color w:val="000000" w:themeColor="text1"/>
          <w:szCs w:val="24"/>
        </w:rPr>
        <w:t xml:space="preserve"> foi estruturado</w:t>
      </w:r>
      <w:r w:rsidR="00E665A2">
        <w:rPr>
          <w:rFonts w:cs="Times New Roman"/>
          <w:color w:val="000000" w:themeColor="text1"/>
          <w:szCs w:val="24"/>
        </w:rPr>
        <w:t xml:space="preserve"> com ícones representativos</w:t>
      </w:r>
      <w:r w:rsidRPr="6C99C478">
        <w:rPr>
          <w:rFonts w:cs="Times New Roman"/>
          <w:color w:val="000000" w:themeColor="text1"/>
          <w:szCs w:val="24"/>
        </w:rPr>
        <w:t xml:space="preserve">, com o propósito de não tornar a barra de navegação aglomerada e confusa, o primeiro </w:t>
      </w:r>
      <w:r w:rsidR="00E665A2">
        <w:rPr>
          <w:rFonts w:cs="Times New Roman"/>
          <w:color w:val="000000" w:themeColor="text1"/>
          <w:szCs w:val="24"/>
        </w:rPr>
        <w:t>ícone</w:t>
      </w:r>
      <w:r w:rsidRPr="6C99C478">
        <w:rPr>
          <w:rFonts w:cs="Times New Roman"/>
          <w:color w:val="000000" w:themeColor="text1"/>
          <w:szCs w:val="24"/>
        </w:rPr>
        <w:t xml:space="preserve"> é </w:t>
      </w:r>
      <w:r w:rsidR="007A3FAB">
        <w:rPr>
          <w:rFonts w:cs="Times New Roman"/>
          <w:color w:val="000000" w:themeColor="text1"/>
          <w:szCs w:val="24"/>
        </w:rPr>
        <w:t xml:space="preserve">relativo à página </w:t>
      </w:r>
      <w:r w:rsidRPr="6C99C478">
        <w:rPr>
          <w:rFonts w:cs="Times New Roman"/>
          <w:color w:val="000000" w:themeColor="text1"/>
          <w:szCs w:val="24"/>
        </w:rPr>
        <w:t>“</w:t>
      </w:r>
      <w:r w:rsidR="00D706A6">
        <w:rPr>
          <w:rFonts w:cs="Times New Roman"/>
          <w:color w:val="000000" w:themeColor="text1"/>
          <w:szCs w:val="24"/>
        </w:rPr>
        <w:t>Feed</w:t>
      </w:r>
      <w:r w:rsidRPr="6C99C478">
        <w:rPr>
          <w:rFonts w:cs="Times New Roman"/>
          <w:color w:val="000000" w:themeColor="text1"/>
          <w:szCs w:val="24"/>
        </w:rPr>
        <w:t>”,</w:t>
      </w:r>
      <w:r w:rsidR="007A3FAB">
        <w:rPr>
          <w:rFonts w:cs="Times New Roman"/>
          <w:color w:val="000000" w:themeColor="text1"/>
          <w:szCs w:val="24"/>
        </w:rPr>
        <w:t xml:space="preserve"> o segundo às “Mensagens”,</w:t>
      </w:r>
      <w:r w:rsidRPr="6C99C478">
        <w:rPr>
          <w:rFonts w:cs="Times New Roman"/>
          <w:color w:val="000000" w:themeColor="text1"/>
          <w:szCs w:val="24"/>
        </w:rPr>
        <w:t xml:space="preserve"> o terceiro </w:t>
      </w:r>
      <w:r w:rsidR="007A3FAB">
        <w:rPr>
          <w:rFonts w:cs="Times New Roman"/>
          <w:color w:val="000000" w:themeColor="text1"/>
          <w:szCs w:val="24"/>
        </w:rPr>
        <w:t>ícone</w:t>
      </w:r>
      <w:r w:rsidRPr="6C99C478">
        <w:rPr>
          <w:rFonts w:cs="Times New Roman"/>
          <w:color w:val="000000" w:themeColor="text1"/>
          <w:szCs w:val="24"/>
        </w:rPr>
        <w:t xml:space="preserve"> </w:t>
      </w:r>
      <w:r w:rsidR="0054613C">
        <w:rPr>
          <w:rFonts w:cs="Times New Roman"/>
          <w:color w:val="000000" w:themeColor="text1"/>
          <w:szCs w:val="24"/>
        </w:rPr>
        <w:t>às “Notificações”</w:t>
      </w:r>
      <w:r w:rsidRPr="6C99C478">
        <w:rPr>
          <w:rFonts w:cs="Times New Roman"/>
          <w:color w:val="000000" w:themeColor="text1"/>
          <w:szCs w:val="24"/>
        </w:rPr>
        <w:t>,</w:t>
      </w:r>
      <w:r w:rsidR="0054613C">
        <w:rPr>
          <w:rFonts w:cs="Times New Roman"/>
          <w:color w:val="000000" w:themeColor="text1"/>
          <w:szCs w:val="24"/>
        </w:rPr>
        <w:t xml:space="preserve"> está ainda presente um ícone de perfil funcionando como um menu permitindo aceder a paginas com um significado mais pessoal ao utilizador como o “Perfil”,</w:t>
      </w:r>
      <w:r w:rsidR="001F6689">
        <w:rPr>
          <w:rFonts w:cs="Times New Roman"/>
          <w:color w:val="000000" w:themeColor="text1"/>
          <w:szCs w:val="24"/>
        </w:rPr>
        <w:t xml:space="preserve"> ”Conexões”</w:t>
      </w:r>
      <w:r w:rsidR="0054613C">
        <w:rPr>
          <w:rFonts w:cs="Times New Roman"/>
          <w:color w:val="000000" w:themeColor="text1"/>
          <w:szCs w:val="24"/>
        </w:rPr>
        <w:t xml:space="preserve"> </w:t>
      </w:r>
      <w:r w:rsidR="001F6689">
        <w:rPr>
          <w:rFonts w:cs="Times New Roman"/>
          <w:color w:val="000000" w:themeColor="text1"/>
          <w:szCs w:val="24"/>
        </w:rPr>
        <w:t>,</w:t>
      </w:r>
      <w:r w:rsidR="0054613C">
        <w:rPr>
          <w:rFonts w:cs="Times New Roman"/>
          <w:color w:val="000000" w:themeColor="text1"/>
          <w:szCs w:val="24"/>
        </w:rPr>
        <w:t>”Favoritos</w:t>
      </w:r>
      <w:r w:rsidR="001F6689">
        <w:rPr>
          <w:rFonts w:cs="Times New Roman"/>
          <w:color w:val="000000" w:themeColor="text1"/>
          <w:szCs w:val="24"/>
        </w:rPr>
        <w:t xml:space="preserve"> e Gostados</w:t>
      </w:r>
      <w:r w:rsidR="0054613C">
        <w:rPr>
          <w:rFonts w:cs="Times New Roman"/>
          <w:color w:val="000000" w:themeColor="text1"/>
          <w:szCs w:val="24"/>
        </w:rPr>
        <w:t>”</w:t>
      </w:r>
      <w:r w:rsidR="001F6689">
        <w:rPr>
          <w:rFonts w:cs="Times New Roman"/>
          <w:color w:val="000000" w:themeColor="text1"/>
          <w:szCs w:val="24"/>
        </w:rPr>
        <w:t xml:space="preserve">, </w:t>
      </w:r>
      <w:r w:rsidR="0054613C">
        <w:rPr>
          <w:rFonts w:cs="Times New Roman"/>
          <w:color w:val="000000" w:themeColor="text1"/>
          <w:szCs w:val="24"/>
        </w:rPr>
        <w:t>”Defini</w:t>
      </w:r>
      <w:r w:rsidR="001F6689">
        <w:rPr>
          <w:rFonts w:cs="Times New Roman"/>
          <w:color w:val="000000" w:themeColor="text1"/>
          <w:szCs w:val="24"/>
        </w:rPr>
        <w:t>ções</w:t>
      </w:r>
      <w:r w:rsidR="0054613C">
        <w:rPr>
          <w:rFonts w:cs="Times New Roman"/>
          <w:color w:val="000000" w:themeColor="text1"/>
          <w:szCs w:val="24"/>
        </w:rPr>
        <w:t>”</w:t>
      </w:r>
      <w:r w:rsidR="001F6689">
        <w:rPr>
          <w:rFonts w:cs="Times New Roman"/>
          <w:color w:val="000000" w:themeColor="text1"/>
          <w:szCs w:val="24"/>
        </w:rPr>
        <w:t xml:space="preserve"> e caso o utilizador seja administrador “Administração”, já</w:t>
      </w:r>
      <w:r w:rsidR="0054613C">
        <w:rPr>
          <w:rFonts w:cs="Times New Roman"/>
          <w:color w:val="000000" w:themeColor="text1"/>
          <w:szCs w:val="24"/>
        </w:rPr>
        <w:t xml:space="preserve"> no menu vertical encontram-se paginas </w:t>
      </w:r>
      <w:r w:rsidR="001F6689">
        <w:rPr>
          <w:rFonts w:cs="Times New Roman"/>
          <w:color w:val="000000" w:themeColor="text1"/>
          <w:szCs w:val="24"/>
        </w:rPr>
        <w:t>comuns</w:t>
      </w:r>
      <w:r w:rsidR="0054613C">
        <w:rPr>
          <w:rFonts w:cs="Times New Roman"/>
          <w:color w:val="000000" w:themeColor="text1"/>
          <w:szCs w:val="24"/>
        </w:rPr>
        <w:t xml:space="preserve"> a todos os utilizadores como “Conexões”</w:t>
      </w:r>
      <w:r w:rsidR="001F6689">
        <w:rPr>
          <w:rFonts w:cs="Times New Roman"/>
          <w:color w:val="000000" w:themeColor="text1"/>
          <w:szCs w:val="24"/>
        </w:rPr>
        <w:t>, “Marketplace”, “Oferta de Emprego”, “Eventos” e “FAQS”</w:t>
      </w:r>
    </w:p>
    <w:p w14:paraId="66E201B2" w14:textId="437B04E0" w:rsidR="26E50EB7" w:rsidRPr="00050317" w:rsidRDefault="00551136" w:rsidP="4CA8FA2C">
      <w:r>
        <w:rPr>
          <w:noProof/>
        </w:rPr>
        <mc:AlternateContent>
          <mc:Choice Requires="wps">
            <w:drawing>
              <wp:anchor distT="0" distB="0" distL="114300" distR="114300" simplePos="0" relativeHeight="251639811" behindDoc="1" locked="0" layoutInCell="1" allowOverlap="1" wp14:anchorId="527E1C2D" wp14:editId="5673C28A">
                <wp:simplePos x="0" y="0"/>
                <wp:positionH relativeFrom="margin">
                  <wp:align>right</wp:align>
                </wp:positionH>
                <wp:positionV relativeFrom="paragraph">
                  <wp:posOffset>3078453</wp:posOffset>
                </wp:positionV>
                <wp:extent cx="5400675" cy="635"/>
                <wp:effectExtent l="0" t="0" r="9525" b="9525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7EED1" w14:textId="4F27A343" w:rsidR="00050317" w:rsidRPr="00EB112E" w:rsidRDefault="00050317" w:rsidP="00050317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8" w:name="_Toc94295956"/>
                            <w:bookmarkStart w:id="9" w:name="_Toc94303158"/>
                            <w:bookmarkStart w:id="10" w:name="_Toc108757762"/>
                            <w:bookmarkStart w:id="11" w:name="_Toc1088929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26BA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-Esquema de navegação do website</w:t>
                            </w:r>
                            <w:bookmarkEnd w:id="8"/>
                            <w:bookmarkEnd w:id="9"/>
                            <w:bookmarkEnd w:id="10"/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E1C2D" id="Caixa de texto 3" o:spid="_x0000_s1027" type="#_x0000_t202" style="position:absolute;left:0;text-align:left;margin-left:374.05pt;margin-top:242.4pt;width:425.25pt;height:.05pt;z-index:-251676669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" filled="f" stroked="f">
                <v:textbox style="mso-fit-shape-to-text:t" inset="0,0,0,0">
                  <w:txbxContent>
                    <w:p w14:paraId="6877EED1" w14:textId="4F27A343" w:rsidR="00050317" w:rsidRPr="00EB112E" w:rsidRDefault="00050317" w:rsidP="00050317">
                      <w:pPr>
                        <w:pStyle w:val="Legenda"/>
                        <w:rPr>
                          <w:sz w:val="24"/>
                        </w:rPr>
                      </w:pPr>
                      <w:bookmarkStart w:id="12" w:name="_Toc94295956"/>
                      <w:bookmarkStart w:id="13" w:name="_Toc94303158"/>
                      <w:bookmarkStart w:id="14" w:name="_Toc108757762"/>
                      <w:bookmarkStart w:id="15" w:name="_Toc10889299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26BA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-Esquema de navegação do website</w:t>
                      </w:r>
                      <w:bookmarkEnd w:id="12"/>
                      <w:bookmarkEnd w:id="13"/>
                      <w:bookmarkEnd w:id="14"/>
                      <w:bookmarkEnd w:id="15"/>
                    </w:p>
                  </w:txbxContent>
                </v:textbox>
                <w10:wrap anchorx="margin"/>
              </v:shape>
            </w:pict>
          </mc:Fallback>
        </mc:AlternateContent>
      </w:r>
      <w:r w:rsidR="001F6689">
        <w:rPr>
          <w:noProof/>
        </w:rPr>
        <w:drawing>
          <wp:inline distT="0" distB="0" distL="0" distR="0" wp14:anchorId="17F982A8" wp14:editId="2432D070">
            <wp:extent cx="5400675" cy="3037205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26E50EB7">
        <w:br w:type="page"/>
      </w:r>
    </w:p>
    <w:p w14:paraId="223626A3" w14:textId="1535FF1C" w:rsidR="26E50EB7" w:rsidRPr="00050317" w:rsidRDefault="269495F0" w:rsidP="00601FDC">
      <w:pPr>
        <w:pStyle w:val="Ttulo1"/>
        <w:rPr>
          <w:color w:val="000000" w:themeColor="text1"/>
          <w:szCs w:val="36"/>
        </w:rPr>
      </w:pPr>
      <w:bookmarkStart w:id="16" w:name="_Toc108844596"/>
      <w:r w:rsidRPr="00050317">
        <w:lastRenderedPageBreak/>
        <w:t>Análise de Requisitos</w:t>
      </w:r>
      <w:bookmarkEnd w:id="16"/>
    </w:p>
    <w:p w14:paraId="3FF2816E" w14:textId="6AAC45DE" w:rsidR="00BB407F" w:rsidRDefault="269495F0" w:rsidP="269495F0">
      <w:pPr>
        <w:ind w:firstLine="360"/>
        <w:rPr>
          <w:rFonts w:cs="Times New Roman"/>
          <w:szCs w:val="24"/>
        </w:rPr>
      </w:pPr>
      <w:r w:rsidRPr="269495F0">
        <w:rPr>
          <w:rFonts w:cs="Times New Roman"/>
          <w:szCs w:val="24"/>
        </w:rPr>
        <w:t>Para criar um bom website deve</w:t>
      </w:r>
      <w:r w:rsidR="00B92830">
        <w:rPr>
          <w:rFonts w:cs="Times New Roman"/>
          <w:szCs w:val="24"/>
        </w:rPr>
        <w:t>-se</w:t>
      </w:r>
      <w:r w:rsidRPr="269495F0">
        <w:rPr>
          <w:rFonts w:cs="Times New Roman"/>
          <w:szCs w:val="24"/>
        </w:rPr>
        <w:t xml:space="preserve"> considerar que ele não é apenas mais uma página na internet, mas sim uma extensão do negócio do cliente. E qualquer extensão para ser bem feita é necessária uma análise de requisitos</w:t>
      </w:r>
      <w:sdt>
        <w:sdtPr>
          <w:rPr>
            <w:rFonts w:cs="Times New Roman"/>
            <w:szCs w:val="24"/>
          </w:rPr>
          <w:id w:val="-514542075"/>
          <w:citation/>
        </w:sdtPr>
        <w:sdtContent>
          <w:r w:rsidR="00DF0E1B">
            <w:rPr>
              <w:rFonts w:cs="Times New Roman"/>
              <w:szCs w:val="24"/>
            </w:rPr>
            <w:fldChar w:fldCharType="begin"/>
          </w:r>
          <w:r w:rsidR="00DF0E1B">
            <w:rPr>
              <w:rFonts w:cs="Times New Roman"/>
              <w:szCs w:val="24"/>
            </w:rPr>
            <w:instrText xml:space="preserve"> CITATION Die12 \l 2070 </w:instrText>
          </w:r>
          <w:r w:rsidR="00DF0E1B">
            <w:rPr>
              <w:rFonts w:cs="Times New Roman"/>
              <w:szCs w:val="24"/>
            </w:rPr>
            <w:fldChar w:fldCharType="separate"/>
          </w:r>
          <w:r w:rsidR="00DF0E1B">
            <w:rPr>
              <w:rFonts w:cs="Times New Roman"/>
              <w:noProof/>
              <w:szCs w:val="24"/>
            </w:rPr>
            <w:t xml:space="preserve"> </w:t>
          </w:r>
          <w:r w:rsidR="00DF0E1B" w:rsidRPr="00DF0E1B">
            <w:rPr>
              <w:rFonts w:cs="Times New Roman"/>
              <w:noProof/>
              <w:szCs w:val="24"/>
            </w:rPr>
            <w:t>(Gurgel, 2012)</w:t>
          </w:r>
          <w:r w:rsidR="00DF0E1B">
            <w:rPr>
              <w:rFonts w:cs="Times New Roman"/>
              <w:szCs w:val="24"/>
            </w:rPr>
            <w:fldChar w:fldCharType="end"/>
          </w:r>
        </w:sdtContent>
      </w:sdt>
      <w:r w:rsidR="00DF0E1B">
        <w:rPr>
          <w:rFonts w:cs="Times New Roman"/>
          <w:szCs w:val="24"/>
        </w:rPr>
        <w:t>.</w:t>
      </w:r>
    </w:p>
    <w:p w14:paraId="2E0416A9" w14:textId="44D71055" w:rsidR="004C152D" w:rsidRPr="004C152D" w:rsidRDefault="004C152D" w:rsidP="004C152D">
      <w:pPr>
        <w:ind w:firstLine="360"/>
        <w:jc w:val="left"/>
      </w:pPr>
      <w:r w:rsidRPr="2E00D288">
        <w:rPr>
          <w:rFonts w:cs="Times New Roman"/>
        </w:rPr>
        <w:t>A</w:t>
      </w:r>
      <w:r>
        <w:rPr>
          <w:rFonts w:cs="Times New Roman"/>
        </w:rPr>
        <w:t xml:space="preserve"> página “Login/Register” tem dois formulários simples que pedem dados do utilizador para proceder, no registo é pedido ao utilizador que confirme o seu e-mail, para evitar que outros utilizadores usem informação que não lhes pertence.</w:t>
      </w:r>
    </w:p>
    <w:p w14:paraId="1D304D63" w14:textId="46A7CA2E" w:rsidR="000E2C95" w:rsidRDefault="001F6689" w:rsidP="269495F0">
      <w:pPr>
        <w:ind w:firstLine="360"/>
      </w:pPr>
      <w:r>
        <w:rPr>
          <w:rFonts w:cs="Times New Roman"/>
        </w:rPr>
        <w:t>A</w:t>
      </w:r>
      <w:r w:rsidR="000E2C95" w:rsidRPr="2E00D288">
        <w:rPr>
          <w:rFonts w:cs="Times New Roman"/>
        </w:rPr>
        <w:t xml:space="preserve"> página </w:t>
      </w:r>
      <w:r>
        <w:rPr>
          <w:rFonts w:cs="Times New Roman"/>
        </w:rPr>
        <w:t>“Feed”</w:t>
      </w:r>
      <w:r w:rsidR="00E94853" w:rsidRPr="2E00D288">
        <w:rPr>
          <w:rFonts w:cs="Times New Roman"/>
        </w:rPr>
        <w:t xml:space="preserve"> </w:t>
      </w:r>
      <w:r w:rsidR="00332370" w:rsidRPr="2E00D288">
        <w:rPr>
          <w:rFonts w:cs="Times New Roman"/>
        </w:rPr>
        <w:t xml:space="preserve">apresenta </w:t>
      </w:r>
      <w:r>
        <w:rPr>
          <w:rFonts w:cs="Times New Roman"/>
        </w:rPr>
        <w:t>a</w:t>
      </w:r>
      <w:r w:rsidR="00203DBE" w:rsidRPr="2E00D288">
        <w:rPr>
          <w:rFonts w:cs="Times New Roman"/>
        </w:rPr>
        <w:t xml:space="preserve">s </w:t>
      </w:r>
      <w:r>
        <w:rPr>
          <w:rFonts w:cs="Times New Roman"/>
        </w:rPr>
        <w:t>publicações dos utilizadores</w:t>
      </w:r>
      <w:r w:rsidR="00A04887">
        <w:rPr>
          <w:rFonts w:cs="Times New Roman"/>
        </w:rPr>
        <w:t>,</w:t>
      </w:r>
      <w:r w:rsidR="00203DBE" w:rsidRPr="2E00D288">
        <w:rPr>
          <w:rFonts w:cs="Times New Roman"/>
        </w:rPr>
        <w:t xml:space="preserve"> </w:t>
      </w:r>
      <w:r w:rsidR="00BB6208">
        <w:rPr>
          <w:rFonts w:cs="Times New Roman"/>
        </w:rPr>
        <w:t xml:space="preserve">onde é possível comentar, colocar um gosto, partilhar, remover, reportar e ainda colocar favorito. São apresentados 2 eventos aleatórios de maneira a incentivar a pessoa a participar, um botão </w:t>
      </w:r>
      <w:r w:rsidR="00206DD9">
        <w:rPr>
          <w:rFonts w:cs="Times New Roman"/>
        </w:rPr>
        <w:t xml:space="preserve">para incentivar a pessoa a fazer uma publicação e ainda 5 utilizadores aleatórios para incentivar a interação com outros </w:t>
      </w:r>
      <w:r w:rsidR="004C152D">
        <w:rPr>
          <w:rFonts w:cs="Times New Roman"/>
        </w:rPr>
        <w:t>utilizadores</w:t>
      </w:r>
      <w:r w:rsidR="00206DD9">
        <w:rPr>
          <w:rFonts w:cs="Times New Roman"/>
        </w:rPr>
        <w:t>.</w:t>
      </w:r>
    </w:p>
    <w:p w14:paraId="6A112780" w14:textId="58F19423" w:rsidR="00E4679B" w:rsidRDefault="00291486" w:rsidP="00E4679B">
      <w:pPr>
        <w:ind w:firstLine="360"/>
        <w:rPr>
          <w:szCs w:val="24"/>
        </w:rPr>
      </w:pPr>
      <w:r>
        <w:t>A</w:t>
      </w:r>
      <w:r w:rsidR="00E4679B">
        <w:t xml:space="preserve"> página</w:t>
      </w:r>
      <w:r w:rsidR="00E4679B" w:rsidRPr="503CCC94">
        <w:rPr>
          <w:szCs w:val="24"/>
        </w:rPr>
        <w:t xml:space="preserve"> “</w:t>
      </w:r>
      <w:r w:rsidR="00206DD9">
        <w:rPr>
          <w:szCs w:val="24"/>
        </w:rPr>
        <w:t>Mensagens</w:t>
      </w:r>
      <w:r w:rsidR="00E4679B" w:rsidRPr="503CCC94">
        <w:rPr>
          <w:szCs w:val="24"/>
        </w:rPr>
        <w:t xml:space="preserve">” tem como objetivo </w:t>
      </w:r>
      <w:r w:rsidR="00206DD9">
        <w:rPr>
          <w:szCs w:val="24"/>
        </w:rPr>
        <w:t xml:space="preserve">proporcionar um sistema de conversas entre utilizadores, para partilharem </w:t>
      </w:r>
      <w:r w:rsidR="004C152D">
        <w:rPr>
          <w:szCs w:val="24"/>
        </w:rPr>
        <w:t>ideias.</w:t>
      </w:r>
    </w:p>
    <w:p w14:paraId="6F15B363" w14:textId="56F8AE0A" w:rsidR="0014769F" w:rsidRDefault="0014769F" w:rsidP="00C02058">
      <w:pPr>
        <w:ind w:firstLine="360"/>
      </w:pPr>
      <w:r w:rsidRPr="6C99C478">
        <w:rPr>
          <w:rFonts w:cs="Times New Roman"/>
          <w:szCs w:val="24"/>
        </w:rPr>
        <w:t>Na página “</w:t>
      </w:r>
      <w:r w:rsidR="004C152D">
        <w:rPr>
          <w:rFonts w:cs="Times New Roman"/>
          <w:szCs w:val="24"/>
        </w:rPr>
        <w:t>Notificações</w:t>
      </w:r>
      <w:r w:rsidRPr="6C99C478">
        <w:rPr>
          <w:rFonts w:cs="Times New Roman"/>
          <w:szCs w:val="24"/>
        </w:rPr>
        <w:t xml:space="preserve">” </w:t>
      </w:r>
      <w:r w:rsidR="004C152D">
        <w:rPr>
          <w:rFonts w:cs="Times New Roman"/>
          <w:szCs w:val="24"/>
        </w:rPr>
        <w:t>o utilizador tem acesso às notificações de quando um utilizador comenta, coloca um gosto, e começa a seguir.</w:t>
      </w:r>
    </w:p>
    <w:p w14:paraId="3FD06E18" w14:textId="3936A685" w:rsidR="009A038E" w:rsidRDefault="00CA1ADB" w:rsidP="006A6FD3">
      <w:pPr>
        <w:ind w:firstLine="360"/>
        <w:jc w:val="left"/>
        <w:rPr>
          <w:rFonts w:cs="Times New Roman"/>
        </w:rPr>
      </w:pPr>
      <w:r>
        <w:rPr>
          <w:rFonts w:cs="Times New Roman"/>
        </w:rPr>
        <w:t>A</w:t>
      </w:r>
      <w:r w:rsidR="009A038E">
        <w:rPr>
          <w:rFonts w:cs="Times New Roman"/>
        </w:rPr>
        <w:t xml:space="preserve"> página “</w:t>
      </w:r>
      <w:r w:rsidR="004C152D">
        <w:rPr>
          <w:rFonts w:cs="Times New Roman"/>
        </w:rPr>
        <w:t>Conexões</w:t>
      </w:r>
      <w:r w:rsidR="009A038E">
        <w:rPr>
          <w:rFonts w:cs="Times New Roman"/>
        </w:rPr>
        <w:t xml:space="preserve">” </w:t>
      </w:r>
      <w:r>
        <w:rPr>
          <w:rFonts w:cs="Times New Roman"/>
        </w:rPr>
        <w:t>encontra-se divida em duas secções</w:t>
      </w:r>
      <w:r w:rsidR="00C33006">
        <w:rPr>
          <w:rFonts w:cs="Times New Roman"/>
        </w:rPr>
        <w:t>:</w:t>
      </w:r>
      <w:r>
        <w:rPr>
          <w:rFonts w:cs="Times New Roman"/>
        </w:rPr>
        <w:t xml:space="preserve"> </w:t>
      </w:r>
      <w:r w:rsidR="004C152D">
        <w:rPr>
          <w:rFonts w:cs="Times New Roman"/>
        </w:rPr>
        <w:t>uma de pessoas que seguimos e a outra de pessoas que nos seguem</w:t>
      </w:r>
      <w:r w:rsidR="00B61F2F">
        <w:rPr>
          <w:rFonts w:cs="Times New Roman"/>
        </w:rPr>
        <w:t>.</w:t>
      </w:r>
    </w:p>
    <w:p w14:paraId="066D6813" w14:textId="1DCC676C" w:rsidR="00A9411D" w:rsidRDefault="00E82318" w:rsidP="006A6FD3">
      <w:pPr>
        <w:ind w:firstLine="360"/>
        <w:jc w:val="left"/>
        <w:rPr>
          <w:rFonts w:cs="Times New Roman"/>
        </w:rPr>
      </w:pPr>
      <w:r>
        <w:rPr>
          <w:rFonts w:cs="Times New Roman"/>
        </w:rPr>
        <w:t>Na página “</w:t>
      </w:r>
      <w:r w:rsidR="004C152D">
        <w:rPr>
          <w:rFonts w:cs="Times New Roman"/>
        </w:rPr>
        <w:t>Marketplace</w:t>
      </w:r>
      <w:r w:rsidR="00191DF4">
        <w:rPr>
          <w:rFonts w:cs="Times New Roman"/>
        </w:rPr>
        <w:t>”</w:t>
      </w:r>
      <w:r w:rsidR="004C152D">
        <w:rPr>
          <w:rFonts w:cs="Times New Roman"/>
        </w:rPr>
        <w:t xml:space="preserve"> é possível</w:t>
      </w:r>
      <w:r w:rsidR="000E5F9A">
        <w:rPr>
          <w:rFonts w:cs="Times New Roman"/>
        </w:rPr>
        <w:t xml:space="preserve"> o utilizador</w:t>
      </w:r>
      <w:r w:rsidR="004C152D">
        <w:rPr>
          <w:rFonts w:cs="Times New Roman"/>
        </w:rPr>
        <w:t xml:space="preserve"> introduzir um produto para venda</w:t>
      </w:r>
      <w:r w:rsidR="000E5F9A">
        <w:rPr>
          <w:rFonts w:cs="Times New Roman"/>
        </w:rPr>
        <w:t xml:space="preserve"> assim como ver os outros produtos</w:t>
      </w:r>
      <w:r w:rsidR="0031061B">
        <w:rPr>
          <w:rFonts w:cs="Times New Roman"/>
        </w:rPr>
        <w:t>.</w:t>
      </w:r>
    </w:p>
    <w:p w14:paraId="308E7A34" w14:textId="241FEFF2" w:rsidR="00D251B5" w:rsidRDefault="007840A6" w:rsidP="006A6FD3">
      <w:pPr>
        <w:ind w:firstLine="360"/>
        <w:jc w:val="left"/>
      </w:pPr>
      <w:r>
        <w:t>A página “</w:t>
      </w:r>
      <w:r w:rsidR="00AB3327">
        <w:t>Oferta de Emprego” tem como objetivo dispor ao utilizador diversas vagas de emprego, um utilizador consegue entrar em contacto com a pessoa que publicou essa vaga, todos os utilizadores conseguem gerir as suas vagas abertas</w:t>
      </w:r>
      <w:r w:rsidR="00A604EB">
        <w:t>.</w:t>
      </w:r>
    </w:p>
    <w:p w14:paraId="5EA26179" w14:textId="62EE18DE" w:rsidR="269495F0" w:rsidRDefault="6C99C478" w:rsidP="269495F0">
      <w:pPr>
        <w:ind w:firstLine="360"/>
      </w:pPr>
      <w:r w:rsidRPr="6C99C478">
        <w:rPr>
          <w:rFonts w:cs="Times New Roman"/>
          <w:szCs w:val="24"/>
        </w:rPr>
        <w:t>Na página “</w:t>
      </w:r>
      <w:r w:rsidR="00AB3327">
        <w:rPr>
          <w:rFonts w:cs="Times New Roman"/>
          <w:szCs w:val="24"/>
        </w:rPr>
        <w:t>Eventos</w:t>
      </w:r>
      <w:r w:rsidRPr="6C99C478">
        <w:rPr>
          <w:rFonts w:cs="Times New Roman"/>
          <w:szCs w:val="24"/>
        </w:rPr>
        <w:t xml:space="preserve">” </w:t>
      </w:r>
      <w:r w:rsidR="00AB3327">
        <w:rPr>
          <w:rFonts w:cs="Times New Roman"/>
          <w:szCs w:val="24"/>
        </w:rPr>
        <w:t xml:space="preserve">é possível </w:t>
      </w:r>
      <w:r w:rsidR="005E6B32">
        <w:rPr>
          <w:rFonts w:cs="Times New Roman"/>
          <w:szCs w:val="24"/>
        </w:rPr>
        <w:t>introduzir um evento</w:t>
      </w:r>
      <w:r w:rsidR="000E5F9A">
        <w:rPr>
          <w:rFonts w:cs="Times New Roman"/>
          <w:szCs w:val="24"/>
        </w:rPr>
        <w:t xml:space="preserve"> assim como ver outros eventos</w:t>
      </w:r>
      <w:r w:rsidR="00AB3327">
        <w:rPr>
          <w:rFonts w:cs="Times New Roman"/>
          <w:szCs w:val="24"/>
        </w:rPr>
        <w:t>.</w:t>
      </w:r>
    </w:p>
    <w:p w14:paraId="1BA31F2D" w14:textId="4ECD8862" w:rsidR="6C99C478" w:rsidRDefault="6C99C478" w:rsidP="6C45BDC1">
      <w:pPr>
        <w:ind w:firstLine="360"/>
      </w:pPr>
      <w:r w:rsidRPr="6C99C478">
        <w:rPr>
          <w:rFonts w:cs="Times New Roman"/>
          <w:szCs w:val="24"/>
        </w:rPr>
        <w:t>A página “</w:t>
      </w:r>
      <w:r w:rsidR="6C45BDC1" w:rsidRPr="6C45BDC1">
        <w:rPr>
          <w:rFonts w:cs="Times New Roman"/>
          <w:szCs w:val="24"/>
        </w:rPr>
        <w:t>FA</w:t>
      </w:r>
      <w:r w:rsidR="005D6371">
        <w:rPr>
          <w:rFonts w:cs="Times New Roman"/>
          <w:szCs w:val="24"/>
        </w:rPr>
        <w:t>Q</w:t>
      </w:r>
      <w:r w:rsidR="6C45BDC1" w:rsidRPr="6C45BDC1">
        <w:rPr>
          <w:rFonts w:cs="Times New Roman"/>
          <w:szCs w:val="24"/>
        </w:rPr>
        <w:t>S</w:t>
      </w:r>
      <w:r w:rsidRPr="6C99C478">
        <w:rPr>
          <w:rFonts w:cs="Times New Roman"/>
          <w:szCs w:val="24"/>
        </w:rPr>
        <w:t xml:space="preserve">” disponibiliza ao </w:t>
      </w:r>
      <w:r w:rsidR="00DA5655">
        <w:rPr>
          <w:rFonts w:cs="Times New Roman"/>
          <w:szCs w:val="24"/>
        </w:rPr>
        <w:t>utilizador</w:t>
      </w:r>
      <w:r w:rsidRPr="6C99C478">
        <w:rPr>
          <w:rFonts w:cs="Times New Roman"/>
          <w:szCs w:val="24"/>
        </w:rPr>
        <w:t xml:space="preserve"> </w:t>
      </w:r>
      <w:r w:rsidR="6C45BDC1" w:rsidRPr="6C45BDC1">
        <w:rPr>
          <w:rFonts w:cs="Times New Roman"/>
          <w:szCs w:val="24"/>
        </w:rPr>
        <w:t>resposta</w:t>
      </w:r>
      <w:r w:rsidR="00CB6FDB">
        <w:rPr>
          <w:rFonts w:cs="Times New Roman"/>
          <w:szCs w:val="24"/>
        </w:rPr>
        <w:t>s</w:t>
      </w:r>
      <w:r w:rsidRPr="6C99C478">
        <w:rPr>
          <w:rFonts w:cs="Times New Roman"/>
          <w:szCs w:val="24"/>
        </w:rPr>
        <w:t xml:space="preserve"> a </w:t>
      </w:r>
      <w:r w:rsidR="6C45BDC1" w:rsidRPr="6C45BDC1">
        <w:rPr>
          <w:rFonts w:cs="Times New Roman"/>
          <w:szCs w:val="24"/>
        </w:rPr>
        <w:t>alguma</w:t>
      </w:r>
      <w:r w:rsidR="00CB6FDB">
        <w:rPr>
          <w:rFonts w:cs="Times New Roman"/>
          <w:szCs w:val="24"/>
        </w:rPr>
        <w:t>s</w:t>
      </w:r>
      <w:r w:rsidR="6C45BDC1" w:rsidRPr="6C45BDC1">
        <w:rPr>
          <w:rFonts w:cs="Times New Roman"/>
          <w:szCs w:val="24"/>
        </w:rPr>
        <w:t xml:space="preserve"> pergunta</w:t>
      </w:r>
      <w:r w:rsidR="00CB6FDB">
        <w:t>s</w:t>
      </w:r>
      <w:r w:rsidRPr="6C99C478">
        <w:rPr>
          <w:rFonts w:cs="Times New Roman"/>
          <w:szCs w:val="24"/>
        </w:rPr>
        <w:t xml:space="preserve"> que possa ter em relação ao nosso </w:t>
      </w:r>
      <w:r w:rsidR="00DA1DEB">
        <w:rPr>
          <w:rFonts w:cs="Times New Roman"/>
          <w:szCs w:val="24"/>
        </w:rPr>
        <w:t>website</w:t>
      </w:r>
      <w:r w:rsidRPr="6C99C478">
        <w:rPr>
          <w:rFonts w:cs="Times New Roman"/>
          <w:szCs w:val="24"/>
        </w:rPr>
        <w:t xml:space="preserve">, através de um acordeão que apresenta </w:t>
      </w:r>
      <w:r w:rsidR="00977CA4">
        <w:rPr>
          <w:rFonts w:cs="Times New Roman"/>
          <w:szCs w:val="24"/>
        </w:rPr>
        <w:t xml:space="preserve">questões </w:t>
      </w:r>
      <w:r w:rsidR="00C749EA">
        <w:rPr>
          <w:rFonts w:cs="Times New Roman"/>
          <w:szCs w:val="24"/>
        </w:rPr>
        <w:t>d</w:t>
      </w:r>
      <w:r w:rsidR="007B5C6B">
        <w:rPr>
          <w:rFonts w:cs="Times New Roman"/>
          <w:szCs w:val="24"/>
        </w:rPr>
        <w:t>e caráter comum,</w:t>
      </w:r>
      <w:r w:rsidR="6C45BDC1" w:rsidRPr="6C45BDC1">
        <w:rPr>
          <w:rFonts w:cs="Times New Roman"/>
          <w:szCs w:val="24"/>
        </w:rPr>
        <w:t xml:space="preserve"> e</w:t>
      </w:r>
      <w:r w:rsidRPr="6C99C478">
        <w:rPr>
          <w:rFonts w:cs="Times New Roman"/>
          <w:szCs w:val="24"/>
        </w:rPr>
        <w:t xml:space="preserve"> ao clicar na pretendida esta expande e fornece a devida resposta.</w:t>
      </w:r>
    </w:p>
    <w:p w14:paraId="7EC54CDB" w14:textId="72583A63" w:rsidR="6C99C478" w:rsidRDefault="005D6371" w:rsidP="6C99C478">
      <w:pPr>
        <w:ind w:firstLine="360"/>
        <w:rPr>
          <w:szCs w:val="24"/>
        </w:rPr>
      </w:pPr>
      <w:r>
        <w:rPr>
          <w:szCs w:val="24"/>
        </w:rPr>
        <w:t xml:space="preserve">Na </w:t>
      </w:r>
      <w:r w:rsidR="0023680D">
        <w:rPr>
          <w:szCs w:val="24"/>
        </w:rPr>
        <w:t>página “</w:t>
      </w:r>
      <w:r w:rsidR="008A4F45">
        <w:rPr>
          <w:szCs w:val="24"/>
        </w:rPr>
        <w:t>Perfil</w:t>
      </w:r>
      <w:r w:rsidR="0023680D">
        <w:rPr>
          <w:szCs w:val="24"/>
        </w:rPr>
        <w:t>”</w:t>
      </w:r>
      <w:r w:rsidR="008A4F45">
        <w:rPr>
          <w:szCs w:val="24"/>
        </w:rPr>
        <w:t xml:space="preserve"> é apresentado</w:t>
      </w:r>
      <w:r w:rsidR="00747579">
        <w:rPr>
          <w:szCs w:val="24"/>
        </w:rPr>
        <w:t xml:space="preserve"> um espaço personalizável com foto de perfil, foto de capa, nacionalidade, e uma secção de sobre</w:t>
      </w:r>
      <w:r w:rsidR="00381CF6">
        <w:rPr>
          <w:szCs w:val="24"/>
        </w:rPr>
        <w:t>.</w:t>
      </w:r>
      <w:r w:rsidR="00393C13">
        <w:rPr>
          <w:szCs w:val="24"/>
        </w:rPr>
        <w:t xml:space="preserve"> Ainda é apresentado todos as publicações do utilizador, o numero de publicações e de seguidores.</w:t>
      </w:r>
    </w:p>
    <w:p w14:paraId="44403C5D" w14:textId="1CBB4BC9" w:rsidR="00381CF6" w:rsidRDefault="00166C70" w:rsidP="6C45BDC1">
      <w:pPr>
        <w:ind w:firstLine="360"/>
        <w:rPr>
          <w:szCs w:val="24"/>
        </w:rPr>
      </w:pPr>
      <w:r>
        <w:rPr>
          <w:szCs w:val="24"/>
        </w:rPr>
        <w:t>A página “</w:t>
      </w:r>
      <w:r w:rsidR="00393C13">
        <w:rPr>
          <w:szCs w:val="24"/>
        </w:rPr>
        <w:t>Definições</w:t>
      </w:r>
      <w:r>
        <w:rPr>
          <w:szCs w:val="24"/>
        </w:rPr>
        <w:t>”,</w:t>
      </w:r>
      <w:r w:rsidR="00393C13">
        <w:rPr>
          <w:szCs w:val="24"/>
        </w:rPr>
        <w:t xml:space="preserve"> permitir fazer uma gestão dos dados de conta como o email, nome, username, password</w:t>
      </w:r>
      <w:r w:rsidR="004D250A">
        <w:rPr>
          <w:szCs w:val="24"/>
        </w:rPr>
        <w:t>, verificar a atividade de login, e obter feedback sobre os seus reportes</w:t>
      </w:r>
      <w:r w:rsidR="006D1CAE">
        <w:rPr>
          <w:szCs w:val="24"/>
        </w:rPr>
        <w:t>.</w:t>
      </w:r>
    </w:p>
    <w:p w14:paraId="2DD2D707" w14:textId="084A03EC" w:rsidR="004D250A" w:rsidRDefault="0031314B" w:rsidP="0031314B">
      <w:pPr>
        <w:rPr>
          <w:szCs w:val="24"/>
        </w:rPr>
      </w:pPr>
      <w:r>
        <w:rPr>
          <w:szCs w:val="24"/>
        </w:rPr>
        <w:lastRenderedPageBreak/>
        <w:t>A página “Favoritos e Gostados” está dividida em duas secções, uma para apresentar ao utilizador todos as publicações que o mesmo colocou um favorito e a outra secção para o utilizador ver as publicações que colocou um gosto.</w:t>
      </w:r>
    </w:p>
    <w:p w14:paraId="1A851E2C" w14:textId="5AE37B09" w:rsidR="0031314B" w:rsidRDefault="0031314B" w:rsidP="0031314B">
      <w:pPr>
        <w:rPr>
          <w:szCs w:val="24"/>
        </w:rPr>
      </w:pPr>
      <w:r>
        <w:rPr>
          <w:szCs w:val="24"/>
        </w:rPr>
        <w:t>Na p</w:t>
      </w:r>
      <w:r w:rsidR="006065F2">
        <w:rPr>
          <w:szCs w:val="24"/>
        </w:rPr>
        <w:t>á</w:t>
      </w:r>
      <w:r>
        <w:rPr>
          <w:szCs w:val="24"/>
        </w:rPr>
        <w:t>gina “Admin” encontra-se</w:t>
      </w:r>
      <w:r w:rsidR="006065F2">
        <w:rPr>
          <w:szCs w:val="24"/>
        </w:rPr>
        <w:t xml:space="preserve"> listadas as definições do site que permitem aos administradores controlar o conteúdo que circula no mesmo, assim como a gestão do próprio site.</w:t>
      </w:r>
    </w:p>
    <w:p w14:paraId="2155D11C" w14:textId="6304DDBB" w:rsidR="26E50EB7" w:rsidRPr="00050317" w:rsidRDefault="269495F0" w:rsidP="00601FDC">
      <w:pPr>
        <w:pStyle w:val="Ttulo1"/>
        <w:rPr>
          <w:color w:val="000000" w:themeColor="text1"/>
          <w:szCs w:val="36"/>
        </w:rPr>
      </w:pPr>
      <w:bookmarkStart w:id="17" w:name="_Toc108844597"/>
      <w:r w:rsidRPr="00C871C3">
        <w:rPr>
          <w:rFonts w:eastAsia="MS Mincho"/>
          <w:i/>
          <w:iCs/>
        </w:rPr>
        <w:lastRenderedPageBreak/>
        <w:t>Wireframes</w:t>
      </w:r>
      <w:r w:rsidRPr="00050317">
        <w:rPr>
          <w:rFonts w:eastAsia="MS Mincho"/>
        </w:rPr>
        <w:t>/Protótipos</w:t>
      </w:r>
      <w:bookmarkEnd w:id="17"/>
    </w:p>
    <w:p w14:paraId="49829964" w14:textId="77777777" w:rsidR="002E2AFE" w:rsidRDefault="002E2AFE" w:rsidP="007751B0">
      <w:pPr>
        <w:keepNext/>
        <w:jc w:val="center"/>
      </w:pPr>
      <w:r>
        <w:rPr>
          <w:noProof/>
          <w:sz w:val="36"/>
          <w:szCs w:val="36"/>
        </w:rPr>
        <w:drawing>
          <wp:inline distT="0" distB="0" distL="0" distR="0" wp14:anchorId="6818622E" wp14:editId="5157C3E9">
            <wp:extent cx="5403215" cy="3040380"/>
            <wp:effectExtent l="0" t="0" r="6985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AD31" w14:textId="187F6DDC" w:rsidR="002E2AFE" w:rsidRDefault="002E2AFE" w:rsidP="007751B0">
      <w:pPr>
        <w:pStyle w:val="Legenda"/>
      </w:pPr>
      <w:bookmarkStart w:id="18" w:name="_Toc108892994"/>
      <w:r>
        <w:t xml:space="preserve">Figura </w:t>
      </w:r>
      <w:fldSimple w:instr=" SEQ Figura \* ARABIC ">
        <w:r w:rsidR="006326BA">
          <w:rPr>
            <w:noProof/>
          </w:rPr>
          <w:t>2</w:t>
        </w:r>
      </w:fldSimple>
      <w:r>
        <w:t>-Wireframe da página “Feed” formato Desktop</w:t>
      </w:r>
      <w:bookmarkEnd w:id="18"/>
    </w:p>
    <w:p w14:paraId="00B6236D" w14:textId="77777777" w:rsidR="002E2AFE" w:rsidRPr="002E2AFE" w:rsidRDefault="002E2AFE" w:rsidP="002E2AFE">
      <w:pPr>
        <w:pStyle w:val="Corpodetexto"/>
      </w:pPr>
    </w:p>
    <w:p w14:paraId="1F27E4CE" w14:textId="77777777" w:rsidR="002E2AFE" w:rsidRDefault="002E2AFE" w:rsidP="007751B0">
      <w:pPr>
        <w:pStyle w:val="Legenda"/>
        <w:keepNext/>
      </w:pPr>
      <w:r>
        <w:rPr>
          <w:noProof/>
        </w:rPr>
        <w:drawing>
          <wp:inline distT="0" distB="0" distL="0" distR="0" wp14:anchorId="4802CE4E" wp14:editId="00E7B8D2">
            <wp:extent cx="5391150" cy="262445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84B6" w14:textId="39E05856" w:rsidR="006B6B79" w:rsidRDefault="002E2AFE" w:rsidP="007751B0">
      <w:pPr>
        <w:pStyle w:val="Legenda"/>
      </w:pPr>
      <w:bookmarkStart w:id="19" w:name="_Toc108892995"/>
      <w:r>
        <w:t xml:space="preserve">Figura </w:t>
      </w:r>
      <w:fldSimple w:instr=" SEQ Figura \* ARABIC ">
        <w:r w:rsidR="006326BA">
          <w:rPr>
            <w:noProof/>
          </w:rPr>
          <w:t>3</w:t>
        </w:r>
      </w:fldSimple>
      <w:r>
        <w:t>-</w:t>
      </w:r>
      <w:r w:rsidR="007751B0">
        <w:t>P</w:t>
      </w:r>
      <w:r>
        <w:t>ágina</w:t>
      </w:r>
      <w:r w:rsidR="007751B0">
        <w:t xml:space="preserve"> web</w:t>
      </w:r>
      <w:r>
        <w:t xml:space="preserve"> “</w:t>
      </w:r>
      <w:r w:rsidR="007751B0">
        <w:t>Feed</w:t>
      </w:r>
      <w:r>
        <w:t>”</w:t>
      </w:r>
      <w:r w:rsidR="007751B0">
        <w:t xml:space="preserve"> formato Desktop</w:t>
      </w:r>
      <w:bookmarkEnd w:id="19"/>
    </w:p>
    <w:p w14:paraId="7824DC33" w14:textId="392080C5" w:rsidR="007751B0" w:rsidRDefault="007751B0" w:rsidP="007751B0">
      <w:pPr>
        <w:pStyle w:val="Corpodetexto"/>
      </w:pPr>
    </w:p>
    <w:p w14:paraId="2EF8E34E" w14:textId="5DCB232C" w:rsidR="007751B0" w:rsidRDefault="007751B0" w:rsidP="007751B0">
      <w:pPr>
        <w:pStyle w:val="Corpodetexto"/>
      </w:pPr>
    </w:p>
    <w:p w14:paraId="551149CA" w14:textId="1C7AB8F1" w:rsidR="007751B0" w:rsidRDefault="007751B0" w:rsidP="007751B0">
      <w:pPr>
        <w:pStyle w:val="Corpodetexto"/>
      </w:pPr>
    </w:p>
    <w:p w14:paraId="2B15B252" w14:textId="5762D9F4" w:rsidR="007751B0" w:rsidRDefault="007751B0" w:rsidP="007751B0">
      <w:pPr>
        <w:pStyle w:val="Corpodetexto"/>
      </w:pPr>
    </w:p>
    <w:p w14:paraId="11F15ED6" w14:textId="77777777" w:rsidR="007751B0" w:rsidRDefault="007751B0" w:rsidP="007751B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F353C9D" wp14:editId="05A2ACD1">
            <wp:extent cx="1923802" cy="3634935"/>
            <wp:effectExtent l="0" t="0" r="635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385" cy="366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500B" w14:textId="6FBF6F7B" w:rsidR="007751B0" w:rsidRDefault="007751B0" w:rsidP="007751B0">
      <w:pPr>
        <w:pStyle w:val="Legenda"/>
      </w:pPr>
      <w:bookmarkStart w:id="20" w:name="_Toc108892996"/>
      <w:r>
        <w:t xml:space="preserve">Figura </w:t>
      </w:r>
      <w:fldSimple w:instr=" SEQ Figura \* ARABIC ">
        <w:r w:rsidR="006326BA">
          <w:rPr>
            <w:noProof/>
          </w:rPr>
          <w:t>4</w:t>
        </w:r>
      </w:fldSimple>
      <w:r>
        <w:t>-Wireframe da página “Feed” em formato Mobile</w:t>
      </w:r>
      <w:bookmarkEnd w:id="20"/>
    </w:p>
    <w:p w14:paraId="3922EDE3" w14:textId="77777777" w:rsidR="007751B0" w:rsidRDefault="007751B0" w:rsidP="007751B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3EA27F" wp14:editId="3DECBB4D">
            <wp:extent cx="2213811" cy="4085469"/>
            <wp:effectExtent l="0" t="0" r="0" b="0"/>
            <wp:docPr id="12" name="Imagem 12" descr="Uma imagem com texto, exterior, captura de ecrã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, exterior, captura de ecrã, vário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02" cy="409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AD144" w14:textId="487A8FA8" w:rsidR="007751B0" w:rsidRPr="007751B0" w:rsidRDefault="007751B0" w:rsidP="007751B0">
      <w:pPr>
        <w:pStyle w:val="Legenda"/>
      </w:pPr>
      <w:bookmarkStart w:id="21" w:name="_Toc108892997"/>
      <w:r>
        <w:t xml:space="preserve">Figura </w:t>
      </w:r>
      <w:fldSimple w:instr=" SEQ Figura \* ARABIC ">
        <w:r w:rsidR="006326BA">
          <w:rPr>
            <w:noProof/>
          </w:rPr>
          <w:t>5</w:t>
        </w:r>
      </w:fldSimple>
      <w:r>
        <w:t>-Página web “Feed” formato Mobile</w:t>
      </w:r>
      <w:bookmarkEnd w:id="21"/>
    </w:p>
    <w:p w14:paraId="4F47EF37" w14:textId="45E0C2C7" w:rsidR="4CA8FA2C" w:rsidRPr="00823DD8" w:rsidRDefault="6C99C478" w:rsidP="004D212C">
      <w:pPr>
        <w:pStyle w:val="Ttulo1"/>
        <w:rPr>
          <w:color w:val="000000" w:themeColor="text1"/>
          <w:szCs w:val="36"/>
        </w:rPr>
      </w:pPr>
      <w:bookmarkStart w:id="22" w:name="_Toc108844598"/>
      <w:r w:rsidRPr="00823DD8">
        <w:rPr>
          <w:rFonts w:eastAsia="MS Mincho"/>
        </w:rPr>
        <w:lastRenderedPageBreak/>
        <w:t>Log</w:t>
      </w:r>
      <w:r w:rsidR="005F70C2">
        <w:rPr>
          <w:rFonts w:eastAsia="MS Mincho"/>
        </w:rPr>
        <w:t>ó</w:t>
      </w:r>
      <w:r w:rsidRPr="00823DD8">
        <w:rPr>
          <w:rFonts w:eastAsia="MS Mincho"/>
        </w:rPr>
        <w:t>tipo</w:t>
      </w:r>
      <w:bookmarkEnd w:id="22"/>
    </w:p>
    <w:p w14:paraId="7853AC10" w14:textId="3D65E914" w:rsidR="6C99C478" w:rsidRDefault="6C99C478" w:rsidP="6C99C478">
      <w:pPr>
        <w:ind w:firstLine="360"/>
      </w:pPr>
      <w:r w:rsidRPr="6C99C478">
        <w:rPr>
          <w:rFonts w:cs="Times New Roman"/>
          <w:color w:val="000000" w:themeColor="text1"/>
          <w:szCs w:val="24"/>
        </w:rPr>
        <w:t>Foi proposto a cada elemento do grupo realizar um logótipo que pudesse vir a ser a marca do nosso website. Cada um desenvolveu o seu logo a seu gosto pessoal, mas tendo atenção ao tema do projeto e ao público-alvo.</w:t>
      </w:r>
    </w:p>
    <w:p w14:paraId="6156A659" w14:textId="41456224" w:rsidR="6C99C478" w:rsidRDefault="6C99C478" w:rsidP="6C99C478">
      <w:pPr>
        <w:ind w:firstLine="360"/>
      </w:pPr>
      <w:r w:rsidRPr="6C99C478">
        <w:rPr>
          <w:rFonts w:cs="Times New Roman"/>
          <w:color w:val="000000" w:themeColor="text1"/>
          <w:szCs w:val="24"/>
        </w:rPr>
        <w:t xml:space="preserve">Após o desenvolvimento dos logótipos reuniram-se todos os elementos do grupo e debatemos em qual dos logótipos seria o mais adequado utilizar, chegamos à conclusão que seria o logo realizado </w:t>
      </w:r>
      <w:r w:rsidR="004D250A">
        <w:rPr>
          <w:rFonts w:cs="Times New Roman"/>
          <w:color w:val="000000" w:themeColor="text1"/>
          <w:szCs w:val="24"/>
        </w:rPr>
        <w:t>pelo</w:t>
      </w:r>
      <w:r w:rsidRPr="6C99C478">
        <w:rPr>
          <w:rFonts w:cs="Times New Roman"/>
          <w:color w:val="000000" w:themeColor="text1"/>
          <w:szCs w:val="24"/>
        </w:rPr>
        <w:t xml:space="preserve"> </w:t>
      </w:r>
      <w:r w:rsidR="004D250A">
        <w:rPr>
          <w:rFonts w:cs="Times New Roman"/>
          <w:color w:val="000000" w:themeColor="text1"/>
          <w:szCs w:val="24"/>
        </w:rPr>
        <w:t>João Barros</w:t>
      </w:r>
      <w:r w:rsidRPr="6C99C478">
        <w:rPr>
          <w:rFonts w:cs="Times New Roman"/>
          <w:color w:val="000000" w:themeColor="text1"/>
          <w:szCs w:val="24"/>
        </w:rPr>
        <w:t>, que apresenta um design figurativo e limpo.</w:t>
      </w:r>
    </w:p>
    <w:p w14:paraId="2CB863C9" w14:textId="0E25FC3B" w:rsidR="6C99C478" w:rsidRDefault="6C99C478" w:rsidP="6C99C478">
      <w:pPr>
        <w:pStyle w:val="PargrafodaLista"/>
        <w:rPr>
          <w:rFonts w:eastAsia="MS Mincho" w:cs="Arial"/>
          <w:i/>
          <w:iCs/>
          <w:color w:val="000000" w:themeColor="text1"/>
          <w:szCs w:val="24"/>
        </w:rPr>
      </w:pPr>
    </w:p>
    <w:p w14:paraId="1D34B130" w14:textId="7814290E" w:rsidR="269495F0" w:rsidRDefault="269495F0" w:rsidP="6C99C478">
      <w:pPr>
        <w:pStyle w:val="PargrafodaLista"/>
        <w:jc w:val="center"/>
      </w:pPr>
    </w:p>
    <w:p w14:paraId="55730EB2" w14:textId="59531D12" w:rsidR="69525538" w:rsidRDefault="69525538" w:rsidP="6C99C478">
      <w:pPr>
        <w:pStyle w:val="PargrafodaLista"/>
        <w:jc w:val="center"/>
      </w:pPr>
    </w:p>
    <w:p w14:paraId="322D8BB0" w14:textId="77777777" w:rsidR="007751B0" w:rsidRDefault="004D250A" w:rsidP="007751B0">
      <w:pPr>
        <w:pStyle w:val="PargrafodaLista"/>
        <w:keepNext/>
        <w:jc w:val="center"/>
      </w:pPr>
      <w:r>
        <w:rPr>
          <w:noProof/>
          <w:szCs w:val="24"/>
        </w:rPr>
        <w:drawing>
          <wp:inline distT="0" distB="0" distL="0" distR="0" wp14:anchorId="776A12F6" wp14:editId="3B6667B8">
            <wp:extent cx="3896360" cy="95440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48894" w14:textId="6A72C31C" w:rsidR="69525538" w:rsidRDefault="007751B0" w:rsidP="007751B0">
      <w:pPr>
        <w:pStyle w:val="Legenda"/>
        <w:rPr>
          <w:rFonts w:eastAsia="MS Mincho" w:cs="Arial"/>
          <w:szCs w:val="24"/>
        </w:rPr>
      </w:pPr>
      <w:bookmarkStart w:id="23" w:name="_Toc108892998"/>
      <w:r>
        <w:t xml:space="preserve">Figura </w:t>
      </w:r>
      <w:fldSimple w:instr=" SEQ Figura \* ARABIC ">
        <w:r w:rsidR="006326BA">
          <w:rPr>
            <w:noProof/>
          </w:rPr>
          <w:t>6</w:t>
        </w:r>
      </w:fldSimple>
      <w:r>
        <w:t>-Logotipo Escolhido</w:t>
      </w:r>
      <w:bookmarkEnd w:id="23"/>
    </w:p>
    <w:p w14:paraId="0D3173E8" w14:textId="16979E78" w:rsidR="269495F0" w:rsidRDefault="269495F0" w:rsidP="6C99C478">
      <w:pPr>
        <w:pStyle w:val="PargrafodaLista"/>
        <w:jc w:val="center"/>
      </w:pPr>
    </w:p>
    <w:p w14:paraId="0612C5C8" w14:textId="2304A516" w:rsidR="269495F0" w:rsidRDefault="269495F0" w:rsidP="6C99C478">
      <w:pPr>
        <w:pStyle w:val="PargrafodaLista"/>
        <w:jc w:val="center"/>
      </w:pPr>
    </w:p>
    <w:p w14:paraId="64271B74" w14:textId="3F2608B3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3E73A27B" w14:textId="1EEAC62E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2FC19A58" w14:textId="314AEE52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22A59D27" w14:textId="468AA115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4F527A25" w14:textId="2A24BD47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E7E0C7B" w14:textId="24B1B3A9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046203A" w14:textId="2D4F3600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2D76B2D" w14:textId="2D377AA3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44687829" w14:textId="76D69887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21A678DE" w14:textId="0A77A003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2A4251E2" w14:textId="4D4C06D2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78AE7735" w14:textId="5820330C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66534ADE" w14:textId="246C1BFD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627A7D9E" w14:textId="103205E5" w:rsidR="00895AAB" w:rsidRDefault="00895AAB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90398A4" w14:textId="3AC36F78" w:rsidR="269495F0" w:rsidRDefault="00895AAB" w:rsidP="00895AAB">
      <w:pPr>
        <w:pStyle w:val="Ttulo1"/>
        <w:rPr>
          <w:rFonts w:eastAsia="MS Mincho"/>
        </w:rPr>
      </w:pPr>
      <w:bookmarkStart w:id="24" w:name="_Toc108844599"/>
      <w:r>
        <w:rPr>
          <w:rFonts w:eastAsia="MS Mincho"/>
        </w:rPr>
        <w:lastRenderedPageBreak/>
        <w:t>Vídeo Promocional</w:t>
      </w:r>
      <w:bookmarkEnd w:id="24"/>
    </w:p>
    <w:p w14:paraId="369B916D" w14:textId="673DCF36" w:rsidR="00895AAB" w:rsidRDefault="00895AAB" w:rsidP="00895AAB">
      <w:pPr>
        <w:ind w:firstLine="360"/>
      </w:pPr>
      <w:r>
        <w:t xml:space="preserve">Este vídeo promocional reflete o ambiente de uma empresa ideal, enquanto projeta os valores do “Bubble”, ao mesmo tempo promovendo uma sensação de proximidade do utilizador à empresa e que o mesmo </w:t>
      </w:r>
      <w:r w:rsidR="00452137">
        <w:t>se junte à plataforma</w:t>
      </w:r>
      <w:r>
        <w:t>.</w:t>
      </w:r>
    </w:p>
    <w:p w14:paraId="37EC1E6E" w14:textId="4F35E3B2" w:rsidR="009C5C3F" w:rsidRDefault="00000000" w:rsidP="00895AAB">
      <w:pPr>
        <w:spacing w:line="240" w:lineRule="auto"/>
        <w:rPr>
          <w:szCs w:val="24"/>
        </w:rPr>
      </w:pPr>
      <w:hyperlink r:id="rId28" w:history="1">
        <w:r w:rsidR="00452137" w:rsidRPr="0096206E">
          <w:rPr>
            <w:rStyle w:val="Hiperligao"/>
            <w:szCs w:val="24"/>
          </w:rPr>
          <w:t>https://www.youtube.com/watch?v=zd8IfNPgz_s</w:t>
        </w:r>
      </w:hyperlink>
    </w:p>
    <w:p w14:paraId="61225F16" w14:textId="77777777" w:rsidR="00452137" w:rsidRDefault="00452137" w:rsidP="00895AAB">
      <w:pPr>
        <w:spacing w:line="240" w:lineRule="auto"/>
        <w:rPr>
          <w:szCs w:val="24"/>
        </w:rPr>
      </w:pPr>
    </w:p>
    <w:p w14:paraId="39C70BD2" w14:textId="77777777" w:rsidR="00452137" w:rsidRDefault="00452137" w:rsidP="00452137">
      <w:pPr>
        <w:keepNext/>
        <w:spacing w:line="240" w:lineRule="auto"/>
        <w:jc w:val="center"/>
      </w:pPr>
      <w:r>
        <w:rPr>
          <w:noProof/>
          <w:szCs w:val="24"/>
        </w:rPr>
        <w:drawing>
          <wp:inline distT="0" distB="0" distL="0" distR="0" wp14:anchorId="73279E25" wp14:editId="2BEFE87E">
            <wp:extent cx="5391150" cy="24409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EAFC9" w14:textId="5E060C77" w:rsidR="009C5C3F" w:rsidRDefault="00452137" w:rsidP="00452137">
      <w:pPr>
        <w:pStyle w:val="Legenda"/>
        <w:rPr>
          <w:szCs w:val="24"/>
        </w:rPr>
      </w:pPr>
      <w:bookmarkStart w:id="25" w:name="_Toc108892999"/>
      <w:r>
        <w:t xml:space="preserve">Figura </w:t>
      </w:r>
      <w:fldSimple w:instr=" SEQ Figura \* ARABIC ">
        <w:r w:rsidR="006326BA">
          <w:rPr>
            <w:noProof/>
          </w:rPr>
          <w:t>7</w:t>
        </w:r>
      </w:fldSimple>
      <w:r>
        <w:t>-Capa do Vídeo Promocional</w:t>
      </w:r>
      <w:bookmarkEnd w:id="25"/>
    </w:p>
    <w:p w14:paraId="6A13B8A4" w14:textId="4DC2E3BD" w:rsidR="4CA8FA2C" w:rsidRPr="00823DD8" w:rsidRDefault="4CA8FA2C" w:rsidP="004D212C">
      <w:pPr>
        <w:pStyle w:val="Ttulo1"/>
        <w:rPr>
          <w:color w:val="000000" w:themeColor="text1"/>
          <w:szCs w:val="36"/>
        </w:rPr>
      </w:pPr>
      <w:bookmarkStart w:id="26" w:name="_Toc108844600"/>
      <w:r w:rsidRPr="00823DD8">
        <w:rPr>
          <w:rFonts w:eastAsia="MS Mincho"/>
        </w:rPr>
        <w:lastRenderedPageBreak/>
        <w:t>Páginas do Website</w:t>
      </w:r>
      <w:bookmarkEnd w:id="26"/>
    </w:p>
    <w:p w14:paraId="54DFB7C4" w14:textId="4A2FF116" w:rsidR="00DD7F6B" w:rsidRDefault="00C9515F" w:rsidP="00B74712">
      <w:pPr>
        <w:ind w:firstLine="36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7AA9AB7" wp14:editId="7310D15A">
            <wp:simplePos x="0" y="0"/>
            <wp:positionH relativeFrom="margin">
              <wp:align>center</wp:align>
            </wp:positionH>
            <wp:positionV relativeFrom="paragraph">
              <wp:posOffset>4178241</wp:posOffset>
            </wp:positionV>
            <wp:extent cx="2186305" cy="3088640"/>
            <wp:effectExtent l="0" t="0" r="4445" b="0"/>
            <wp:wrapTight wrapText="bothSides">
              <wp:wrapPolygon edited="0">
                <wp:start x="0" y="0"/>
                <wp:lineTo x="0" y="21449"/>
                <wp:lineTo x="21456" y="21449"/>
                <wp:lineTo x="21456" y="0"/>
                <wp:lineTo x="0" y="0"/>
              </wp:wrapPolygon>
            </wp:wrapTight>
            <wp:docPr id="24" name="Imagem 24" descr="Uma imagem com texto, telefone, exterior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telefone, exterior, telemóve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0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712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3A6313E" wp14:editId="1D9D2C28">
                <wp:simplePos x="0" y="0"/>
                <wp:positionH relativeFrom="column">
                  <wp:posOffset>1905</wp:posOffset>
                </wp:positionH>
                <wp:positionV relativeFrom="paragraph">
                  <wp:posOffset>3729990</wp:posOffset>
                </wp:positionV>
                <wp:extent cx="53987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8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7F182" w14:textId="1D8999AA" w:rsidR="00B74712" w:rsidRPr="00C775F6" w:rsidRDefault="00B74712" w:rsidP="00B74712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bookmarkStart w:id="27" w:name="_Toc108893000"/>
                            <w:r>
                              <w:t xml:space="preserve">Figura </w:t>
                            </w:r>
                            <w:fldSimple w:instr=" SEQ Figura \* ARABIC ">
                              <w:r w:rsidR="006326BA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- Página web “Feed” formato desktop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6313E" id="Caixa de texto 23" o:spid="_x0000_s1028" type="#_x0000_t202" style="position:absolute;left:0;text-align:left;margin-left:.15pt;margin-top:293.7pt;width:425.1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" stroked="f">
                <v:textbox style="mso-fit-shape-to-text:t" inset="0,0,0,0">
                  <w:txbxContent>
                    <w:p w14:paraId="11F7F182" w14:textId="1D8999AA" w:rsidR="00B74712" w:rsidRPr="00C775F6" w:rsidRDefault="00B74712" w:rsidP="00B74712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</w:rPr>
                      </w:pPr>
                      <w:bookmarkStart w:id="28" w:name="_Toc108893000"/>
                      <w:r>
                        <w:t xml:space="preserve">Figura </w:t>
                      </w:r>
                      <w:fldSimple w:instr=" SEQ Figura \* ARABIC ">
                        <w:r w:rsidR="006326BA">
                          <w:rPr>
                            <w:noProof/>
                          </w:rPr>
                          <w:t>8</w:t>
                        </w:r>
                      </w:fldSimple>
                      <w:r>
                        <w:t>- Página web “Feed” formato desktop</w:t>
                      </w:r>
                      <w:bookmarkEnd w:id="28"/>
                    </w:p>
                  </w:txbxContent>
                </v:textbox>
                <w10:wrap type="tight"/>
              </v:shape>
            </w:pict>
          </mc:Fallback>
        </mc:AlternateContent>
      </w:r>
      <w:r w:rsidR="00B74712">
        <w:rPr>
          <w:rFonts w:cs="Times New Roman"/>
          <w:noProof/>
        </w:rPr>
        <w:drawing>
          <wp:anchor distT="0" distB="0" distL="114300" distR="114300" simplePos="0" relativeHeight="251658240" behindDoc="1" locked="0" layoutInCell="1" allowOverlap="1" wp14:anchorId="4BE39118" wp14:editId="4308B069">
            <wp:simplePos x="0" y="0"/>
            <wp:positionH relativeFrom="margin">
              <wp:align>right</wp:align>
            </wp:positionH>
            <wp:positionV relativeFrom="paragraph">
              <wp:posOffset>1152801</wp:posOffset>
            </wp:positionV>
            <wp:extent cx="5398770" cy="2520315"/>
            <wp:effectExtent l="0" t="0" r="0" b="0"/>
            <wp:wrapTight wrapText="bothSides">
              <wp:wrapPolygon edited="0">
                <wp:start x="0" y="0"/>
                <wp:lineTo x="0" y="21388"/>
                <wp:lineTo x="21493" y="21388"/>
                <wp:lineTo x="21493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14891">
        <w:rPr>
          <w:szCs w:val="24"/>
        </w:rPr>
        <w:t>As seguintes páginas foram realizadas p</w:t>
      </w:r>
      <w:r w:rsidR="00204F37">
        <w:rPr>
          <w:szCs w:val="24"/>
        </w:rPr>
        <w:t>el</w:t>
      </w:r>
      <w:r w:rsidR="007508B3">
        <w:rPr>
          <w:szCs w:val="24"/>
        </w:rPr>
        <w:t>o</w:t>
      </w:r>
      <w:r w:rsidR="00204F37">
        <w:rPr>
          <w:szCs w:val="24"/>
        </w:rPr>
        <w:t xml:space="preserve"> </w:t>
      </w:r>
      <w:r w:rsidR="007508B3">
        <w:rPr>
          <w:szCs w:val="24"/>
        </w:rPr>
        <w:t>João Barros</w:t>
      </w:r>
      <w:r w:rsidR="006D5245">
        <w:rPr>
          <w:szCs w:val="24"/>
        </w:rPr>
        <w:t>,</w:t>
      </w:r>
      <w:r w:rsidR="00D83643">
        <w:rPr>
          <w:szCs w:val="24"/>
        </w:rPr>
        <w:t xml:space="preserve"> a primeira página apresentada</w:t>
      </w:r>
      <w:r w:rsidR="00F01ACE">
        <w:rPr>
          <w:szCs w:val="24"/>
        </w:rPr>
        <w:t xml:space="preserve"> denomina-se por “</w:t>
      </w:r>
      <w:r w:rsidR="00B74712">
        <w:rPr>
          <w:szCs w:val="24"/>
        </w:rPr>
        <w:t>Feed</w:t>
      </w:r>
      <w:r w:rsidR="00F01ACE">
        <w:rPr>
          <w:szCs w:val="24"/>
        </w:rPr>
        <w:t>”</w:t>
      </w:r>
      <w:r w:rsidR="00F20EBD">
        <w:rPr>
          <w:szCs w:val="24"/>
        </w:rPr>
        <w:t xml:space="preserve"> </w:t>
      </w:r>
      <w:r w:rsidR="00B74712" w:rsidRPr="2E00D288">
        <w:rPr>
          <w:rFonts w:cs="Times New Roman"/>
        </w:rPr>
        <w:t xml:space="preserve">apresenta </w:t>
      </w:r>
      <w:r w:rsidR="00B74712">
        <w:rPr>
          <w:rFonts w:cs="Times New Roman"/>
        </w:rPr>
        <w:t>a</w:t>
      </w:r>
      <w:r w:rsidR="00B74712" w:rsidRPr="2E00D288">
        <w:rPr>
          <w:rFonts w:cs="Times New Roman"/>
        </w:rPr>
        <w:t xml:space="preserve">s </w:t>
      </w:r>
      <w:r w:rsidR="00B74712">
        <w:rPr>
          <w:rFonts w:cs="Times New Roman"/>
        </w:rPr>
        <w:t>publicações dos utilizadores,</w:t>
      </w:r>
      <w:r w:rsidR="00B74712" w:rsidRPr="2E00D288">
        <w:rPr>
          <w:rFonts w:cs="Times New Roman"/>
        </w:rPr>
        <w:t xml:space="preserve"> </w:t>
      </w:r>
      <w:r w:rsidR="00B74712">
        <w:rPr>
          <w:rFonts w:cs="Times New Roman"/>
        </w:rPr>
        <w:t xml:space="preserve">onde é possível interagir. São apresentados 2 eventos e 5 utilizadores </w:t>
      </w:r>
      <w:r w:rsidR="00725B2D">
        <w:rPr>
          <w:rFonts w:cs="Times New Roman"/>
        </w:rPr>
        <w:t xml:space="preserve">aleatórios </w:t>
      </w:r>
      <w:r w:rsidR="00B74712">
        <w:rPr>
          <w:rFonts w:cs="Times New Roman"/>
        </w:rPr>
        <w:t>para incentivar a interação com a plataforma.</w:t>
      </w:r>
      <w:r w:rsidRPr="00C9515F">
        <w:rPr>
          <w:noProof/>
        </w:rPr>
        <w:t xml:space="preserve"> </w:t>
      </w:r>
    </w:p>
    <w:p w14:paraId="32DFD303" w14:textId="77777777" w:rsidR="00C9515F" w:rsidRDefault="00C9515F" w:rsidP="00B74712">
      <w:pPr>
        <w:ind w:firstLine="360"/>
      </w:pPr>
    </w:p>
    <w:p w14:paraId="05860680" w14:textId="77777777" w:rsidR="00C9515F" w:rsidRDefault="00C9515F" w:rsidP="00B74712">
      <w:pPr>
        <w:ind w:firstLine="360"/>
      </w:pPr>
    </w:p>
    <w:p w14:paraId="7293C9F9" w14:textId="77777777" w:rsidR="00C9515F" w:rsidRDefault="00C9515F" w:rsidP="00B74712">
      <w:pPr>
        <w:ind w:firstLine="360"/>
      </w:pPr>
    </w:p>
    <w:p w14:paraId="7CD7DBC6" w14:textId="77777777" w:rsidR="00C9515F" w:rsidRDefault="00C9515F" w:rsidP="00B74712">
      <w:pPr>
        <w:ind w:firstLine="360"/>
      </w:pPr>
    </w:p>
    <w:p w14:paraId="146106C0" w14:textId="77777777" w:rsidR="00C9515F" w:rsidRDefault="00C9515F" w:rsidP="00B74712">
      <w:pPr>
        <w:ind w:firstLine="360"/>
      </w:pPr>
    </w:p>
    <w:p w14:paraId="3CCC4CD6" w14:textId="77777777" w:rsidR="00C9515F" w:rsidRDefault="00C9515F" w:rsidP="00B74712">
      <w:pPr>
        <w:ind w:firstLine="360"/>
      </w:pPr>
    </w:p>
    <w:p w14:paraId="6B360126" w14:textId="77777777" w:rsidR="00C9515F" w:rsidRDefault="00C9515F" w:rsidP="00B74712">
      <w:pPr>
        <w:ind w:firstLine="360"/>
      </w:pPr>
    </w:p>
    <w:p w14:paraId="02593233" w14:textId="77777777" w:rsidR="00C9515F" w:rsidRDefault="00C9515F" w:rsidP="00B74712">
      <w:pPr>
        <w:ind w:firstLine="360"/>
      </w:pPr>
    </w:p>
    <w:p w14:paraId="75CF5968" w14:textId="77777777" w:rsidR="00C9515F" w:rsidRDefault="00C9515F" w:rsidP="00B74712">
      <w:pPr>
        <w:ind w:firstLine="360"/>
      </w:pPr>
    </w:p>
    <w:p w14:paraId="2C8B2A6F" w14:textId="3960ADDB" w:rsidR="00C9515F" w:rsidRDefault="00C9515F" w:rsidP="00B74712">
      <w:pPr>
        <w:ind w:firstLine="360"/>
      </w:pPr>
    </w:p>
    <w:p w14:paraId="62DBBE67" w14:textId="4657931F" w:rsidR="00C9515F" w:rsidRDefault="00C9515F" w:rsidP="00B74712">
      <w:pPr>
        <w:ind w:firstLine="360"/>
      </w:pPr>
    </w:p>
    <w:p w14:paraId="44549963" w14:textId="3A6D11C6" w:rsidR="00C9515F" w:rsidRDefault="00C9515F" w:rsidP="00B74712">
      <w:pPr>
        <w:ind w:firstLine="360"/>
      </w:pPr>
    </w:p>
    <w:p w14:paraId="54614FD1" w14:textId="6952FC90" w:rsidR="00C9515F" w:rsidRDefault="00C9515F" w:rsidP="00B74712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B9B8A50" wp14:editId="5163A8C0">
                <wp:simplePos x="0" y="0"/>
                <wp:positionH relativeFrom="column">
                  <wp:posOffset>1626545</wp:posOffset>
                </wp:positionH>
                <wp:positionV relativeFrom="paragraph">
                  <wp:posOffset>6616</wp:posOffset>
                </wp:positionV>
                <wp:extent cx="21863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487D7A" w14:textId="35444B45" w:rsidR="00C9515F" w:rsidRPr="001C5255" w:rsidRDefault="00C9515F" w:rsidP="00C9515F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9" w:name="_Toc108893001"/>
                            <w:r>
                              <w:t xml:space="preserve">Figura </w:t>
                            </w:r>
                            <w:fldSimple w:instr=" SEQ Figura \* ARABIC ">
                              <w:r w:rsidR="006326BA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- Página web “Feed” formato mobile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B8A50" id="Caixa de texto 25" o:spid="_x0000_s1029" type="#_x0000_t202" style="position:absolute;left:0;text-align:left;margin-left:128.05pt;margin-top:.5pt;width:172.1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" stroked="f">
                <v:textbox style="mso-fit-shape-to-text:t" inset="0,0,0,0">
                  <w:txbxContent>
                    <w:p w14:paraId="36487D7A" w14:textId="35444B45" w:rsidR="00C9515F" w:rsidRPr="001C5255" w:rsidRDefault="00C9515F" w:rsidP="00C9515F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0" w:name="_Toc108893001"/>
                      <w:r>
                        <w:t xml:space="preserve">Figura </w:t>
                      </w:r>
                      <w:fldSimple w:instr=" SEQ Figura \* ARABIC ">
                        <w:r w:rsidR="006326BA">
                          <w:rPr>
                            <w:noProof/>
                          </w:rPr>
                          <w:t>9</w:t>
                        </w:r>
                      </w:fldSimple>
                      <w:r>
                        <w:t>- Página web “Feed” formato mobile</w:t>
                      </w:r>
                      <w:bookmarkEnd w:id="3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7772ADC" w14:textId="2FB009F6" w:rsidR="00B74712" w:rsidRDefault="00B74712" w:rsidP="00B74712">
      <w:pPr>
        <w:ind w:firstLine="360"/>
      </w:pPr>
    </w:p>
    <w:p w14:paraId="0F7B008E" w14:textId="58C93450" w:rsidR="00C9515F" w:rsidRDefault="00C9515F" w:rsidP="00B74712">
      <w:pPr>
        <w:ind w:firstLine="360"/>
      </w:pPr>
    </w:p>
    <w:p w14:paraId="39E8D068" w14:textId="5CB0444E" w:rsidR="00C9515F" w:rsidRDefault="00C9515F" w:rsidP="00B74712">
      <w:pPr>
        <w:ind w:firstLine="360"/>
      </w:pPr>
    </w:p>
    <w:p w14:paraId="76AA196D" w14:textId="0A7897D2" w:rsidR="0061240B" w:rsidRDefault="0061240B" w:rsidP="00C9515F">
      <w:pPr>
        <w:ind w:firstLine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7BB1590" wp14:editId="4F64FCCC">
                <wp:simplePos x="0" y="0"/>
                <wp:positionH relativeFrom="margin">
                  <wp:align>left</wp:align>
                </wp:positionH>
                <wp:positionV relativeFrom="paragraph">
                  <wp:posOffset>3927165</wp:posOffset>
                </wp:positionV>
                <wp:extent cx="5390515" cy="635"/>
                <wp:effectExtent l="0" t="0" r="635" b="9525"/>
                <wp:wrapTight wrapText="bothSides">
                  <wp:wrapPolygon edited="0">
                    <wp:start x="0" y="0"/>
                    <wp:lineTo x="0" y="21046"/>
                    <wp:lineTo x="21526" y="21046"/>
                    <wp:lineTo x="21526" y="0"/>
                    <wp:lineTo x="0" y="0"/>
                  </wp:wrapPolygon>
                </wp:wrapTight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9FB1AD" w14:textId="3AAE367D" w:rsidR="0061240B" w:rsidRPr="00A94712" w:rsidRDefault="0061240B" w:rsidP="0061240B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31" w:name="_Toc108893002"/>
                            <w:r>
                              <w:t xml:space="preserve">Figura </w:t>
                            </w:r>
                            <w:fldSimple w:instr=" SEQ Figura \* ARABIC ">
                              <w:r w:rsidR="006326BA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- Página web “Perfil” formato desktop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B1590" id="Caixa de texto 27" o:spid="_x0000_s1030" type="#_x0000_t202" style="position:absolute;left:0;text-align:left;margin-left:0;margin-top:309.25pt;width:424.45pt;height:.05pt;z-index:-251650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faaGwIAAD8EAAAOAAAAZHJzL2Uyb0RvYy54bWysU8Fu2zAMvQ/YPwi6L07apViN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" stroked="f">
                <v:textbox style="mso-fit-shape-to-text:t" inset="0,0,0,0">
                  <w:txbxContent>
                    <w:p w14:paraId="619FB1AD" w14:textId="3AAE367D" w:rsidR="0061240B" w:rsidRPr="00A94712" w:rsidRDefault="0061240B" w:rsidP="0061240B">
                      <w:pPr>
                        <w:pStyle w:val="Legenda"/>
                        <w:rPr>
                          <w:sz w:val="24"/>
                        </w:rPr>
                      </w:pPr>
                      <w:bookmarkStart w:id="32" w:name="_Toc108893002"/>
                      <w:r>
                        <w:t xml:space="preserve">Figura </w:t>
                      </w:r>
                      <w:fldSimple w:instr=" SEQ Figura \* ARABIC ">
                        <w:r w:rsidR="006326BA">
                          <w:rPr>
                            <w:noProof/>
                          </w:rPr>
                          <w:t>10</w:t>
                        </w:r>
                      </w:fldSimple>
                      <w:r>
                        <w:t>- Página web “Perfil” formato desktop</w:t>
                      </w:r>
                      <w:bookmarkEnd w:id="3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41385734" wp14:editId="7381585E">
            <wp:simplePos x="0" y="0"/>
            <wp:positionH relativeFrom="margin">
              <wp:align>left</wp:align>
            </wp:positionH>
            <wp:positionV relativeFrom="paragraph">
              <wp:posOffset>262964</wp:posOffset>
            </wp:positionV>
            <wp:extent cx="5390515" cy="3561715"/>
            <wp:effectExtent l="0" t="0" r="635" b="635"/>
            <wp:wrapTight wrapText="bothSides">
              <wp:wrapPolygon edited="0">
                <wp:start x="0" y="0"/>
                <wp:lineTo x="0" y="21488"/>
                <wp:lineTo x="21526" y="21488"/>
                <wp:lineTo x="21526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515F">
        <w:t>A página “Perfil” é um espaço personalizável pelo utilizador.</w:t>
      </w:r>
    </w:p>
    <w:p w14:paraId="367F8BB4" w14:textId="788CF70C" w:rsidR="0061240B" w:rsidRDefault="0061240B" w:rsidP="00C9515F">
      <w:pPr>
        <w:ind w:firstLine="360"/>
      </w:pPr>
    </w:p>
    <w:p w14:paraId="0927042E" w14:textId="6D93D61C" w:rsidR="0061240B" w:rsidRDefault="0061240B" w:rsidP="00C9515F">
      <w:pPr>
        <w:ind w:firstLine="360"/>
      </w:pPr>
    </w:p>
    <w:p w14:paraId="782F81F1" w14:textId="77777777" w:rsidR="0061240B" w:rsidRDefault="0061240B" w:rsidP="0061240B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077CCA3" wp14:editId="76CBD3C5">
            <wp:extent cx="1918962" cy="3452648"/>
            <wp:effectExtent l="0" t="0" r="571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067" cy="346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93FD" w14:textId="7497C721" w:rsidR="0061240B" w:rsidRDefault="0061240B" w:rsidP="0061240B">
      <w:pPr>
        <w:pStyle w:val="Legenda"/>
      </w:pPr>
      <w:bookmarkStart w:id="33" w:name="_Toc108893003"/>
      <w:r>
        <w:t xml:space="preserve">Figura </w:t>
      </w:r>
      <w:fldSimple w:instr=" SEQ Figura \* ARABIC ">
        <w:r w:rsidR="006326BA">
          <w:rPr>
            <w:noProof/>
          </w:rPr>
          <w:t>11</w:t>
        </w:r>
      </w:fldSimple>
      <w:r>
        <w:t>-Página web “Perfil” formato mobile</w:t>
      </w:r>
      <w:bookmarkEnd w:id="33"/>
    </w:p>
    <w:p w14:paraId="231DE9FA" w14:textId="07AB40CD" w:rsidR="0061240B" w:rsidRDefault="0061240B" w:rsidP="00C9515F">
      <w:pPr>
        <w:ind w:firstLine="360"/>
      </w:pPr>
      <w:r>
        <w:lastRenderedPageBreak/>
        <w:t>A página “Conexões” permite ver quem o utilizador segue e quem o segue.</w:t>
      </w:r>
    </w:p>
    <w:p w14:paraId="5B38CE11" w14:textId="77777777" w:rsidR="0061240B" w:rsidRDefault="0061240B" w:rsidP="0061240B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14170BA1" wp14:editId="5325E971">
            <wp:extent cx="5391150" cy="2576830"/>
            <wp:effectExtent l="0" t="0" r="0" b="0"/>
            <wp:docPr id="30" name="Imagem 30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, monitor, captura de ecrã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A2A8" w14:textId="1013CB6A" w:rsidR="0061240B" w:rsidRDefault="0061240B" w:rsidP="0061240B">
      <w:pPr>
        <w:pStyle w:val="Legenda"/>
      </w:pPr>
      <w:bookmarkStart w:id="34" w:name="_Toc108893004"/>
      <w:r>
        <w:t xml:space="preserve">Figura </w:t>
      </w:r>
      <w:fldSimple w:instr=" SEQ Figura \* ARABIC ">
        <w:r w:rsidR="006326BA">
          <w:rPr>
            <w:noProof/>
          </w:rPr>
          <w:t>12</w:t>
        </w:r>
      </w:fldSimple>
      <w:r>
        <w:t>-Página web “Conexões” formato desktop</w:t>
      </w:r>
      <w:bookmarkEnd w:id="34"/>
    </w:p>
    <w:p w14:paraId="1D781F72" w14:textId="77777777" w:rsidR="00FB09F5" w:rsidRDefault="00FB09F5" w:rsidP="00FB09F5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6296A565" wp14:editId="5B833146">
            <wp:extent cx="2868879" cy="4049485"/>
            <wp:effectExtent l="0" t="0" r="8255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986" cy="405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8AB39" w14:textId="53D0682C" w:rsidR="0061240B" w:rsidRDefault="00FB09F5" w:rsidP="00FB09F5">
      <w:pPr>
        <w:pStyle w:val="Legenda"/>
      </w:pPr>
      <w:bookmarkStart w:id="35" w:name="_Toc108893005"/>
      <w:r>
        <w:t xml:space="preserve">Figura </w:t>
      </w:r>
      <w:fldSimple w:instr=" SEQ Figura \* ARABIC ">
        <w:r w:rsidR="006326BA">
          <w:rPr>
            <w:noProof/>
          </w:rPr>
          <w:t>13</w:t>
        </w:r>
      </w:fldSimple>
      <w:r>
        <w:t>-Página web “Conexões” formato mobile</w:t>
      </w:r>
      <w:bookmarkEnd w:id="35"/>
    </w:p>
    <w:p w14:paraId="2DB82355" w14:textId="0C303093" w:rsidR="0061240B" w:rsidRDefault="0061240B" w:rsidP="00C9515F">
      <w:pPr>
        <w:ind w:firstLine="360"/>
      </w:pPr>
    </w:p>
    <w:p w14:paraId="2FC42FD3" w14:textId="146B82E1" w:rsidR="0061240B" w:rsidRDefault="0061240B" w:rsidP="00C9515F">
      <w:pPr>
        <w:ind w:firstLine="360"/>
      </w:pPr>
    </w:p>
    <w:p w14:paraId="7B88A150" w14:textId="43A18761" w:rsidR="0061240B" w:rsidRDefault="0061240B" w:rsidP="00C9515F">
      <w:pPr>
        <w:ind w:firstLine="360"/>
      </w:pPr>
    </w:p>
    <w:p w14:paraId="26D35DE5" w14:textId="15C5E2E0" w:rsidR="0061240B" w:rsidRDefault="0061240B" w:rsidP="00C9515F">
      <w:pPr>
        <w:ind w:firstLine="360"/>
      </w:pPr>
    </w:p>
    <w:p w14:paraId="639D6631" w14:textId="3BEEB89B" w:rsidR="0061240B" w:rsidRDefault="00FB09F5" w:rsidP="00C9515F">
      <w:pPr>
        <w:ind w:firstLine="360"/>
      </w:pPr>
      <w:r>
        <w:lastRenderedPageBreak/>
        <w:t>A página “Definições” permite ao utilizador gerir os seus dados pessoais</w:t>
      </w:r>
    </w:p>
    <w:p w14:paraId="47570DCA" w14:textId="77777777" w:rsidR="00FB09F5" w:rsidRDefault="00FB09F5" w:rsidP="00FB09F5">
      <w:pPr>
        <w:keepNext/>
        <w:ind w:firstLine="360"/>
      </w:pPr>
      <w:r>
        <w:rPr>
          <w:noProof/>
        </w:rPr>
        <w:drawing>
          <wp:inline distT="0" distB="0" distL="0" distR="0" wp14:anchorId="42A98E00" wp14:editId="16EE8702">
            <wp:extent cx="5391150" cy="244602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8152" w14:textId="696612B1" w:rsidR="0061240B" w:rsidRDefault="00FB09F5" w:rsidP="00FB09F5">
      <w:pPr>
        <w:pStyle w:val="Legenda"/>
      </w:pPr>
      <w:bookmarkStart w:id="36" w:name="_Toc108893006"/>
      <w:r>
        <w:t xml:space="preserve">Figura </w:t>
      </w:r>
      <w:fldSimple w:instr=" SEQ Figura \* ARABIC ">
        <w:r w:rsidR="006326BA">
          <w:rPr>
            <w:noProof/>
          </w:rPr>
          <w:t>14</w:t>
        </w:r>
      </w:fldSimple>
      <w:r>
        <w:t>-Página web “Definições” formato desktop</w:t>
      </w:r>
      <w:bookmarkEnd w:id="36"/>
    </w:p>
    <w:p w14:paraId="132EB7FA" w14:textId="77777777" w:rsidR="00FB09F5" w:rsidRDefault="00FB09F5" w:rsidP="00FB09F5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50BF4449" wp14:editId="33124463">
            <wp:extent cx="3420093" cy="4818870"/>
            <wp:effectExtent l="0" t="0" r="9525" b="127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07" cy="482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AE6FD" w14:textId="0E5D477D" w:rsidR="0061240B" w:rsidRDefault="00FB09F5" w:rsidP="00FB09F5">
      <w:pPr>
        <w:pStyle w:val="Legenda"/>
      </w:pPr>
      <w:bookmarkStart w:id="37" w:name="_Toc108893007"/>
      <w:r>
        <w:t xml:space="preserve">Figura </w:t>
      </w:r>
      <w:fldSimple w:instr=" SEQ Figura \* ARABIC ">
        <w:r w:rsidR="006326BA">
          <w:rPr>
            <w:noProof/>
          </w:rPr>
          <w:t>15</w:t>
        </w:r>
      </w:fldSimple>
      <w:r>
        <w:t>-Página web “Definições” formato mobile</w:t>
      </w:r>
      <w:bookmarkEnd w:id="37"/>
    </w:p>
    <w:p w14:paraId="3D02CE74" w14:textId="77777777" w:rsidR="0061240B" w:rsidRDefault="0061240B" w:rsidP="00C9515F">
      <w:pPr>
        <w:ind w:firstLine="360"/>
      </w:pPr>
    </w:p>
    <w:p w14:paraId="799A5CF6" w14:textId="25664EB5" w:rsidR="0061240B" w:rsidRDefault="0061240B" w:rsidP="00C9515F">
      <w:pPr>
        <w:ind w:firstLine="360"/>
      </w:pPr>
    </w:p>
    <w:p w14:paraId="714CF765" w14:textId="366A0AF8" w:rsidR="0061240B" w:rsidRDefault="0061240B" w:rsidP="00C9515F">
      <w:pPr>
        <w:ind w:firstLine="360"/>
      </w:pPr>
    </w:p>
    <w:p w14:paraId="6F4872A8" w14:textId="69DAF1AF" w:rsidR="00725B2D" w:rsidRDefault="00725B2D" w:rsidP="00725B2D">
      <w:pPr>
        <w:keepNext/>
        <w:ind w:firstLine="36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E419F76" wp14:editId="171E4391">
            <wp:simplePos x="0" y="0"/>
            <wp:positionH relativeFrom="column">
              <wp:posOffset>79072</wp:posOffset>
            </wp:positionH>
            <wp:positionV relativeFrom="paragraph">
              <wp:posOffset>815330</wp:posOffset>
            </wp:positionV>
            <wp:extent cx="5391150" cy="2524760"/>
            <wp:effectExtent l="0" t="0" r="0" b="8890"/>
            <wp:wrapTight wrapText="bothSides">
              <wp:wrapPolygon edited="0">
                <wp:start x="0" y="0"/>
                <wp:lineTo x="0" y="21513"/>
                <wp:lineTo x="21524" y="21513"/>
                <wp:lineTo x="21524" y="0"/>
                <wp:lineTo x="0" y="0"/>
              </wp:wrapPolygon>
            </wp:wrapTight>
            <wp:docPr id="13" name="Imagem 13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captura de ecrã, monitor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As seguintes páginas foram realizadas pelo André Sousa, a primeira página “Oferta De Emprego” onde apresentam vagas abertas dispostas por outros utilizadores, sendo possível gerir e editar as suas vagas abertas.</w:t>
      </w:r>
      <w:r w:rsidRPr="00725B2D">
        <w:rPr>
          <w:noProof/>
        </w:rPr>
        <w:t xml:space="preserve"> </w:t>
      </w:r>
    </w:p>
    <w:p w14:paraId="2EB014CE" w14:textId="6A7BFAAC" w:rsidR="0061240B" w:rsidRDefault="00725B2D" w:rsidP="00725B2D">
      <w:pPr>
        <w:pStyle w:val="Legenda"/>
      </w:pPr>
      <w:bookmarkStart w:id="38" w:name="_Toc108893008"/>
      <w:r>
        <w:t xml:space="preserve">Figura </w:t>
      </w:r>
      <w:fldSimple w:instr=" SEQ Figura \* ARABIC ">
        <w:r w:rsidR="006326BA">
          <w:rPr>
            <w:noProof/>
          </w:rPr>
          <w:t>16</w:t>
        </w:r>
      </w:fldSimple>
      <w:r>
        <w:t xml:space="preserve">-Página web “Oferta de </w:t>
      </w:r>
      <w:proofErr w:type="spellStart"/>
      <w:r>
        <w:t>Empreog</w:t>
      </w:r>
      <w:proofErr w:type="spellEnd"/>
      <w:r>
        <w:t>” formato Desktop</w:t>
      </w:r>
      <w:bookmarkEnd w:id="38"/>
    </w:p>
    <w:p w14:paraId="0B05E2E5" w14:textId="78329414" w:rsidR="0061240B" w:rsidRDefault="0061240B" w:rsidP="00C9515F">
      <w:pPr>
        <w:ind w:firstLine="360"/>
      </w:pPr>
    </w:p>
    <w:p w14:paraId="29B8D53D" w14:textId="0F76AE34" w:rsidR="00725B2D" w:rsidRDefault="00E84B32" w:rsidP="00725B2D">
      <w:pPr>
        <w:ind w:firstLine="360"/>
        <w:jc w:val="center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354E8A2" wp14:editId="7F28D56C">
            <wp:simplePos x="0" y="0"/>
            <wp:positionH relativeFrom="margin">
              <wp:posOffset>1676172</wp:posOffset>
            </wp:positionH>
            <wp:positionV relativeFrom="paragraph">
              <wp:posOffset>12312</wp:posOffset>
            </wp:positionV>
            <wp:extent cx="2202180" cy="3725545"/>
            <wp:effectExtent l="0" t="0" r="7620" b="8255"/>
            <wp:wrapTight wrapText="bothSides">
              <wp:wrapPolygon edited="0">
                <wp:start x="0" y="0"/>
                <wp:lineTo x="0" y="21537"/>
                <wp:lineTo x="21488" y="21537"/>
                <wp:lineTo x="21488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4A77F" w14:textId="77777777" w:rsidR="00725B2D" w:rsidRDefault="00725B2D" w:rsidP="00C9515F">
      <w:pPr>
        <w:ind w:firstLine="360"/>
      </w:pPr>
    </w:p>
    <w:p w14:paraId="1148CEF2" w14:textId="0AB71C60" w:rsidR="0061240B" w:rsidRDefault="0061240B" w:rsidP="00C9515F">
      <w:pPr>
        <w:ind w:firstLine="360"/>
      </w:pPr>
    </w:p>
    <w:p w14:paraId="2DC84E31" w14:textId="786C73EE" w:rsidR="00725B2D" w:rsidRDefault="00725B2D" w:rsidP="00C9515F">
      <w:pPr>
        <w:ind w:firstLine="360"/>
      </w:pPr>
    </w:p>
    <w:p w14:paraId="73A87243" w14:textId="20345779" w:rsidR="00725B2D" w:rsidRDefault="00725B2D" w:rsidP="00C9515F">
      <w:pPr>
        <w:ind w:firstLine="360"/>
      </w:pPr>
    </w:p>
    <w:p w14:paraId="130C7C6D" w14:textId="610E0F4D" w:rsidR="00725B2D" w:rsidRDefault="00725B2D" w:rsidP="00C9515F">
      <w:pPr>
        <w:ind w:firstLine="360"/>
      </w:pPr>
    </w:p>
    <w:p w14:paraId="736DF588" w14:textId="77777777" w:rsidR="00725B2D" w:rsidRDefault="00725B2D" w:rsidP="00C9515F">
      <w:pPr>
        <w:ind w:firstLine="360"/>
      </w:pPr>
    </w:p>
    <w:p w14:paraId="46113884" w14:textId="2BA1A02A" w:rsidR="0061240B" w:rsidRDefault="0061240B" w:rsidP="00C9515F">
      <w:pPr>
        <w:ind w:firstLine="360"/>
      </w:pPr>
    </w:p>
    <w:p w14:paraId="4F897543" w14:textId="05C6837F" w:rsidR="0061240B" w:rsidRDefault="0061240B" w:rsidP="00C9515F">
      <w:pPr>
        <w:ind w:firstLine="360"/>
      </w:pPr>
    </w:p>
    <w:p w14:paraId="138FD01B" w14:textId="6D981D97" w:rsidR="0061240B" w:rsidRDefault="0061240B" w:rsidP="00C9515F">
      <w:pPr>
        <w:ind w:firstLine="360"/>
      </w:pPr>
    </w:p>
    <w:p w14:paraId="28C18A00" w14:textId="6621F437" w:rsidR="0061240B" w:rsidRDefault="0061240B" w:rsidP="00C9515F">
      <w:pPr>
        <w:ind w:firstLine="360"/>
      </w:pPr>
    </w:p>
    <w:p w14:paraId="427CA59B" w14:textId="12492F50" w:rsidR="00E84B32" w:rsidRDefault="00E84B32" w:rsidP="00C9515F">
      <w:pPr>
        <w:ind w:firstLine="360"/>
      </w:pPr>
    </w:p>
    <w:p w14:paraId="292A3994" w14:textId="2A255389" w:rsidR="00E84B32" w:rsidRDefault="00E84B32" w:rsidP="00C9515F">
      <w:pPr>
        <w:ind w:firstLine="360"/>
      </w:pPr>
    </w:p>
    <w:p w14:paraId="2D182F85" w14:textId="77777777" w:rsidR="00E84B32" w:rsidRDefault="00E84B32" w:rsidP="00C9515F">
      <w:pPr>
        <w:ind w:firstLine="360"/>
      </w:pPr>
    </w:p>
    <w:p w14:paraId="24B4FDBA" w14:textId="6A101DD8" w:rsidR="00E84B32" w:rsidRDefault="00E84B32" w:rsidP="00C9515F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705B0517" wp14:editId="39968527">
                <wp:simplePos x="0" y="0"/>
                <wp:positionH relativeFrom="column">
                  <wp:posOffset>52089</wp:posOffset>
                </wp:positionH>
                <wp:positionV relativeFrom="paragraph">
                  <wp:posOffset>210611</wp:posOffset>
                </wp:positionV>
                <wp:extent cx="53911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C7E31" w14:textId="60D82A06" w:rsidR="00725B2D" w:rsidRPr="00281786" w:rsidRDefault="00725B2D" w:rsidP="00725B2D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9" w:name="_Toc108893009"/>
                            <w:r>
                              <w:t xml:space="preserve">Figura </w:t>
                            </w:r>
                            <w:fldSimple w:instr=" SEQ Figura \* ARABIC ">
                              <w:r w:rsidR="006326BA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>-Página web “Oferta de Emprego” formato Mobile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B0517" id="Caixa de texto 15" o:spid="_x0000_s1031" type="#_x0000_t202" style="position:absolute;left:0;text-align:left;margin-left:4.1pt;margin-top:16.6pt;width:424.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" stroked="f">
                <v:textbox style="mso-fit-shape-to-text:t" inset="0,0,0,0">
                  <w:txbxContent>
                    <w:p w14:paraId="17CC7E31" w14:textId="60D82A06" w:rsidR="00725B2D" w:rsidRPr="00281786" w:rsidRDefault="00725B2D" w:rsidP="00725B2D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40" w:name="_Toc108893009"/>
                      <w:r>
                        <w:t xml:space="preserve">Figura </w:t>
                      </w:r>
                      <w:fldSimple w:instr=" SEQ Figura \* ARABIC ">
                        <w:r w:rsidR="006326BA">
                          <w:rPr>
                            <w:noProof/>
                          </w:rPr>
                          <w:t>17</w:t>
                        </w:r>
                      </w:fldSimple>
                      <w:r>
                        <w:t>-Página web “Oferta de Emprego” formato Mobile</w:t>
                      </w:r>
                      <w:bookmarkEnd w:id="4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475D388" w14:textId="40AEB997" w:rsidR="00E84B32" w:rsidRDefault="00E84B32" w:rsidP="00C9515F">
      <w:pPr>
        <w:ind w:firstLine="360"/>
      </w:pPr>
    </w:p>
    <w:p w14:paraId="3EDE00E7" w14:textId="7DDD25FB" w:rsidR="00E84B32" w:rsidRDefault="00E84B32" w:rsidP="00E84B32">
      <w:pPr>
        <w:ind w:firstLine="360"/>
      </w:pPr>
      <w:r>
        <w:lastRenderedPageBreak/>
        <w:t>A página “FAQS” apresentam ao utilizador perguntas frequentes com a devida resposta de maneira a facilitar a navegação ao utilizador</w:t>
      </w:r>
    </w:p>
    <w:p w14:paraId="43658371" w14:textId="77777777" w:rsidR="00E84B32" w:rsidRDefault="00E84B32" w:rsidP="00E84B32">
      <w:pPr>
        <w:keepNext/>
        <w:ind w:firstLine="360"/>
      </w:pPr>
      <w:r>
        <w:rPr>
          <w:noProof/>
        </w:rPr>
        <w:drawing>
          <wp:inline distT="0" distB="0" distL="0" distR="0" wp14:anchorId="0EB6BC34" wp14:editId="4835FEB8">
            <wp:extent cx="5391150" cy="252476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6A71" w14:textId="78BF0EFC" w:rsidR="00E84B32" w:rsidRDefault="00E84B32" w:rsidP="00E84B32">
      <w:pPr>
        <w:pStyle w:val="Legenda"/>
      </w:pPr>
      <w:bookmarkStart w:id="41" w:name="_Toc108893010"/>
      <w:r>
        <w:t xml:space="preserve">Figura </w:t>
      </w:r>
      <w:fldSimple w:instr=" SEQ Figura \* ARABIC ">
        <w:r w:rsidR="006326BA">
          <w:rPr>
            <w:noProof/>
          </w:rPr>
          <w:t>18</w:t>
        </w:r>
      </w:fldSimple>
      <w:r>
        <w:t>-</w:t>
      </w:r>
      <w:r w:rsidRPr="00E84B32">
        <w:t xml:space="preserve"> </w:t>
      </w:r>
      <w:r>
        <w:t>Página web “FAQS” formato desktop</w:t>
      </w:r>
      <w:bookmarkEnd w:id="41"/>
    </w:p>
    <w:p w14:paraId="0B36FCCB" w14:textId="77777777" w:rsidR="00E84B32" w:rsidRDefault="00E84B32" w:rsidP="00E84B32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795B46F1" wp14:editId="1210A965">
            <wp:extent cx="3234519" cy="4569119"/>
            <wp:effectExtent l="0" t="0" r="4445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837" cy="457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C181" w14:textId="2AC09B82" w:rsidR="00C9515F" w:rsidRDefault="00E84B32" w:rsidP="00E84B32">
      <w:pPr>
        <w:pStyle w:val="Legenda"/>
      </w:pPr>
      <w:bookmarkStart w:id="42" w:name="_Toc108893011"/>
      <w:r>
        <w:t xml:space="preserve">Figura </w:t>
      </w:r>
      <w:fldSimple w:instr=" SEQ Figura \* ARABIC ">
        <w:r w:rsidR="006326BA">
          <w:rPr>
            <w:noProof/>
          </w:rPr>
          <w:t>19</w:t>
        </w:r>
      </w:fldSimple>
      <w:r>
        <w:t>-</w:t>
      </w:r>
      <w:r w:rsidRPr="00E84B32">
        <w:t xml:space="preserve"> </w:t>
      </w:r>
      <w:r>
        <w:t>Página web “FAQS” formato mobile</w:t>
      </w:r>
      <w:bookmarkEnd w:id="42"/>
    </w:p>
    <w:p w14:paraId="6D291504" w14:textId="5C183D0D" w:rsidR="00E84B32" w:rsidRDefault="00E84B32" w:rsidP="00E84B32">
      <w:pPr>
        <w:pStyle w:val="Corpodetexto"/>
      </w:pPr>
    </w:p>
    <w:p w14:paraId="460A239C" w14:textId="68780F9E" w:rsidR="00582E2C" w:rsidRDefault="00582E2C" w:rsidP="00582E2C">
      <w:pPr>
        <w:ind w:firstLine="360"/>
      </w:pPr>
      <w:r>
        <w:lastRenderedPageBreak/>
        <w:t>A página “Mensagens” permite os utilizadores trocarem mensagens entre si.</w:t>
      </w:r>
    </w:p>
    <w:p w14:paraId="7240AE59" w14:textId="77777777" w:rsidR="00582E2C" w:rsidRDefault="00582E2C" w:rsidP="00582E2C">
      <w:pPr>
        <w:pStyle w:val="Corpodetexto"/>
        <w:keepNext/>
      </w:pPr>
      <w:r>
        <w:rPr>
          <w:noProof/>
        </w:rPr>
        <w:drawing>
          <wp:inline distT="0" distB="0" distL="0" distR="0" wp14:anchorId="11E5BCCC" wp14:editId="437DBA21">
            <wp:extent cx="5391150" cy="2524760"/>
            <wp:effectExtent l="0" t="0" r="0" b="889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0CA4" w14:textId="6CE7FB15" w:rsidR="00E84B32" w:rsidRDefault="00582E2C" w:rsidP="00582E2C">
      <w:pPr>
        <w:pStyle w:val="Legenda"/>
      </w:pPr>
      <w:bookmarkStart w:id="43" w:name="_Toc108893012"/>
      <w:r>
        <w:t xml:space="preserve">Figura </w:t>
      </w:r>
      <w:fldSimple w:instr=" SEQ Figura \* ARABIC ">
        <w:r w:rsidR="006326BA">
          <w:rPr>
            <w:noProof/>
          </w:rPr>
          <w:t>20</w:t>
        </w:r>
      </w:fldSimple>
      <w:r>
        <w:t>-Página web “Mensagens” formato desktop</w:t>
      </w:r>
      <w:bookmarkEnd w:id="43"/>
    </w:p>
    <w:p w14:paraId="6303878C" w14:textId="77777777" w:rsidR="00582E2C" w:rsidRDefault="00582E2C" w:rsidP="00582E2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AAA0475" wp14:editId="5779BCDE">
            <wp:extent cx="3248167" cy="4588399"/>
            <wp:effectExtent l="0" t="0" r="0" b="3175"/>
            <wp:docPr id="22" name="Imagem 22" descr="Uma imagem com texto, captura de ecrã, monitor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, captura de ecrã, monitor, vário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637" cy="459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AE22" w14:textId="780BDFF1" w:rsidR="00582E2C" w:rsidRDefault="00582E2C" w:rsidP="00582E2C">
      <w:pPr>
        <w:pStyle w:val="Legenda"/>
      </w:pPr>
      <w:bookmarkStart w:id="44" w:name="_Toc108893013"/>
      <w:r>
        <w:t xml:space="preserve">Figura </w:t>
      </w:r>
      <w:fldSimple w:instr=" SEQ Figura \* ARABIC ">
        <w:r w:rsidR="006326BA">
          <w:rPr>
            <w:noProof/>
          </w:rPr>
          <w:t>21</w:t>
        </w:r>
      </w:fldSimple>
      <w:r>
        <w:t>-Página web “Mensagens” formato mobile</w:t>
      </w:r>
      <w:bookmarkEnd w:id="44"/>
    </w:p>
    <w:p w14:paraId="7402E6A2" w14:textId="77777777" w:rsidR="00582E2C" w:rsidRPr="00582E2C" w:rsidRDefault="00582E2C" w:rsidP="00582E2C">
      <w:pPr>
        <w:pStyle w:val="Corpodetexto"/>
        <w:ind w:firstLine="0"/>
      </w:pPr>
    </w:p>
    <w:p w14:paraId="6C7F9EBC" w14:textId="68C9C515" w:rsidR="00582E2C" w:rsidRDefault="00582E2C" w:rsidP="00582E2C">
      <w:pPr>
        <w:pStyle w:val="Corpodetexto"/>
      </w:pPr>
      <w:r>
        <w:lastRenderedPageBreak/>
        <w:t>As seguintes páginas foram realizadas pelo João Duarte, a primeira página “</w:t>
      </w:r>
      <w:r w:rsidR="003B6DD4">
        <w:t>Login/Register</w:t>
      </w:r>
      <w:r>
        <w:t xml:space="preserve">” onde </w:t>
      </w:r>
      <w:r w:rsidR="003B6DD4">
        <w:t>é possível o utilizador registar a sua conta e fazer login na mesma.</w:t>
      </w:r>
    </w:p>
    <w:p w14:paraId="6935EC1F" w14:textId="77777777" w:rsidR="000A3E83" w:rsidRDefault="000A3E83" w:rsidP="000A3E83">
      <w:pPr>
        <w:pStyle w:val="Corpodetexto"/>
        <w:keepNext/>
      </w:pPr>
      <w:r>
        <w:rPr>
          <w:noProof/>
        </w:rPr>
        <w:drawing>
          <wp:inline distT="0" distB="0" distL="0" distR="0" wp14:anchorId="7CA551B5" wp14:editId="4CC055C0">
            <wp:extent cx="5391150" cy="2620645"/>
            <wp:effectExtent l="0" t="0" r="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AB09D" w14:textId="130F7970" w:rsidR="000A3E83" w:rsidRDefault="000A3E83" w:rsidP="0028373A">
      <w:pPr>
        <w:pStyle w:val="Legenda"/>
      </w:pPr>
      <w:bookmarkStart w:id="45" w:name="_Toc108893014"/>
      <w:r>
        <w:t xml:space="preserve">Figura </w:t>
      </w:r>
      <w:fldSimple w:instr=" SEQ Figura \* ARABIC ">
        <w:r w:rsidR="006326BA">
          <w:rPr>
            <w:noProof/>
          </w:rPr>
          <w:t>22</w:t>
        </w:r>
      </w:fldSimple>
      <w:r>
        <w:t>-Página web “Login/Register” formato desktop</w:t>
      </w:r>
      <w:bookmarkEnd w:id="45"/>
    </w:p>
    <w:p w14:paraId="52D780FB" w14:textId="77777777" w:rsidR="0028373A" w:rsidRDefault="0028373A" w:rsidP="0028373A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E4A1B60" wp14:editId="1C08E32E">
            <wp:extent cx="2573710" cy="4203510"/>
            <wp:effectExtent l="0" t="0" r="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268" cy="421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45D3" w14:textId="3FAB6386" w:rsidR="0028373A" w:rsidRDefault="0028373A" w:rsidP="0028373A">
      <w:pPr>
        <w:pStyle w:val="Legenda"/>
      </w:pPr>
      <w:bookmarkStart w:id="46" w:name="_Toc108893015"/>
      <w:r>
        <w:t xml:space="preserve">Figura </w:t>
      </w:r>
      <w:fldSimple w:instr=" SEQ Figura \* ARABIC ">
        <w:r w:rsidR="006326BA">
          <w:rPr>
            <w:noProof/>
          </w:rPr>
          <w:t>23</w:t>
        </w:r>
      </w:fldSimple>
      <w:r>
        <w:t>-Página web “Login/Register” formato mobile</w:t>
      </w:r>
      <w:bookmarkEnd w:id="46"/>
    </w:p>
    <w:p w14:paraId="12BFF5CE" w14:textId="38A37DE6" w:rsidR="0028373A" w:rsidRDefault="0028373A" w:rsidP="0028373A">
      <w:pPr>
        <w:pStyle w:val="Corpodetexto"/>
        <w:jc w:val="center"/>
      </w:pPr>
    </w:p>
    <w:p w14:paraId="7321A64F" w14:textId="3EDA6C92" w:rsidR="0028373A" w:rsidRDefault="0025257D" w:rsidP="0025257D">
      <w:pPr>
        <w:pStyle w:val="Corpodetexto"/>
        <w:jc w:val="left"/>
      </w:pPr>
      <w:r>
        <w:lastRenderedPageBreak/>
        <w:t>A página “Marketplace” permite ao utilizador adicionar o seu produto e visualizar os restantes.</w:t>
      </w:r>
    </w:p>
    <w:p w14:paraId="4D885312" w14:textId="77777777" w:rsidR="0025257D" w:rsidRDefault="0025257D" w:rsidP="0025257D">
      <w:pPr>
        <w:pStyle w:val="Corpodetexto"/>
        <w:keepNext/>
        <w:jc w:val="left"/>
      </w:pPr>
      <w:r>
        <w:rPr>
          <w:noProof/>
        </w:rPr>
        <w:drawing>
          <wp:inline distT="0" distB="0" distL="0" distR="0" wp14:anchorId="5DEDE489" wp14:editId="6222FF12">
            <wp:extent cx="5391150" cy="2620645"/>
            <wp:effectExtent l="0" t="0" r="0" b="825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E9B0" w14:textId="0CBD0474" w:rsidR="0025257D" w:rsidRDefault="0025257D" w:rsidP="0025257D">
      <w:pPr>
        <w:pStyle w:val="Legenda"/>
      </w:pPr>
      <w:bookmarkStart w:id="47" w:name="_Toc108893016"/>
      <w:r>
        <w:t xml:space="preserve">Figura </w:t>
      </w:r>
      <w:fldSimple w:instr=" SEQ Figura \* ARABIC ">
        <w:r w:rsidR="006326BA">
          <w:rPr>
            <w:noProof/>
          </w:rPr>
          <w:t>24</w:t>
        </w:r>
      </w:fldSimple>
      <w:r>
        <w:t>-Página web “Marketplace” formato desktop</w:t>
      </w:r>
      <w:bookmarkEnd w:id="47"/>
    </w:p>
    <w:p w14:paraId="294BDC18" w14:textId="77777777" w:rsidR="0025257D" w:rsidRDefault="0025257D" w:rsidP="0025257D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F0B225" wp14:editId="6F4206ED">
            <wp:extent cx="2640561" cy="4312693"/>
            <wp:effectExtent l="0" t="0" r="762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073" cy="432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F37A" w14:textId="53D13F64" w:rsidR="0025257D" w:rsidRDefault="0025257D" w:rsidP="0025257D">
      <w:pPr>
        <w:pStyle w:val="Legenda"/>
      </w:pPr>
      <w:bookmarkStart w:id="48" w:name="_Toc108893017"/>
      <w:r>
        <w:t xml:space="preserve">Figura </w:t>
      </w:r>
      <w:fldSimple w:instr=" SEQ Figura \* ARABIC ">
        <w:r w:rsidR="006326BA">
          <w:rPr>
            <w:noProof/>
          </w:rPr>
          <w:t>25</w:t>
        </w:r>
      </w:fldSimple>
      <w:r>
        <w:t>-Página web “Marketplace” formato mobile</w:t>
      </w:r>
      <w:bookmarkEnd w:id="48"/>
    </w:p>
    <w:p w14:paraId="7BC5A9A6" w14:textId="690A3DB6" w:rsidR="0025257D" w:rsidRDefault="0025257D" w:rsidP="0025257D">
      <w:pPr>
        <w:pStyle w:val="Corpodetexto"/>
      </w:pPr>
    </w:p>
    <w:p w14:paraId="49A03364" w14:textId="5E808B95" w:rsidR="00C61BF4" w:rsidRDefault="00C61BF4" w:rsidP="00C61BF4">
      <w:pPr>
        <w:pStyle w:val="Corpodetexto"/>
        <w:jc w:val="left"/>
      </w:pPr>
      <w:r>
        <w:lastRenderedPageBreak/>
        <w:t>A página “Evento” permite ao utilizador adicionar o seu evento e visualizar os restantes.</w:t>
      </w:r>
    </w:p>
    <w:p w14:paraId="39897F33" w14:textId="0E795F27" w:rsidR="00C61BF4" w:rsidRDefault="00C61BF4" w:rsidP="00C61BF4">
      <w:pPr>
        <w:pStyle w:val="Corpodetexto"/>
        <w:keepNext/>
      </w:pPr>
      <w:r>
        <w:rPr>
          <w:noProof/>
        </w:rPr>
        <w:drawing>
          <wp:inline distT="0" distB="0" distL="0" distR="0" wp14:anchorId="464D373F" wp14:editId="22AB0591">
            <wp:extent cx="5391150" cy="2620645"/>
            <wp:effectExtent l="0" t="0" r="0" b="825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E6B6C" w14:textId="1FF078C3" w:rsidR="0025257D" w:rsidRDefault="00C61BF4" w:rsidP="00C61BF4">
      <w:pPr>
        <w:pStyle w:val="Legenda"/>
      </w:pPr>
      <w:bookmarkStart w:id="49" w:name="_Toc108893018"/>
      <w:r>
        <w:t xml:space="preserve">Figura </w:t>
      </w:r>
      <w:fldSimple w:instr=" SEQ Figura \* ARABIC ">
        <w:r w:rsidR="006326BA">
          <w:rPr>
            <w:noProof/>
          </w:rPr>
          <w:t>26</w:t>
        </w:r>
      </w:fldSimple>
      <w:r>
        <w:t>-Página web “Evento” formato desktop</w:t>
      </w:r>
      <w:bookmarkEnd w:id="49"/>
    </w:p>
    <w:p w14:paraId="4BE5540D" w14:textId="77777777" w:rsidR="00C61BF4" w:rsidRDefault="00C61BF4" w:rsidP="00C61BF4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D5F7D48" wp14:editId="36E24E5E">
            <wp:extent cx="2743200" cy="4480329"/>
            <wp:effectExtent l="0" t="0" r="0" b="0"/>
            <wp:docPr id="41" name="Imagem 41" descr="Uma imagem com texto, eletrónic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, eletrónica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91" cy="450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7B0C9" w14:textId="059B5118" w:rsidR="00C61BF4" w:rsidRDefault="00C61BF4" w:rsidP="00C61BF4">
      <w:pPr>
        <w:pStyle w:val="Legenda"/>
      </w:pPr>
      <w:bookmarkStart w:id="50" w:name="_Toc108893019"/>
      <w:r>
        <w:t xml:space="preserve">Figura </w:t>
      </w:r>
      <w:fldSimple w:instr=" SEQ Figura \* ARABIC ">
        <w:r w:rsidR="006326BA">
          <w:rPr>
            <w:noProof/>
          </w:rPr>
          <w:t>27</w:t>
        </w:r>
      </w:fldSimple>
      <w:r>
        <w:t>-Página web “Evento” formato mobile</w:t>
      </w:r>
      <w:bookmarkEnd w:id="50"/>
    </w:p>
    <w:p w14:paraId="3EC0201D" w14:textId="6B9CDE83" w:rsidR="00C61BF4" w:rsidRDefault="00C61BF4" w:rsidP="00C61BF4">
      <w:pPr>
        <w:pStyle w:val="Corpodetexto"/>
      </w:pPr>
    </w:p>
    <w:p w14:paraId="4445F8C3" w14:textId="45BEB02C" w:rsidR="00C61BF4" w:rsidRDefault="00C61BF4" w:rsidP="00C61BF4">
      <w:pPr>
        <w:pStyle w:val="Corpodetexto"/>
      </w:pPr>
      <w:r>
        <w:lastRenderedPageBreak/>
        <w:t>As seguintes páginas foram realizadas pelo Micael pereira, a primeira página “Admin” onde é possível administrar todo o conteúdo do website.</w:t>
      </w:r>
    </w:p>
    <w:p w14:paraId="067FA396" w14:textId="77777777" w:rsidR="008C6AD6" w:rsidRDefault="008C6AD6" w:rsidP="008C6AD6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ED484A9" wp14:editId="443C7668">
            <wp:extent cx="5400675" cy="25241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3686" w14:textId="48AC5F0D" w:rsidR="008C6AD6" w:rsidRDefault="008C6AD6" w:rsidP="008C6AD6">
      <w:pPr>
        <w:pStyle w:val="Legenda"/>
      </w:pPr>
      <w:r>
        <w:t xml:space="preserve">Figura </w:t>
      </w:r>
      <w:fldSimple w:instr=" SEQ Figura \* ARABIC ">
        <w:r w:rsidR="006326BA">
          <w:rPr>
            <w:noProof/>
          </w:rPr>
          <w:t>28</w:t>
        </w:r>
      </w:fldSimple>
      <w:r>
        <w:t xml:space="preserve">-Página web “Admin </w:t>
      </w:r>
      <w:proofErr w:type="spellStart"/>
      <w:r>
        <w:t>Dashboard</w:t>
      </w:r>
      <w:proofErr w:type="spellEnd"/>
      <w:r>
        <w:t>” formato desktop</w:t>
      </w:r>
    </w:p>
    <w:p w14:paraId="38EC839F" w14:textId="77777777" w:rsidR="008C6AD6" w:rsidRDefault="008C6AD6" w:rsidP="008C6AD6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E3207B9" wp14:editId="0D1438D6">
            <wp:extent cx="3221666" cy="473138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885" cy="477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60F78" w14:textId="5B77096E" w:rsidR="008C6AD6" w:rsidRDefault="008C6AD6" w:rsidP="008C6AD6">
      <w:pPr>
        <w:pStyle w:val="Legenda"/>
      </w:pPr>
      <w:r>
        <w:t xml:space="preserve">Figura </w:t>
      </w:r>
      <w:fldSimple w:instr=" SEQ Figura \* ARABIC ">
        <w:r w:rsidR="006326BA">
          <w:rPr>
            <w:noProof/>
          </w:rPr>
          <w:t>29</w:t>
        </w:r>
      </w:fldSimple>
      <w:r>
        <w:t xml:space="preserve">-Página web “Admin </w:t>
      </w:r>
      <w:proofErr w:type="spellStart"/>
      <w:r>
        <w:t>Dashboard</w:t>
      </w:r>
      <w:proofErr w:type="spellEnd"/>
      <w:r>
        <w:t>” formato mobile</w:t>
      </w:r>
    </w:p>
    <w:p w14:paraId="7A50ADAD" w14:textId="0B3A6998" w:rsidR="008C6AD6" w:rsidRDefault="008C6AD6" w:rsidP="008C6AD6">
      <w:pPr>
        <w:pStyle w:val="Corpodetexto"/>
        <w:jc w:val="left"/>
      </w:pPr>
      <w:r>
        <w:lastRenderedPageBreak/>
        <w:t>A página “</w:t>
      </w:r>
      <w:r>
        <w:t>Notificações</w:t>
      </w:r>
      <w:r>
        <w:t xml:space="preserve">” </w:t>
      </w:r>
      <w:r>
        <w:t>é a caixa de entrada para as notificações que o</w:t>
      </w:r>
      <w:r>
        <w:t xml:space="preserve"> utilizador </w:t>
      </w:r>
      <w:r>
        <w:t>recebe quando alguém comenta, dá gosto ou o segue</w:t>
      </w:r>
      <w:r>
        <w:t>.</w:t>
      </w:r>
    </w:p>
    <w:p w14:paraId="7B458B5F" w14:textId="77777777" w:rsidR="008C6AD6" w:rsidRDefault="008C6AD6" w:rsidP="008C6AD6">
      <w:pPr>
        <w:pStyle w:val="Corpodetexto"/>
        <w:keepNext/>
      </w:pPr>
      <w:r>
        <w:rPr>
          <w:noProof/>
        </w:rPr>
        <w:drawing>
          <wp:inline distT="0" distB="0" distL="0" distR="0" wp14:anchorId="577D2E78" wp14:editId="12F3F524">
            <wp:extent cx="5390515" cy="2519680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01627" w14:textId="50AD8C9B" w:rsidR="008C6AD6" w:rsidRDefault="008C6AD6" w:rsidP="008C6AD6">
      <w:pPr>
        <w:pStyle w:val="Legenda"/>
        <w:keepNext/>
      </w:pPr>
      <w:r>
        <w:t xml:space="preserve">Figura </w:t>
      </w:r>
      <w:fldSimple w:instr=" SEQ Figura \* ARABIC ">
        <w:r w:rsidR="006326BA">
          <w:rPr>
            <w:noProof/>
          </w:rPr>
          <w:t>30</w:t>
        </w:r>
      </w:fldSimple>
      <w:r>
        <w:t>-Página web “Notificações” formato desktop</w:t>
      </w:r>
      <w:r>
        <w:rPr>
          <w:noProof/>
        </w:rPr>
        <w:drawing>
          <wp:inline distT="0" distB="0" distL="0" distR="0" wp14:anchorId="17D56E7C" wp14:editId="29BE52E5">
            <wp:extent cx="3009013" cy="4912339"/>
            <wp:effectExtent l="0" t="0" r="1270" b="3175"/>
            <wp:docPr id="28" name="Imagem 28" descr="Uma imagem com texto, captura de ecrã, eletrónica, apresent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, captura de ecrã, eletrónica, apresentaçã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730" cy="492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A089" w14:textId="4AA7FDB1" w:rsidR="008C6AD6" w:rsidRDefault="008C6AD6" w:rsidP="008C6AD6">
      <w:pPr>
        <w:pStyle w:val="Legenda"/>
      </w:pPr>
      <w:r>
        <w:t xml:space="preserve">Figura </w:t>
      </w:r>
      <w:fldSimple w:instr=" SEQ Figura \* ARABIC ">
        <w:r w:rsidR="006326BA">
          <w:rPr>
            <w:noProof/>
          </w:rPr>
          <w:t>31</w:t>
        </w:r>
      </w:fldSimple>
      <w:r>
        <w:t xml:space="preserve">-Página web “Notificações” formato </w:t>
      </w:r>
      <w:r>
        <w:t>mobile</w:t>
      </w:r>
    </w:p>
    <w:p w14:paraId="49069A69" w14:textId="697BFBA0" w:rsidR="00F80F1A" w:rsidRDefault="00F80F1A" w:rsidP="00F80F1A">
      <w:pPr>
        <w:pStyle w:val="Corpodetexto"/>
        <w:jc w:val="left"/>
      </w:pPr>
      <w:r>
        <w:lastRenderedPageBreak/>
        <w:t>A página “</w:t>
      </w:r>
      <w:r>
        <w:t>Favoritos e Gostados</w:t>
      </w:r>
      <w:r>
        <w:t xml:space="preserve">” é </w:t>
      </w:r>
      <w:r>
        <w:t>onde o utilizador pode ver as publicações que deu gosto e que deu como favorito</w:t>
      </w:r>
      <w:r>
        <w:t>.</w:t>
      </w:r>
    </w:p>
    <w:p w14:paraId="690FF446" w14:textId="77777777" w:rsidR="006326BA" w:rsidRDefault="006326BA" w:rsidP="006326BA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77EBD83" wp14:editId="610A8B52">
            <wp:extent cx="5390515" cy="2519680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D51DD" w14:textId="1A5BBF93" w:rsidR="008C6AD6" w:rsidRDefault="006326BA" w:rsidP="006326BA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32</w:t>
        </w:r>
      </w:fldSimple>
      <w:r>
        <w:t>-Página web “Favoritos Gostados” formato desktop</w:t>
      </w:r>
    </w:p>
    <w:p w14:paraId="64F829AE" w14:textId="77777777" w:rsidR="006326BA" w:rsidRDefault="006326BA" w:rsidP="006326BA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765651B" wp14:editId="2CD0BCC4">
            <wp:extent cx="2779833" cy="4582633"/>
            <wp:effectExtent l="0" t="0" r="1905" b="8890"/>
            <wp:docPr id="42" name="Imagem 42" descr="Uma imagem com texto, monitor, captura de ecrã, prate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, monitor, captura de ecrã, pratea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723" cy="458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51A4" w14:textId="688D7819" w:rsidR="006326BA" w:rsidRDefault="006326BA" w:rsidP="006326BA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33</w:t>
        </w:r>
      </w:fldSimple>
      <w:r>
        <w:t>-Página web “Favoritos e Gostados” formato Mobile</w:t>
      </w:r>
    </w:p>
    <w:p w14:paraId="33ACA3BB" w14:textId="2544B7EC" w:rsidR="006326BA" w:rsidRPr="006326BA" w:rsidRDefault="006326BA" w:rsidP="006326BA">
      <w:pPr>
        <w:pStyle w:val="Corpodetexto"/>
        <w:ind w:firstLine="0"/>
      </w:pPr>
    </w:p>
    <w:p w14:paraId="4933A683" w14:textId="2363CBCE" w:rsidR="4CA8FA2C" w:rsidRDefault="6C99C478" w:rsidP="004D212C">
      <w:pPr>
        <w:pStyle w:val="Ttulo1"/>
        <w:rPr>
          <w:rFonts w:eastAsia="MS Mincho"/>
        </w:rPr>
      </w:pPr>
      <w:bookmarkStart w:id="51" w:name="_Toc108844601"/>
      <w:r w:rsidRPr="00823DD8">
        <w:rPr>
          <w:rFonts w:eastAsia="MS Mincho"/>
        </w:rPr>
        <w:lastRenderedPageBreak/>
        <w:t>Estrutura dos Ficheiros</w:t>
      </w:r>
      <w:bookmarkEnd w:id="51"/>
    </w:p>
    <w:p w14:paraId="07FA72D5" w14:textId="68124E76" w:rsidR="006C06F7" w:rsidRDefault="00523F13" w:rsidP="00D302A9">
      <w:pPr>
        <w:pStyle w:val="Corpodetexto"/>
        <w:spacing w:line="360" w:lineRule="auto"/>
      </w:pPr>
      <w:r>
        <w:t xml:space="preserve">O projeto ao todo tem </w:t>
      </w:r>
      <w:r w:rsidR="00D302A9">
        <w:t xml:space="preserve">150 </w:t>
      </w:r>
      <w:r w:rsidR="00C55FA2">
        <w:t>ficheiros</w:t>
      </w:r>
      <w:r w:rsidR="009212C5">
        <w:t xml:space="preserve">, </w:t>
      </w:r>
      <w:r w:rsidR="006C06F7">
        <w:t>no back office tem 4</w:t>
      </w:r>
      <w:r w:rsidR="00D302A9">
        <w:t>0</w:t>
      </w:r>
      <w:r w:rsidR="006C06F7">
        <w:t xml:space="preserve"> </w:t>
      </w:r>
      <w:r w:rsidR="009212C5">
        <w:t xml:space="preserve">de </w:t>
      </w:r>
      <w:r w:rsidR="006C06F7">
        <w:t>PHP</w:t>
      </w:r>
      <w:r w:rsidR="009212C5">
        <w:t xml:space="preserve">, </w:t>
      </w:r>
      <w:r w:rsidR="006C06F7">
        <w:t xml:space="preserve">6 de </w:t>
      </w:r>
      <w:r w:rsidR="00D302A9">
        <w:t>JavaScript</w:t>
      </w:r>
      <w:r w:rsidR="006C06F7">
        <w:t>/JQuery</w:t>
      </w:r>
      <w:r w:rsidR="00D302A9">
        <w:t xml:space="preserve"> e 2 de CSS, no front end existem 65 de PHP, 19 de CSS e 18 de JavaScript/JQuery</w:t>
      </w:r>
    </w:p>
    <w:p w14:paraId="75EC40CE" w14:textId="77777777" w:rsidR="001116D0" w:rsidRPr="00B4152B" w:rsidRDefault="001116D0" w:rsidP="00523F13">
      <w:pPr>
        <w:pStyle w:val="Corpodetexto"/>
      </w:pPr>
    </w:p>
    <w:p w14:paraId="2EEBB714" w14:textId="45E764B3" w:rsidR="00AA4021" w:rsidRPr="00823DD8" w:rsidRDefault="00AA4021" w:rsidP="00AA4021"/>
    <w:p w14:paraId="2F1ECF6A" w14:textId="5D424457" w:rsidR="4CA8FA2C" w:rsidRPr="00823DD8" w:rsidRDefault="4CA8FA2C" w:rsidP="004D212C">
      <w:pPr>
        <w:pStyle w:val="Ttulo1"/>
        <w:rPr>
          <w:color w:val="000000" w:themeColor="text1"/>
          <w:szCs w:val="36"/>
        </w:rPr>
      </w:pPr>
      <w:bookmarkStart w:id="52" w:name="_Toc108844602"/>
      <w:r w:rsidRPr="00823DD8">
        <w:rPr>
          <w:rFonts w:eastAsia="MS Mincho"/>
        </w:rPr>
        <w:lastRenderedPageBreak/>
        <w:t>Distribuição de Tarefas por Etapa</w:t>
      </w:r>
      <w:bookmarkEnd w:id="52"/>
    </w:p>
    <w:p w14:paraId="5D602E8D" w14:textId="188E0527" w:rsidR="6C99C478" w:rsidRDefault="6C99C478" w:rsidP="008310BF">
      <w:pPr>
        <w:ind w:firstLine="360"/>
        <w:rPr>
          <w:color w:val="000000" w:themeColor="text1"/>
          <w:szCs w:val="24"/>
        </w:rPr>
      </w:pPr>
      <w:r w:rsidRPr="6C99C478">
        <w:rPr>
          <w:rFonts w:cs="Times New Roman"/>
          <w:color w:val="000000" w:themeColor="text1"/>
        </w:rPr>
        <w:t>Desde a primeiro união do grupo, que começamos logo a trabalhar no âmbito da divisão de tarefas para podermos começar a trabalhar o mais cedo possível, conseguindo assim realizar a distribuição de trabalho de modo que todos concordassem, ficando assim decidido que</w:t>
      </w:r>
      <w:r w:rsidR="0005779F">
        <w:rPr>
          <w:rFonts w:cs="Times New Roman"/>
          <w:color w:val="000000" w:themeColor="text1"/>
        </w:rPr>
        <w:t xml:space="preserve"> </w:t>
      </w:r>
      <w:r w:rsidR="00575D58">
        <w:rPr>
          <w:rFonts w:cs="Times New Roman"/>
          <w:color w:val="000000" w:themeColor="text1"/>
        </w:rPr>
        <w:t xml:space="preserve">o </w:t>
      </w:r>
      <w:r w:rsidRPr="6C99C478">
        <w:rPr>
          <w:rFonts w:cs="Times New Roman"/>
          <w:color w:val="000000" w:themeColor="text1"/>
        </w:rPr>
        <w:t>André Sousa ficava com “</w:t>
      </w:r>
      <w:r w:rsidR="008310BF">
        <w:rPr>
          <w:rFonts w:cs="Times New Roman"/>
          <w:color w:val="000000" w:themeColor="text1"/>
        </w:rPr>
        <w:t>FAQS</w:t>
      </w:r>
      <w:r w:rsidRPr="6C99C478">
        <w:rPr>
          <w:rFonts w:cs="Times New Roman"/>
          <w:color w:val="000000" w:themeColor="text1"/>
        </w:rPr>
        <w:t>”, “</w:t>
      </w:r>
      <w:r w:rsidR="008310BF">
        <w:rPr>
          <w:rFonts w:cs="Times New Roman"/>
          <w:color w:val="000000" w:themeColor="text1"/>
        </w:rPr>
        <w:t>Mensagens</w:t>
      </w:r>
      <w:r w:rsidRPr="6C99C478">
        <w:rPr>
          <w:rFonts w:cs="Times New Roman"/>
          <w:color w:val="000000" w:themeColor="text1"/>
        </w:rPr>
        <w:t>”</w:t>
      </w:r>
      <w:r w:rsidR="008310BF">
        <w:rPr>
          <w:rFonts w:cs="Times New Roman"/>
          <w:color w:val="000000" w:themeColor="text1"/>
        </w:rPr>
        <w:t xml:space="preserve"> e</w:t>
      </w:r>
      <w:r w:rsidRPr="6C99C478">
        <w:rPr>
          <w:rFonts w:cs="Times New Roman"/>
          <w:color w:val="000000" w:themeColor="text1"/>
        </w:rPr>
        <w:t xml:space="preserve"> “</w:t>
      </w:r>
      <w:r w:rsidR="008310BF">
        <w:rPr>
          <w:rFonts w:cs="Times New Roman"/>
          <w:color w:val="000000" w:themeColor="text1"/>
        </w:rPr>
        <w:t>Oferta de Emprego</w:t>
      </w:r>
      <w:r w:rsidRPr="6C99C478">
        <w:rPr>
          <w:rFonts w:cs="Times New Roman"/>
          <w:color w:val="000000" w:themeColor="text1"/>
        </w:rPr>
        <w:t>”.</w:t>
      </w:r>
      <w:r w:rsidR="0005779F">
        <w:rPr>
          <w:rFonts w:cs="Times New Roman"/>
          <w:color w:val="000000" w:themeColor="text1"/>
        </w:rPr>
        <w:t xml:space="preserve"> </w:t>
      </w:r>
      <w:r w:rsidR="008310BF">
        <w:rPr>
          <w:rFonts w:cs="Times New Roman"/>
          <w:color w:val="000000" w:themeColor="text1"/>
        </w:rPr>
        <w:t xml:space="preserve">O João Duarte </w:t>
      </w:r>
      <w:r w:rsidRPr="6C99C478">
        <w:rPr>
          <w:rFonts w:cs="Times New Roman"/>
          <w:color w:val="000000" w:themeColor="text1"/>
        </w:rPr>
        <w:t>com “</w:t>
      </w:r>
      <w:r w:rsidR="008310BF">
        <w:rPr>
          <w:rFonts w:cs="Times New Roman"/>
          <w:color w:val="000000" w:themeColor="text1"/>
        </w:rPr>
        <w:t>Marketplace</w:t>
      </w:r>
      <w:r w:rsidRPr="6C99C478">
        <w:rPr>
          <w:rFonts w:cs="Times New Roman"/>
          <w:color w:val="000000" w:themeColor="text1"/>
        </w:rPr>
        <w:t>”, “</w:t>
      </w:r>
      <w:r w:rsidR="008310BF">
        <w:rPr>
          <w:rFonts w:cs="Times New Roman"/>
          <w:color w:val="000000" w:themeColor="text1"/>
        </w:rPr>
        <w:t>Eventos</w:t>
      </w:r>
      <w:r w:rsidRPr="6C99C478">
        <w:rPr>
          <w:rFonts w:cs="Times New Roman"/>
          <w:color w:val="000000" w:themeColor="text1"/>
        </w:rPr>
        <w:t>”, “</w:t>
      </w:r>
      <w:r w:rsidR="008310BF">
        <w:rPr>
          <w:rFonts w:cs="Times New Roman"/>
          <w:color w:val="000000" w:themeColor="text1"/>
        </w:rPr>
        <w:t>Login/Register. O João Barros</w:t>
      </w:r>
      <w:r w:rsidRPr="6C99C478">
        <w:rPr>
          <w:rFonts w:cs="Times New Roman"/>
          <w:color w:val="000000" w:themeColor="text1"/>
        </w:rPr>
        <w:t xml:space="preserve"> com </w:t>
      </w:r>
      <w:r w:rsidR="008310BF">
        <w:rPr>
          <w:rFonts w:cs="Times New Roman"/>
          <w:color w:val="000000" w:themeColor="text1"/>
        </w:rPr>
        <w:t xml:space="preserve">o </w:t>
      </w:r>
      <w:r w:rsidRPr="6C99C478">
        <w:rPr>
          <w:rFonts w:cs="Times New Roman"/>
          <w:color w:val="000000" w:themeColor="text1"/>
        </w:rPr>
        <w:t>“</w:t>
      </w:r>
      <w:r w:rsidR="008310BF">
        <w:rPr>
          <w:rFonts w:cs="Times New Roman"/>
          <w:color w:val="000000" w:themeColor="text1"/>
        </w:rPr>
        <w:t>Feed</w:t>
      </w:r>
      <w:r w:rsidRPr="6C99C478">
        <w:rPr>
          <w:rFonts w:cs="Times New Roman"/>
          <w:color w:val="000000" w:themeColor="text1"/>
        </w:rPr>
        <w:t>”, “</w:t>
      </w:r>
      <w:r w:rsidR="008310BF">
        <w:rPr>
          <w:rFonts w:cs="Times New Roman"/>
          <w:color w:val="000000" w:themeColor="text1"/>
        </w:rPr>
        <w:t>Perfil</w:t>
      </w:r>
      <w:r w:rsidRPr="6C99C478">
        <w:rPr>
          <w:rFonts w:cs="Times New Roman"/>
          <w:color w:val="000000" w:themeColor="text1"/>
        </w:rPr>
        <w:t>”, “</w:t>
      </w:r>
      <w:r w:rsidR="008310BF">
        <w:rPr>
          <w:rFonts w:cs="Times New Roman"/>
          <w:color w:val="000000" w:themeColor="text1"/>
        </w:rPr>
        <w:t>Conexões</w:t>
      </w:r>
      <w:r w:rsidRPr="6C99C478">
        <w:rPr>
          <w:rFonts w:cs="Times New Roman"/>
          <w:color w:val="000000" w:themeColor="text1"/>
        </w:rPr>
        <w:t>”</w:t>
      </w:r>
      <w:r w:rsidR="008310BF">
        <w:rPr>
          <w:rFonts w:cs="Times New Roman"/>
          <w:color w:val="000000" w:themeColor="text1"/>
        </w:rPr>
        <w:t xml:space="preserve"> e</w:t>
      </w:r>
      <w:r w:rsidRPr="6C99C478">
        <w:rPr>
          <w:rFonts w:cs="Times New Roman"/>
          <w:color w:val="000000" w:themeColor="text1"/>
        </w:rPr>
        <w:t xml:space="preserve"> “</w:t>
      </w:r>
      <w:r w:rsidR="008310BF">
        <w:rPr>
          <w:rFonts w:cs="Times New Roman"/>
          <w:color w:val="000000" w:themeColor="text1"/>
        </w:rPr>
        <w:t>Definições</w:t>
      </w:r>
      <w:r w:rsidRPr="6C99C478">
        <w:rPr>
          <w:rFonts w:cs="Times New Roman"/>
          <w:color w:val="000000" w:themeColor="text1"/>
        </w:rPr>
        <w:t xml:space="preserve">”. O </w:t>
      </w:r>
      <w:r w:rsidR="008310BF">
        <w:rPr>
          <w:rFonts w:cs="Times New Roman"/>
          <w:color w:val="000000" w:themeColor="text1"/>
        </w:rPr>
        <w:t>Micael</w:t>
      </w:r>
      <w:r w:rsidRPr="6C99C478">
        <w:rPr>
          <w:rFonts w:cs="Times New Roman"/>
          <w:color w:val="000000" w:themeColor="text1"/>
        </w:rPr>
        <w:t xml:space="preserve"> </w:t>
      </w:r>
      <w:r w:rsidR="008310BF">
        <w:rPr>
          <w:rFonts w:cs="Times New Roman"/>
          <w:color w:val="000000" w:themeColor="text1"/>
        </w:rPr>
        <w:t>Pereira</w:t>
      </w:r>
      <w:r w:rsidRPr="6C99C478">
        <w:rPr>
          <w:rFonts w:cs="Times New Roman"/>
          <w:color w:val="000000" w:themeColor="text1"/>
        </w:rPr>
        <w:t xml:space="preserve"> com “</w:t>
      </w:r>
      <w:r w:rsidR="008310BF">
        <w:rPr>
          <w:rFonts w:cs="Times New Roman"/>
          <w:color w:val="000000" w:themeColor="text1"/>
        </w:rPr>
        <w:t>Notificações</w:t>
      </w:r>
      <w:r w:rsidRPr="6C99C478">
        <w:rPr>
          <w:rFonts w:cs="Times New Roman"/>
          <w:color w:val="000000" w:themeColor="text1"/>
        </w:rPr>
        <w:t>”, “</w:t>
      </w:r>
      <w:r w:rsidR="008310BF">
        <w:rPr>
          <w:rFonts w:cs="Times New Roman"/>
          <w:color w:val="000000" w:themeColor="text1"/>
        </w:rPr>
        <w:t xml:space="preserve">Admin </w:t>
      </w:r>
      <w:proofErr w:type="spellStart"/>
      <w:r w:rsidR="008310BF">
        <w:rPr>
          <w:rFonts w:cs="Times New Roman"/>
          <w:color w:val="000000" w:themeColor="text1"/>
        </w:rPr>
        <w:t>Dashboard</w:t>
      </w:r>
      <w:proofErr w:type="spellEnd"/>
      <w:r w:rsidRPr="6C99C478">
        <w:rPr>
          <w:rFonts w:cs="Times New Roman"/>
          <w:color w:val="000000" w:themeColor="text1"/>
        </w:rPr>
        <w:t>”</w:t>
      </w:r>
      <w:r w:rsidR="008310BF">
        <w:rPr>
          <w:rFonts w:cs="Times New Roman"/>
          <w:color w:val="000000" w:themeColor="text1"/>
        </w:rPr>
        <w:t xml:space="preserve"> e</w:t>
      </w:r>
      <w:r w:rsidRPr="6C99C478">
        <w:rPr>
          <w:rFonts w:cs="Times New Roman"/>
          <w:color w:val="000000" w:themeColor="text1"/>
        </w:rPr>
        <w:t xml:space="preserve"> “</w:t>
      </w:r>
      <w:r w:rsidR="008310BF">
        <w:rPr>
          <w:rFonts w:cs="Times New Roman"/>
          <w:color w:val="000000" w:themeColor="text1"/>
        </w:rPr>
        <w:t>Favoritos e Gostados”.</w:t>
      </w:r>
    </w:p>
    <w:p w14:paraId="3FD5318B" w14:textId="54C2B4AE" w:rsidR="6C99C478" w:rsidRDefault="6C99C478" w:rsidP="6C99C478">
      <w:pPr>
        <w:rPr>
          <w:color w:val="000000" w:themeColor="text1"/>
          <w:szCs w:val="24"/>
        </w:rPr>
      </w:pPr>
    </w:p>
    <w:p w14:paraId="0478B178" w14:textId="77777777" w:rsidR="009E4D02" w:rsidRPr="009E4D02" w:rsidRDefault="009E4D02" w:rsidP="009E4D02"/>
    <w:p w14:paraId="449BD4BB" w14:textId="6AA78AF7" w:rsidR="001A78CD" w:rsidRPr="001A78CD" w:rsidRDefault="009E4D02" w:rsidP="00555877">
      <w:pPr>
        <w:spacing w:line="240" w:lineRule="auto"/>
      </w:pPr>
      <w:r>
        <w:br w:type="page"/>
      </w:r>
    </w:p>
    <w:p w14:paraId="0F6B46E5" w14:textId="501BFBED" w:rsidR="002415A9" w:rsidRDefault="00A11B21" w:rsidP="414EE88D">
      <w:pPr>
        <w:pStyle w:val="Ttulo1"/>
        <w:numPr>
          <w:ilvl w:val="0"/>
          <w:numId w:val="0"/>
        </w:numPr>
      </w:pPr>
      <w:bookmarkStart w:id="53" w:name="_Toc817180705"/>
      <w:bookmarkStart w:id="54" w:name="_Toc108844603"/>
      <w:r>
        <w:lastRenderedPageBreak/>
        <w:t>Conclusão</w:t>
      </w:r>
      <w:bookmarkEnd w:id="53"/>
      <w:bookmarkEnd w:id="54"/>
    </w:p>
    <w:p w14:paraId="102AF438" w14:textId="473DCCB2" w:rsidR="00390D64" w:rsidRDefault="70858160" w:rsidP="00E97ED8">
      <w:pPr>
        <w:ind w:firstLine="360"/>
      </w:pPr>
      <w:r>
        <w:t xml:space="preserve">Com este projeto, conseguimos alcançar outros conhecimentos alem dos básicos no âmbito de </w:t>
      </w:r>
      <w:r w:rsidR="00577A36">
        <w:t>PHP</w:t>
      </w:r>
      <w:r>
        <w:t xml:space="preserve">, </w:t>
      </w:r>
      <w:r w:rsidR="00577A36">
        <w:t>SQL, Bootstrap 5</w:t>
      </w:r>
      <w:r>
        <w:t xml:space="preserve"> e </w:t>
      </w:r>
      <w:r w:rsidR="00577A36">
        <w:t>JQuery</w:t>
      </w:r>
      <w:r>
        <w:t xml:space="preserve"> de modo a aprimorar os conhecimentos académicos e profissionais. Com estas novas praticas </w:t>
      </w:r>
      <w:r w:rsidR="00BA50F3">
        <w:t>é</w:t>
      </w:r>
      <w:r>
        <w:t xml:space="preserve"> possível </w:t>
      </w:r>
      <w:r w:rsidR="00BA50F3">
        <w:t>desenvolver</w:t>
      </w:r>
      <w:r w:rsidR="002D4BE2">
        <w:t xml:space="preserve"> uma aplicação Web em ambiente cliente-servidor</w:t>
      </w:r>
      <w:r>
        <w:t>. Este trabalho ajudou-nos bastante na parte envolvente de trabalhar em equipa e da comunicação, pois, obrigou-nos a certa forma a aprender como trabalhar em conjunto a enfrentar as diversas oposições e obstáculos criados, como aceitar e ajudar a melhor</w:t>
      </w:r>
      <w:r w:rsidR="002D4BE2">
        <w:t>ar</w:t>
      </w:r>
      <w:r>
        <w:t xml:space="preserve"> as ideias dos nossos companheiros e evolui</w:t>
      </w:r>
      <w:r w:rsidR="002D4BE2">
        <w:t>r</w:t>
      </w:r>
      <w:r>
        <w:t xml:space="preserve"> o nosso espírito cr</w:t>
      </w:r>
      <w:r w:rsidR="002D4BE2">
        <w:t>í</w:t>
      </w:r>
      <w:r>
        <w:t xml:space="preserve">tico. </w:t>
      </w:r>
      <w:r w:rsidR="269495F0">
        <w:t>Inicialmente deixamos bem definidos os nossos objetivos de criar um</w:t>
      </w:r>
      <w:r w:rsidR="002D4BE2">
        <w:t>a rede social chamada Bubble</w:t>
      </w:r>
      <w:r w:rsidR="269495F0">
        <w:t xml:space="preserve">, de simples utilização e que seja capaz de captar a atenção do </w:t>
      </w:r>
      <w:r w:rsidR="002D4BE2">
        <w:t>utilizador</w:t>
      </w:r>
      <w:r w:rsidR="269495F0">
        <w:t xml:space="preserve"> facilmente, acabando assim por conseguir chegar ao fim do mesmo a concretizar tudo o que foi planificado, claro que sempre modificando uma ou outra página. Durante a realização encontramo</w:t>
      </w:r>
      <w:r w:rsidR="00E12B13">
        <w:t>s</w:t>
      </w:r>
      <w:r w:rsidR="269495F0">
        <w:t xml:space="preserve"> </w:t>
      </w:r>
      <w:r w:rsidR="00E12B13">
        <w:t>algumas</w:t>
      </w:r>
      <w:r w:rsidR="269495F0">
        <w:t xml:space="preserve"> dificuld</w:t>
      </w:r>
      <w:r w:rsidR="00E12B13">
        <w:t>ades</w:t>
      </w:r>
      <w:r w:rsidR="269495F0">
        <w:t xml:space="preserve">, </w:t>
      </w:r>
      <w:r w:rsidR="00E12B13">
        <w:t xml:space="preserve">como o desenvolvimento da base de dados, tendo esta sofrido </w:t>
      </w:r>
      <w:r w:rsidR="00E53E29">
        <w:t>diversas alterações ao longo do semestre</w:t>
      </w:r>
      <w:r w:rsidR="269495F0">
        <w:t>.</w:t>
      </w:r>
    </w:p>
    <w:p w14:paraId="218B8554" w14:textId="40739B87" w:rsidR="00A11B21" w:rsidRPr="000D4873" w:rsidRDefault="004A7893" w:rsidP="000D4873">
      <w:pPr>
        <w:ind w:firstLine="360"/>
        <w:rPr>
          <w:i/>
          <w:iCs/>
        </w:rPr>
      </w:pPr>
      <w:r>
        <w:t>Relativamente ao projeto final a nível de funcionalidades essenciais e existentes, podemos dizer que está dentro do pretendido, já a nível geral do website,</w:t>
      </w:r>
      <w:r w:rsidR="000D4873">
        <w:t xml:space="preserve"> </w:t>
      </w:r>
      <w:r>
        <w:t xml:space="preserve">pretendíamos ter conseguido obter resultados superiores, pois de momento consideramos que este projeto não </w:t>
      </w:r>
      <w:r w:rsidR="005439DA">
        <w:t>está</w:t>
      </w:r>
      <w:r>
        <w:t xml:space="preserve"> completamente preparado para ser colocado online. A nível de segurança e verificação de dados talvez poderia estar mais protegido, </w:t>
      </w:r>
      <w:r w:rsidR="001656A8">
        <w:t>e mesmo</w:t>
      </w:r>
      <w:r>
        <w:t xml:space="preserve"> com a maioria das funcionalidades </w:t>
      </w:r>
      <w:r w:rsidR="001656A8">
        <w:t>funcionais, talvez alguma delas pudessem ser melhoradas.</w:t>
      </w:r>
    </w:p>
    <w:p w14:paraId="00869B98" w14:textId="77777777" w:rsidR="00A11B21" w:rsidRDefault="00A11B21">
      <w:r>
        <w:br w:type="page"/>
      </w:r>
    </w:p>
    <w:bookmarkStart w:id="55" w:name="_Toc108844604" w:displacedByCustomXml="next"/>
    <w:sdt>
      <w:sdtPr>
        <w:rPr>
          <w:rFonts w:cs="Garamond"/>
          <w:b w:val="0"/>
          <w:smallCaps w:val="0"/>
          <w:kern w:val="0"/>
          <w:sz w:val="24"/>
          <w:szCs w:val="22"/>
        </w:rPr>
        <w:id w:val="-1654142712"/>
        <w:docPartObj>
          <w:docPartGallery w:val="Bibliographies"/>
          <w:docPartUnique/>
        </w:docPartObj>
      </w:sdtPr>
      <w:sdtContent>
        <w:p w14:paraId="6E93B357" w14:textId="71D14E83" w:rsidR="00DF0E1B" w:rsidRDefault="00DF0E1B" w:rsidP="00DF0E1B">
          <w:pPr>
            <w:pStyle w:val="Ttulo1"/>
            <w:numPr>
              <w:ilvl w:val="0"/>
              <w:numId w:val="0"/>
            </w:numPr>
          </w:pPr>
          <w:r>
            <w:t>Referências Bibliográficas</w:t>
          </w:r>
          <w:bookmarkEnd w:id="55"/>
        </w:p>
        <w:sdt>
          <w:sdtPr>
            <w:id w:val="-573587230"/>
            <w:bibliography/>
          </w:sdtPr>
          <w:sdtContent>
            <w:p w14:paraId="2368B4B5" w14:textId="77777777" w:rsidR="00DF0E1B" w:rsidRDefault="00DF0E1B" w:rsidP="00DF0E1B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Gurgel, D. (22 de agosto de 2012). </w:t>
              </w:r>
              <w:r>
                <w:rPr>
                  <w:i/>
                  <w:iCs/>
                  <w:noProof/>
                </w:rPr>
                <w:t>Análise de requisitos de um site.</w:t>
              </w:r>
              <w:r>
                <w:rPr>
                  <w:noProof/>
                </w:rPr>
                <w:t xml:space="preserve"> Obtido de Wordpress: https://diegogurgel.wordpress.com/2012/08/22/anlise-de-requisitos-de-um-site/</w:t>
              </w:r>
            </w:p>
            <w:p w14:paraId="3FCC57D6" w14:textId="69E4381E" w:rsidR="004158E6" w:rsidRPr="004158E6" w:rsidRDefault="00DF0E1B" w:rsidP="00452137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4158E6" w:rsidRPr="004158E6" w:rsidSect="001A78CD">
      <w:headerReference w:type="first" r:id="rId55"/>
      <w:footerReference w:type="first" r:id="rId56"/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0F1D5" w14:textId="77777777" w:rsidR="00580AA5" w:rsidRDefault="00580AA5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768E13D7" w14:textId="77777777" w:rsidR="00580AA5" w:rsidRDefault="00580AA5">
      <w:pPr>
        <w:rPr>
          <w:lang w:val="en-US"/>
        </w:rPr>
      </w:pPr>
      <w:r>
        <w:rPr>
          <w:lang w:val="en-US"/>
        </w:rPr>
        <w:continuationSeparator/>
      </w:r>
    </w:p>
  </w:endnote>
  <w:endnote w:type="continuationNotice" w:id="1">
    <w:p w14:paraId="55CBFE11" w14:textId="77777777" w:rsidR="00580AA5" w:rsidRDefault="00580AA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3E40592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4CA8FA2C" w14:paraId="57272D1C" w14:textId="77777777" w:rsidTr="4CA8FA2C">
      <w:tc>
        <w:tcPr>
          <w:tcW w:w="2765" w:type="dxa"/>
        </w:tcPr>
        <w:p w14:paraId="0F879359" w14:textId="1C5E118A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765" w:type="dxa"/>
        </w:tcPr>
        <w:p w14:paraId="54045D0D" w14:textId="66B8C5F8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765" w:type="dxa"/>
        </w:tcPr>
        <w:p w14:paraId="24B0633F" w14:textId="0A8B86E7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5CE07F20" w14:textId="6ADB83E0" w:rsidR="009D1FE5" w:rsidRDefault="009D1FE5">
    <w:pPr>
      <w:pStyle w:val="Rodap"/>
      <w:rPr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14:paraId="49725ECB" w14:textId="77777777" w:rsidTr="4CA8FA2C">
      <w:tc>
        <w:tcPr>
          <w:tcW w:w="2835" w:type="dxa"/>
        </w:tcPr>
        <w:p w14:paraId="3A101AE0" w14:textId="7692713A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14:paraId="3078BE1D" w14:textId="7ED8D10C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14:paraId="5DB16439" w14:textId="29D81198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60AE9EDB" w14:textId="75246B62" w:rsidR="009D1FE5" w:rsidRDefault="009D1FE5">
    <w:pPr>
      <w:pStyle w:val="Rodap"/>
      <w:rPr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148BA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0AAFD4D3" w14:textId="77777777" w:rsidR="00C17BC3" w:rsidRDefault="00C17BC3">
    <w:pPr>
      <w:rPr>
        <w:lang w:val="en-US"/>
      </w:rPr>
    </w:pPr>
  </w:p>
  <w:p w14:paraId="1684608C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80DB3" w14:textId="77777777" w:rsidR="00580AA5" w:rsidRDefault="00580AA5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61C6FF3E" w14:textId="77777777" w:rsidR="00580AA5" w:rsidRDefault="00580AA5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30F2B36D" w14:textId="77777777" w:rsidR="00580AA5" w:rsidRPr="00F20B3E" w:rsidRDefault="00580AA5">
      <w:pPr>
        <w:rPr>
          <w:i/>
          <w:iCs/>
          <w:sz w:val="18"/>
          <w:szCs w:val="20"/>
        </w:rPr>
      </w:pPr>
      <w:r w:rsidRPr="00F20B3E">
        <w:rPr>
          <w:i/>
          <w:iCs/>
          <w:sz w:val="18"/>
          <w:szCs w:val="20"/>
        </w:rPr>
        <w:t>(continuação da notas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53652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</w:t>
    </w:r>
    <w:proofErr w:type="spellStart"/>
    <w:r>
      <w:rPr>
        <w:lang w:val="en-US"/>
      </w:rPr>
      <w:t>Projeto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5A137" w14:textId="02C40587" w:rsidR="00B23C8A" w:rsidRDefault="00A622C9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REDE SOCIAL - BUBBLE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4CA8FA2C" w14:paraId="2F246FD4" w14:textId="77777777" w:rsidTr="4CA8FA2C">
      <w:tc>
        <w:tcPr>
          <w:tcW w:w="2765" w:type="dxa"/>
        </w:tcPr>
        <w:p w14:paraId="74CB833B" w14:textId="584B1707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765" w:type="dxa"/>
        </w:tcPr>
        <w:p w14:paraId="73AE07E0" w14:textId="6959F082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765" w:type="dxa"/>
        </w:tcPr>
        <w:p w14:paraId="171FB245" w14:textId="170E02B9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42432B6B" w14:textId="2D88FA20" w:rsidR="009D1FE5" w:rsidRDefault="009D1FE5">
    <w:pPr>
      <w:pStyle w:val="Cabealho"/>
      <w:rPr>
        <w:szCs w:val="24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14:paraId="62B6200B" w14:textId="77777777" w:rsidTr="4CA8FA2C">
      <w:tc>
        <w:tcPr>
          <w:tcW w:w="2835" w:type="dxa"/>
        </w:tcPr>
        <w:p w14:paraId="789E7B2F" w14:textId="1E11AE09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14:paraId="587B17C4" w14:textId="133A6ADF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14:paraId="47E9B3AC" w14:textId="7F28E273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377A8010" w14:textId="6DE2042A" w:rsidR="009D1FE5" w:rsidRDefault="009D1FE5">
    <w:pPr>
      <w:pStyle w:val="Cabealho"/>
      <w:rPr>
        <w:szCs w:val="24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14:paraId="6D9A383C" w14:textId="77777777" w:rsidTr="4CA8FA2C">
      <w:tc>
        <w:tcPr>
          <w:tcW w:w="2835" w:type="dxa"/>
        </w:tcPr>
        <w:p w14:paraId="0A8331C5" w14:textId="1C6DF6F7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14:paraId="443FD1A7" w14:textId="3A65D5EB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14:paraId="6B739C4E" w14:textId="154EB810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54C2E02E" w14:textId="405BEF88" w:rsidR="009D1FE5" w:rsidRDefault="009D1FE5">
    <w:pPr>
      <w:pStyle w:val="Cabealho"/>
      <w:rPr>
        <w:szCs w:val="24"/>
      </w:rPr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ZHf/uP/Y9U4gRM" id="Pst2KKBh"/>
    <int:WordHash hashCode="aO58EK6RyVh6AK" id="W9JtEODp"/>
    <int:WordHash hashCode="WU/RYVo0HHeCno" id="ehFKCVmr"/>
    <int:WordHash hashCode="1+trNAoRo2ehvs" id="hsi6DjUQ"/>
    <int:WordHash hashCode="cDxRiiOXLMtaZB" id="dP9CF4eG"/>
    <int:WordHash hashCode="XWJP0edtqpGMTB" id="uWWRsQ0p"/>
    <int:WordHash hashCode="tle/ZDTI2kbylT" id="tJzRxa8S"/>
  </int:Manifest>
  <int:Observations>
    <int:Content id="Pst2KKBh">
      <int:Rejection type="LegacyProofing"/>
    </int:Content>
    <int:Content id="W9JtEODp">
      <int:Rejection type="LegacyProofing"/>
    </int:Content>
    <int:Content id="ehFKCVmr">
      <int:Rejection type="LegacyProofing"/>
    </int:Content>
    <int:Content id="hsi6DjUQ">
      <int:Rejection type="LegacyProofing"/>
    </int:Content>
    <int:Content id="dP9CF4eG">
      <int:Rejection type="LegacyProofing"/>
    </int:Content>
    <int:Content id="uWWRsQ0p">
      <int:Rejection type="LegacyProofing"/>
    </int:Content>
    <int:Content id="tJzRxa8S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47C4428"/>
    <w:multiLevelType w:val="hybridMultilevel"/>
    <w:tmpl w:val="F7168DC0"/>
    <w:lvl w:ilvl="0" w:tplc="8A322454">
      <w:start w:val="1"/>
      <w:numFmt w:val="decimal"/>
      <w:lvlText w:val="%1."/>
      <w:lvlJc w:val="left"/>
      <w:pPr>
        <w:ind w:left="720" w:hanging="360"/>
      </w:pPr>
    </w:lvl>
    <w:lvl w:ilvl="1" w:tplc="33C67A10">
      <w:start w:val="1"/>
      <w:numFmt w:val="lowerLetter"/>
      <w:lvlText w:val="%2."/>
      <w:lvlJc w:val="left"/>
      <w:pPr>
        <w:ind w:left="1440" w:hanging="360"/>
      </w:pPr>
    </w:lvl>
    <w:lvl w:ilvl="2" w:tplc="132A8D30">
      <w:start w:val="1"/>
      <w:numFmt w:val="lowerRoman"/>
      <w:lvlText w:val="%3."/>
      <w:lvlJc w:val="right"/>
      <w:pPr>
        <w:ind w:left="2160" w:hanging="180"/>
      </w:pPr>
    </w:lvl>
    <w:lvl w:ilvl="3" w:tplc="D9342C02">
      <w:start w:val="1"/>
      <w:numFmt w:val="decimal"/>
      <w:lvlText w:val="%4."/>
      <w:lvlJc w:val="left"/>
      <w:pPr>
        <w:ind w:left="2880" w:hanging="360"/>
      </w:pPr>
    </w:lvl>
    <w:lvl w:ilvl="4" w:tplc="949A4A9E">
      <w:start w:val="1"/>
      <w:numFmt w:val="lowerLetter"/>
      <w:lvlText w:val="%5."/>
      <w:lvlJc w:val="left"/>
      <w:pPr>
        <w:ind w:left="3600" w:hanging="360"/>
      </w:pPr>
    </w:lvl>
    <w:lvl w:ilvl="5" w:tplc="0AA4BB84">
      <w:start w:val="1"/>
      <w:numFmt w:val="lowerRoman"/>
      <w:lvlText w:val="%6."/>
      <w:lvlJc w:val="right"/>
      <w:pPr>
        <w:ind w:left="4320" w:hanging="180"/>
      </w:pPr>
    </w:lvl>
    <w:lvl w:ilvl="6" w:tplc="60C496F6">
      <w:start w:val="1"/>
      <w:numFmt w:val="decimal"/>
      <w:lvlText w:val="%7."/>
      <w:lvlJc w:val="left"/>
      <w:pPr>
        <w:ind w:left="5040" w:hanging="360"/>
      </w:pPr>
    </w:lvl>
    <w:lvl w:ilvl="7" w:tplc="C27EE234">
      <w:start w:val="1"/>
      <w:numFmt w:val="lowerLetter"/>
      <w:lvlText w:val="%8."/>
      <w:lvlJc w:val="left"/>
      <w:pPr>
        <w:ind w:left="5760" w:hanging="360"/>
      </w:pPr>
    </w:lvl>
    <w:lvl w:ilvl="8" w:tplc="8916ACE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10404"/>
    <w:multiLevelType w:val="hybridMultilevel"/>
    <w:tmpl w:val="EF9265F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E84E2A"/>
    <w:multiLevelType w:val="hybridMultilevel"/>
    <w:tmpl w:val="AE706D7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4E3FCA"/>
    <w:multiLevelType w:val="hybridMultilevel"/>
    <w:tmpl w:val="FFFFFFFF"/>
    <w:lvl w:ilvl="0" w:tplc="BA18D9AE">
      <w:start w:val="1"/>
      <w:numFmt w:val="decimal"/>
      <w:lvlText w:val="%1."/>
      <w:lvlJc w:val="left"/>
      <w:pPr>
        <w:ind w:left="720" w:hanging="360"/>
      </w:pPr>
    </w:lvl>
    <w:lvl w:ilvl="1" w:tplc="6E4E191A">
      <w:start w:val="1"/>
      <w:numFmt w:val="lowerLetter"/>
      <w:lvlText w:val="%2."/>
      <w:lvlJc w:val="left"/>
      <w:pPr>
        <w:ind w:left="1440" w:hanging="360"/>
      </w:pPr>
    </w:lvl>
    <w:lvl w:ilvl="2" w:tplc="7FBE304E">
      <w:start w:val="1"/>
      <w:numFmt w:val="lowerRoman"/>
      <w:lvlText w:val="%3."/>
      <w:lvlJc w:val="right"/>
      <w:pPr>
        <w:ind w:left="2160" w:hanging="180"/>
      </w:pPr>
    </w:lvl>
    <w:lvl w:ilvl="3" w:tplc="795097C2">
      <w:start w:val="1"/>
      <w:numFmt w:val="decimal"/>
      <w:lvlText w:val="%4."/>
      <w:lvlJc w:val="left"/>
      <w:pPr>
        <w:ind w:left="2880" w:hanging="360"/>
      </w:pPr>
    </w:lvl>
    <w:lvl w:ilvl="4" w:tplc="8DC6831E">
      <w:start w:val="1"/>
      <w:numFmt w:val="lowerLetter"/>
      <w:lvlText w:val="%5."/>
      <w:lvlJc w:val="left"/>
      <w:pPr>
        <w:ind w:left="3600" w:hanging="360"/>
      </w:pPr>
    </w:lvl>
    <w:lvl w:ilvl="5" w:tplc="8116AA80">
      <w:start w:val="1"/>
      <w:numFmt w:val="lowerRoman"/>
      <w:lvlText w:val="%6."/>
      <w:lvlJc w:val="right"/>
      <w:pPr>
        <w:ind w:left="4320" w:hanging="180"/>
      </w:pPr>
    </w:lvl>
    <w:lvl w:ilvl="6" w:tplc="924254BC">
      <w:start w:val="1"/>
      <w:numFmt w:val="decimal"/>
      <w:lvlText w:val="%7."/>
      <w:lvlJc w:val="left"/>
      <w:pPr>
        <w:ind w:left="5040" w:hanging="360"/>
      </w:pPr>
    </w:lvl>
    <w:lvl w:ilvl="7" w:tplc="1A66133C">
      <w:start w:val="1"/>
      <w:numFmt w:val="lowerLetter"/>
      <w:lvlText w:val="%8."/>
      <w:lvlJc w:val="left"/>
      <w:pPr>
        <w:ind w:left="5760" w:hanging="360"/>
      </w:pPr>
    </w:lvl>
    <w:lvl w:ilvl="8" w:tplc="5428F4B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7F14F8"/>
    <w:multiLevelType w:val="hybridMultilevel"/>
    <w:tmpl w:val="650CDFB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53619D"/>
    <w:multiLevelType w:val="hybridMultilevel"/>
    <w:tmpl w:val="6E089BAA"/>
    <w:lvl w:ilvl="0" w:tplc="893C37C8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2" w15:restartNumberingAfterBreak="0">
    <w:nsid w:val="32DF602E"/>
    <w:multiLevelType w:val="hybridMultilevel"/>
    <w:tmpl w:val="B3D69EFC"/>
    <w:lvl w:ilvl="0" w:tplc="6AD4B4BA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338075D8"/>
    <w:multiLevelType w:val="hybridMultilevel"/>
    <w:tmpl w:val="FFFFFFFF"/>
    <w:lvl w:ilvl="0" w:tplc="635E80E6">
      <w:start w:val="1"/>
      <w:numFmt w:val="decimal"/>
      <w:lvlText w:val="%1."/>
      <w:lvlJc w:val="left"/>
      <w:pPr>
        <w:ind w:left="720" w:hanging="360"/>
      </w:pPr>
    </w:lvl>
    <w:lvl w:ilvl="1" w:tplc="81AAF7CA">
      <w:start w:val="1"/>
      <w:numFmt w:val="lowerLetter"/>
      <w:lvlText w:val="%2."/>
      <w:lvlJc w:val="left"/>
      <w:pPr>
        <w:ind w:left="1440" w:hanging="360"/>
      </w:pPr>
    </w:lvl>
    <w:lvl w:ilvl="2" w:tplc="B942ACE8">
      <w:start w:val="1"/>
      <w:numFmt w:val="lowerRoman"/>
      <w:lvlText w:val="%3."/>
      <w:lvlJc w:val="right"/>
      <w:pPr>
        <w:ind w:left="2160" w:hanging="180"/>
      </w:pPr>
    </w:lvl>
    <w:lvl w:ilvl="3" w:tplc="BE9CD8F0">
      <w:start w:val="1"/>
      <w:numFmt w:val="decimal"/>
      <w:lvlText w:val="%4."/>
      <w:lvlJc w:val="left"/>
      <w:pPr>
        <w:ind w:left="2880" w:hanging="360"/>
      </w:pPr>
    </w:lvl>
    <w:lvl w:ilvl="4" w:tplc="F66C41BE">
      <w:start w:val="1"/>
      <w:numFmt w:val="lowerLetter"/>
      <w:lvlText w:val="%5."/>
      <w:lvlJc w:val="left"/>
      <w:pPr>
        <w:ind w:left="3600" w:hanging="360"/>
      </w:pPr>
    </w:lvl>
    <w:lvl w:ilvl="5" w:tplc="80829764">
      <w:start w:val="1"/>
      <w:numFmt w:val="lowerRoman"/>
      <w:lvlText w:val="%6."/>
      <w:lvlJc w:val="right"/>
      <w:pPr>
        <w:ind w:left="4320" w:hanging="180"/>
      </w:pPr>
    </w:lvl>
    <w:lvl w:ilvl="6" w:tplc="81E6E7DC">
      <w:start w:val="1"/>
      <w:numFmt w:val="decimal"/>
      <w:lvlText w:val="%7."/>
      <w:lvlJc w:val="left"/>
      <w:pPr>
        <w:ind w:left="5040" w:hanging="360"/>
      </w:pPr>
    </w:lvl>
    <w:lvl w:ilvl="7" w:tplc="6F8E170C">
      <w:start w:val="1"/>
      <w:numFmt w:val="lowerLetter"/>
      <w:lvlText w:val="%8."/>
      <w:lvlJc w:val="left"/>
      <w:pPr>
        <w:ind w:left="5760" w:hanging="360"/>
      </w:pPr>
    </w:lvl>
    <w:lvl w:ilvl="8" w:tplc="7CA06A1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BC1483"/>
    <w:multiLevelType w:val="hybridMultilevel"/>
    <w:tmpl w:val="FFFFFFFF"/>
    <w:lvl w:ilvl="0" w:tplc="2A42908C">
      <w:start w:val="1"/>
      <w:numFmt w:val="decimal"/>
      <w:lvlText w:val="%1."/>
      <w:lvlJc w:val="left"/>
      <w:pPr>
        <w:ind w:left="720" w:hanging="360"/>
      </w:pPr>
    </w:lvl>
    <w:lvl w:ilvl="1" w:tplc="DDF0E856">
      <w:start w:val="1"/>
      <w:numFmt w:val="lowerLetter"/>
      <w:lvlText w:val="%2."/>
      <w:lvlJc w:val="left"/>
      <w:pPr>
        <w:ind w:left="1440" w:hanging="360"/>
      </w:pPr>
    </w:lvl>
    <w:lvl w:ilvl="2" w:tplc="C90ED6A2">
      <w:start w:val="1"/>
      <w:numFmt w:val="lowerRoman"/>
      <w:lvlText w:val="%3."/>
      <w:lvlJc w:val="right"/>
      <w:pPr>
        <w:ind w:left="2160" w:hanging="180"/>
      </w:pPr>
    </w:lvl>
    <w:lvl w:ilvl="3" w:tplc="8EA275A6">
      <w:start w:val="1"/>
      <w:numFmt w:val="decimal"/>
      <w:lvlText w:val="%4."/>
      <w:lvlJc w:val="left"/>
      <w:pPr>
        <w:ind w:left="2880" w:hanging="360"/>
      </w:pPr>
    </w:lvl>
    <w:lvl w:ilvl="4" w:tplc="01742D20">
      <w:start w:val="1"/>
      <w:numFmt w:val="lowerLetter"/>
      <w:lvlText w:val="%5."/>
      <w:lvlJc w:val="left"/>
      <w:pPr>
        <w:ind w:left="3600" w:hanging="360"/>
      </w:pPr>
    </w:lvl>
    <w:lvl w:ilvl="5" w:tplc="734C9B70">
      <w:start w:val="1"/>
      <w:numFmt w:val="lowerRoman"/>
      <w:lvlText w:val="%6."/>
      <w:lvlJc w:val="right"/>
      <w:pPr>
        <w:ind w:left="4320" w:hanging="180"/>
      </w:pPr>
    </w:lvl>
    <w:lvl w:ilvl="6" w:tplc="BD82D57C">
      <w:start w:val="1"/>
      <w:numFmt w:val="decimal"/>
      <w:lvlText w:val="%7."/>
      <w:lvlJc w:val="left"/>
      <w:pPr>
        <w:ind w:left="5040" w:hanging="360"/>
      </w:pPr>
    </w:lvl>
    <w:lvl w:ilvl="7" w:tplc="B1323D14">
      <w:start w:val="1"/>
      <w:numFmt w:val="lowerLetter"/>
      <w:lvlText w:val="%8."/>
      <w:lvlJc w:val="left"/>
      <w:pPr>
        <w:ind w:left="5760" w:hanging="360"/>
      </w:pPr>
    </w:lvl>
    <w:lvl w:ilvl="8" w:tplc="A6A22C2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11755"/>
    <w:multiLevelType w:val="hybridMultilevel"/>
    <w:tmpl w:val="FFFFFFFF"/>
    <w:lvl w:ilvl="0" w:tplc="935C94DA">
      <w:start w:val="1"/>
      <w:numFmt w:val="decimal"/>
      <w:lvlText w:val="%1."/>
      <w:lvlJc w:val="left"/>
      <w:pPr>
        <w:ind w:left="720" w:hanging="360"/>
      </w:pPr>
    </w:lvl>
    <w:lvl w:ilvl="1" w:tplc="DEBED51A">
      <w:start w:val="1"/>
      <w:numFmt w:val="lowerLetter"/>
      <w:lvlText w:val="%2."/>
      <w:lvlJc w:val="left"/>
      <w:pPr>
        <w:ind w:left="1440" w:hanging="360"/>
      </w:pPr>
    </w:lvl>
    <w:lvl w:ilvl="2" w:tplc="F8767398">
      <w:start w:val="1"/>
      <w:numFmt w:val="lowerRoman"/>
      <w:lvlText w:val="%3."/>
      <w:lvlJc w:val="right"/>
      <w:pPr>
        <w:ind w:left="2160" w:hanging="180"/>
      </w:pPr>
    </w:lvl>
    <w:lvl w:ilvl="3" w:tplc="F8AEC4D0">
      <w:start w:val="1"/>
      <w:numFmt w:val="decimal"/>
      <w:lvlText w:val="%4."/>
      <w:lvlJc w:val="left"/>
      <w:pPr>
        <w:ind w:left="2880" w:hanging="360"/>
      </w:pPr>
    </w:lvl>
    <w:lvl w:ilvl="4" w:tplc="F5DA45E4">
      <w:start w:val="1"/>
      <w:numFmt w:val="lowerLetter"/>
      <w:lvlText w:val="%5."/>
      <w:lvlJc w:val="left"/>
      <w:pPr>
        <w:ind w:left="3600" w:hanging="360"/>
      </w:pPr>
    </w:lvl>
    <w:lvl w:ilvl="5" w:tplc="B85A0A9A">
      <w:start w:val="1"/>
      <w:numFmt w:val="lowerRoman"/>
      <w:lvlText w:val="%6."/>
      <w:lvlJc w:val="right"/>
      <w:pPr>
        <w:ind w:left="4320" w:hanging="180"/>
      </w:pPr>
    </w:lvl>
    <w:lvl w:ilvl="6" w:tplc="F4F26936">
      <w:start w:val="1"/>
      <w:numFmt w:val="decimal"/>
      <w:lvlText w:val="%7."/>
      <w:lvlJc w:val="left"/>
      <w:pPr>
        <w:ind w:left="5040" w:hanging="360"/>
      </w:pPr>
    </w:lvl>
    <w:lvl w:ilvl="7" w:tplc="D3923934">
      <w:start w:val="1"/>
      <w:numFmt w:val="lowerLetter"/>
      <w:lvlText w:val="%8."/>
      <w:lvlJc w:val="left"/>
      <w:pPr>
        <w:ind w:left="5760" w:hanging="360"/>
      </w:pPr>
    </w:lvl>
    <w:lvl w:ilvl="8" w:tplc="EA321132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4065391"/>
    <w:multiLevelType w:val="hybridMultilevel"/>
    <w:tmpl w:val="FFFFFFFF"/>
    <w:lvl w:ilvl="0" w:tplc="6DACBF4C">
      <w:start w:val="1"/>
      <w:numFmt w:val="decimal"/>
      <w:lvlText w:val="%1."/>
      <w:lvlJc w:val="left"/>
      <w:pPr>
        <w:ind w:left="720" w:hanging="360"/>
      </w:pPr>
    </w:lvl>
    <w:lvl w:ilvl="1" w:tplc="712C3D34">
      <w:start w:val="1"/>
      <w:numFmt w:val="lowerLetter"/>
      <w:lvlText w:val="%2."/>
      <w:lvlJc w:val="left"/>
      <w:pPr>
        <w:ind w:left="1440" w:hanging="360"/>
      </w:pPr>
    </w:lvl>
    <w:lvl w:ilvl="2" w:tplc="4FD89CCE">
      <w:start w:val="1"/>
      <w:numFmt w:val="lowerRoman"/>
      <w:lvlText w:val="%3."/>
      <w:lvlJc w:val="right"/>
      <w:pPr>
        <w:ind w:left="2160" w:hanging="180"/>
      </w:pPr>
    </w:lvl>
    <w:lvl w:ilvl="3" w:tplc="33DE1844">
      <w:start w:val="1"/>
      <w:numFmt w:val="decimal"/>
      <w:lvlText w:val="%4."/>
      <w:lvlJc w:val="left"/>
      <w:pPr>
        <w:ind w:left="2880" w:hanging="360"/>
      </w:pPr>
    </w:lvl>
    <w:lvl w:ilvl="4" w:tplc="6AB0750A">
      <w:start w:val="1"/>
      <w:numFmt w:val="lowerLetter"/>
      <w:lvlText w:val="%5."/>
      <w:lvlJc w:val="left"/>
      <w:pPr>
        <w:ind w:left="3600" w:hanging="360"/>
      </w:pPr>
    </w:lvl>
    <w:lvl w:ilvl="5" w:tplc="6AC442F6">
      <w:start w:val="1"/>
      <w:numFmt w:val="lowerRoman"/>
      <w:lvlText w:val="%6."/>
      <w:lvlJc w:val="right"/>
      <w:pPr>
        <w:ind w:left="4320" w:hanging="180"/>
      </w:pPr>
    </w:lvl>
    <w:lvl w:ilvl="6" w:tplc="5A54D69A">
      <w:start w:val="1"/>
      <w:numFmt w:val="decimal"/>
      <w:lvlText w:val="%7."/>
      <w:lvlJc w:val="left"/>
      <w:pPr>
        <w:ind w:left="5040" w:hanging="360"/>
      </w:pPr>
    </w:lvl>
    <w:lvl w:ilvl="7" w:tplc="7E502C6C">
      <w:start w:val="1"/>
      <w:numFmt w:val="lowerLetter"/>
      <w:lvlText w:val="%8."/>
      <w:lvlJc w:val="left"/>
      <w:pPr>
        <w:ind w:left="5760" w:hanging="360"/>
      </w:pPr>
    </w:lvl>
    <w:lvl w:ilvl="8" w:tplc="7BA4D9C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7E47D0"/>
    <w:multiLevelType w:val="hybridMultilevel"/>
    <w:tmpl w:val="7026DCF2"/>
    <w:lvl w:ilvl="0" w:tplc="B566AFE2">
      <w:start w:val="1"/>
      <w:numFmt w:val="decimal"/>
      <w:lvlText w:val="%1."/>
      <w:lvlJc w:val="left"/>
      <w:pPr>
        <w:ind w:left="720" w:hanging="360"/>
      </w:pPr>
    </w:lvl>
    <w:lvl w:ilvl="1" w:tplc="FE5A5458">
      <w:start w:val="1"/>
      <w:numFmt w:val="lowerLetter"/>
      <w:lvlText w:val="%2."/>
      <w:lvlJc w:val="left"/>
      <w:pPr>
        <w:ind w:left="1440" w:hanging="360"/>
      </w:pPr>
    </w:lvl>
    <w:lvl w:ilvl="2" w:tplc="1FD23992">
      <w:start w:val="1"/>
      <w:numFmt w:val="lowerRoman"/>
      <w:lvlText w:val="%3."/>
      <w:lvlJc w:val="right"/>
      <w:pPr>
        <w:ind w:left="2160" w:hanging="180"/>
      </w:pPr>
    </w:lvl>
    <w:lvl w:ilvl="3" w:tplc="EA289D92">
      <w:start w:val="1"/>
      <w:numFmt w:val="decimal"/>
      <w:lvlText w:val="%4."/>
      <w:lvlJc w:val="left"/>
      <w:pPr>
        <w:ind w:left="2880" w:hanging="360"/>
      </w:pPr>
    </w:lvl>
    <w:lvl w:ilvl="4" w:tplc="6EA2AD22">
      <w:start w:val="1"/>
      <w:numFmt w:val="lowerLetter"/>
      <w:lvlText w:val="%5."/>
      <w:lvlJc w:val="left"/>
      <w:pPr>
        <w:ind w:left="3600" w:hanging="360"/>
      </w:pPr>
    </w:lvl>
    <w:lvl w:ilvl="5" w:tplc="5F62B4D8">
      <w:start w:val="1"/>
      <w:numFmt w:val="lowerRoman"/>
      <w:lvlText w:val="%6."/>
      <w:lvlJc w:val="right"/>
      <w:pPr>
        <w:ind w:left="4320" w:hanging="180"/>
      </w:pPr>
    </w:lvl>
    <w:lvl w:ilvl="6" w:tplc="3212440A">
      <w:start w:val="1"/>
      <w:numFmt w:val="decimal"/>
      <w:lvlText w:val="%7."/>
      <w:lvlJc w:val="left"/>
      <w:pPr>
        <w:ind w:left="5040" w:hanging="360"/>
      </w:pPr>
    </w:lvl>
    <w:lvl w:ilvl="7" w:tplc="C3F2D680">
      <w:start w:val="1"/>
      <w:numFmt w:val="lowerLetter"/>
      <w:lvlText w:val="%8."/>
      <w:lvlJc w:val="left"/>
      <w:pPr>
        <w:ind w:left="5760" w:hanging="360"/>
      </w:pPr>
    </w:lvl>
    <w:lvl w:ilvl="8" w:tplc="85B8858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1302FE"/>
    <w:multiLevelType w:val="hybridMultilevel"/>
    <w:tmpl w:val="FFFFFFFF"/>
    <w:lvl w:ilvl="0" w:tplc="F9E8E8B0">
      <w:start w:val="1"/>
      <w:numFmt w:val="decimal"/>
      <w:lvlText w:val="%1."/>
      <w:lvlJc w:val="left"/>
      <w:pPr>
        <w:ind w:left="720" w:hanging="360"/>
      </w:pPr>
    </w:lvl>
    <w:lvl w:ilvl="1" w:tplc="4E4C349C">
      <w:start w:val="1"/>
      <w:numFmt w:val="lowerLetter"/>
      <w:lvlText w:val="%2."/>
      <w:lvlJc w:val="left"/>
      <w:pPr>
        <w:ind w:left="1440" w:hanging="360"/>
      </w:pPr>
    </w:lvl>
    <w:lvl w:ilvl="2" w:tplc="B346F710">
      <w:start w:val="1"/>
      <w:numFmt w:val="lowerRoman"/>
      <w:lvlText w:val="%3."/>
      <w:lvlJc w:val="right"/>
      <w:pPr>
        <w:ind w:left="2160" w:hanging="180"/>
      </w:pPr>
    </w:lvl>
    <w:lvl w:ilvl="3" w:tplc="C84C7F1E">
      <w:start w:val="1"/>
      <w:numFmt w:val="decimal"/>
      <w:lvlText w:val="%4."/>
      <w:lvlJc w:val="left"/>
      <w:pPr>
        <w:ind w:left="2880" w:hanging="360"/>
      </w:pPr>
    </w:lvl>
    <w:lvl w:ilvl="4" w:tplc="36DAB19C">
      <w:start w:val="1"/>
      <w:numFmt w:val="lowerLetter"/>
      <w:lvlText w:val="%5."/>
      <w:lvlJc w:val="left"/>
      <w:pPr>
        <w:ind w:left="3600" w:hanging="360"/>
      </w:pPr>
    </w:lvl>
    <w:lvl w:ilvl="5" w:tplc="4742424A">
      <w:start w:val="1"/>
      <w:numFmt w:val="lowerRoman"/>
      <w:lvlText w:val="%6."/>
      <w:lvlJc w:val="right"/>
      <w:pPr>
        <w:ind w:left="4320" w:hanging="180"/>
      </w:pPr>
    </w:lvl>
    <w:lvl w:ilvl="6" w:tplc="72743E74">
      <w:start w:val="1"/>
      <w:numFmt w:val="decimal"/>
      <w:lvlText w:val="%7."/>
      <w:lvlJc w:val="left"/>
      <w:pPr>
        <w:ind w:left="5040" w:hanging="360"/>
      </w:pPr>
    </w:lvl>
    <w:lvl w:ilvl="7" w:tplc="406A7352">
      <w:start w:val="1"/>
      <w:numFmt w:val="lowerLetter"/>
      <w:lvlText w:val="%8."/>
      <w:lvlJc w:val="left"/>
      <w:pPr>
        <w:ind w:left="5760" w:hanging="360"/>
      </w:pPr>
    </w:lvl>
    <w:lvl w:ilvl="8" w:tplc="8AA8F15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B0531F"/>
    <w:multiLevelType w:val="hybridMultilevel"/>
    <w:tmpl w:val="FFFFFFFF"/>
    <w:lvl w:ilvl="0" w:tplc="4C76CB6C">
      <w:start w:val="1"/>
      <w:numFmt w:val="decimal"/>
      <w:lvlText w:val="%1."/>
      <w:lvlJc w:val="left"/>
      <w:pPr>
        <w:ind w:left="720" w:hanging="360"/>
      </w:pPr>
    </w:lvl>
    <w:lvl w:ilvl="1" w:tplc="94108F06">
      <w:start w:val="1"/>
      <w:numFmt w:val="lowerLetter"/>
      <w:lvlText w:val="%2."/>
      <w:lvlJc w:val="left"/>
      <w:pPr>
        <w:ind w:left="1440" w:hanging="360"/>
      </w:pPr>
    </w:lvl>
    <w:lvl w:ilvl="2" w:tplc="599E93B2">
      <w:start w:val="1"/>
      <w:numFmt w:val="lowerRoman"/>
      <w:lvlText w:val="%3."/>
      <w:lvlJc w:val="right"/>
      <w:pPr>
        <w:ind w:left="2160" w:hanging="180"/>
      </w:pPr>
    </w:lvl>
    <w:lvl w:ilvl="3" w:tplc="B0A093BA">
      <w:start w:val="1"/>
      <w:numFmt w:val="decimal"/>
      <w:lvlText w:val="%4."/>
      <w:lvlJc w:val="left"/>
      <w:pPr>
        <w:ind w:left="2880" w:hanging="360"/>
      </w:pPr>
    </w:lvl>
    <w:lvl w:ilvl="4" w:tplc="C46AB6CA">
      <w:start w:val="1"/>
      <w:numFmt w:val="lowerLetter"/>
      <w:lvlText w:val="%5."/>
      <w:lvlJc w:val="left"/>
      <w:pPr>
        <w:ind w:left="3600" w:hanging="360"/>
      </w:pPr>
    </w:lvl>
    <w:lvl w:ilvl="5" w:tplc="0F30EADA">
      <w:start w:val="1"/>
      <w:numFmt w:val="lowerRoman"/>
      <w:lvlText w:val="%6."/>
      <w:lvlJc w:val="right"/>
      <w:pPr>
        <w:ind w:left="4320" w:hanging="180"/>
      </w:pPr>
    </w:lvl>
    <w:lvl w:ilvl="6" w:tplc="4524D51C">
      <w:start w:val="1"/>
      <w:numFmt w:val="decimal"/>
      <w:lvlText w:val="%7."/>
      <w:lvlJc w:val="left"/>
      <w:pPr>
        <w:ind w:left="5040" w:hanging="360"/>
      </w:pPr>
    </w:lvl>
    <w:lvl w:ilvl="7" w:tplc="1254A1CA">
      <w:start w:val="1"/>
      <w:numFmt w:val="lowerLetter"/>
      <w:lvlText w:val="%8."/>
      <w:lvlJc w:val="left"/>
      <w:pPr>
        <w:ind w:left="5760" w:hanging="360"/>
      </w:pPr>
    </w:lvl>
    <w:lvl w:ilvl="8" w:tplc="597EC56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9F2BDC"/>
    <w:multiLevelType w:val="hybridMultilevel"/>
    <w:tmpl w:val="FFFFFFFF"/>
    <w:lvl w:ilvl="0" w:tplc="A8C66792">
      <w:start w:val="1"/>
      <w:numFmt w:val="decimal"/>
      <w:lvlText w:val="%1."/>
      <w:lvlJc w:val="left"/>
      <w:pPr>
        <w:ind w:left="720" w:hanging="360"/>
      </w:pPr>
    </w:lvl>
    <w:lvl w:ilvl="1" w:tplc="D9FAD7B2">
      <w:start w:val="1"/>
      <w:numFmt w:val="lowerLetter"/>
      <w:lvlText w:val="%2."/>
      <w:lvlJc w:val="left"/>
      <w:pPr>
        <w:ind w:left="1440" w:hanging="360"/>
      </w:pPr>
    </w:lvl>
    <w:lvl w:ilvl="2" w:tplc="6C765466">
      <w:start w:val="1"/>
      <w:numFmt w:val="lowerRoman"/>
      <w:lvlText w:val="%3."/>
      <w:lvlJc w:val="right"/>
      <w:pPr>
        <w:ind w:left="2160" w:hanging="180"/>
      </w:pPr>
    </w:lvl>
    <w:lvl w:ilvl="3" w:tplc="2F8A281E">
      <w:start w:val="1"/>
      <w:numFmt w:val="decimal"/>
      <w:lvlText w:val="%4."/>
      <w:lvlJc w:val="left"/>
      <w:pPr>
        <w:ind w:left="2880" w:hanging="360"/>
      </w:pPr>
    </w:lvl>
    <w:lvl w:ilvl="4" w:tplc="8A626CEA">
      <w:start w:val="1"/>
      <w:numFmt w:val="lowerLetter"/>
      <w:lvlText w:val="%5."/>
      <w:lvlJc w:val="left"/>
      <w:pPr>
        <w:ind w:left="3600" w:hanging="360"/>
      </w:pPr>
    </w:lvl>
    <w:lvl w:ilvl="5" w:tplc="CE16C404">
      <w:start w:val="1"/>
      <w:numFmt w:val="lowerRoman"/>
      <w:lvlText w:val="%6."/>
      <w:lvlJc w:val="right"/>
      <w:pPr>
        <w:ind w:left="4320" w:hanging="180"/>
      </w:pPr>
    </w:lvl>
    <w:lvl w:ilvl="6" w:tplc="5E4E665A">
      <w:start w:val="1"/>
      <w:numFmt w:val="decimal"/>
      <w:lvlText w:val="%7."/>
      <w:lvlJc w:val="left"/>
      <w:pPr>
        <w:ind w:left="5040" w:hanging="360"/>
      </w:pPr>
    </w:lvl>
    <w:lvl w:ilvl="7" w:tplc="EB42E696">
      <w:start w:val="1"/>
      <w:numFmt w:val="lowerLetter"/>
      <w:lvlText w:val="%8."/>
      <w:lvlJc w:val="left"/>
      <w:pPr>
        <w:ind w:left="5760" w:hanging="360"/>
      </w:pPr>
    </w:lvl>
    <w:lvl w:ilvl="8" w:tplc="9DB49456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382490"/>
    <w:multiLevelType w:val="hybridMultilevel"/>
    <w:tmpl w:val="FFFFFFFF"/>
    <w:lvl w:ilvl="0" w:tplc="A9EA013C">
      <w:start w:val="1"/>
      <w:numFmt w:val="decimal"/>
      <w:lvlText w:val="%1."/>
      <w:lvlJc w:val="left"/>
      <w:pPr>
        <w:ind w:left="720" w:hanging="360"/>
      </w:pPr>
    </w:lvl>
    <w:lvl w:ilvl="1" w:tplc="A9103A64">
      <w:start w:val="1"/>
      <w:numFmt w:val="lowerLetter"/>
      <w:lvlText w:val="%2."/>
      <w:lvlJc w:val="left"/>
      <w:pPr>
        <w:ind w:left="1440" w:hanging="360"/>
      </w:pPr>
    </w:lvl>
    <w:lvl w:ilvl="2" w:tplc="963ADBB0">
      <w:start w:val="1"/>
      <w:numFmt w:val="lowerRoman"/>
      <w:lvlText w:val="%3."/>
      <w:lvlJc w:val="right"/>
      <w:pPr>
        <w:ind w:left="2160" w:hanging="180"/>
      </w:pPr>
    </w:lvl>
    <w:lvl w:ilvl="3" w:tplc="A3ACA026">
      <w:start w:val="1"/>
      <w:numFmt w:val="decimal"/>
      <w:lvlText w:val="%4."/>
      <w:lvlJc w:val="left"/>
      <w:pPr>
        <w:ind w:left="2880" w:hanging="360"/>
      </w:pPr>
    </w:lvl>
    <w:lvl w:ilvl="4" w:tplc="5F385482">
      <w:start w:val="1"/>
      <w:numFmt w:val="lowerLetter"/>
      <w:lvlText w:val="%5."/>
      <w:lvlJc w:val="left"/>
      <w:pPr>
        <w:ind w:left="3600" w:hanging="360"/>
      </w:pPr>
    </w:lvl>
    <w:lvl w:ilvl="5" w:tplc="70D294D2">
      <w:start w:val="1"/>
      <w:numFmt w:val="lowerRoman"/>
      <w:lvlText w:val="%6."/>
      <w:lvlJc w:val="right"/>
      <w:pPr>
        <w:ind w:left="4320" w:hanging="180"/>
      </w:pPr>
    </w:lvl>
    <w:lvl w:ilvl="6" w:tplc="B074E4DA">
      <w:start w:val="1"/>
      <w:numFmt w:val="decimal"/>
      <w:lvlText w:val="%7."/>
      <w:lvlJc w:val="left"/>
      <w:pPr>
        <w:ind w:left="5040" w:hanging="360"/>
      </w:pPr>
    </w:lvl>
    <w:lvl w:ilvl="7" w:tplc="430A6AC4">
      <w:start w:val="1"/>
      <w:numFmt w:val="lowerLetter"/>
      <w:lvlText w:val="%8."/>
      <w:lvlJc w:val="left"/>
      <w:pPr>
        <w:ind w:left="5760" w:hanging="360"/>
      </w:pPr>
    </w:lvl>
    <w:lvl w:ilvl="8" w:tplc="6EB810C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F97540"/>
    <w:multiLevelType w:val="hybridMultilevel"/>
    <w:tmpl w:val="FFFFFFFF"/>
    <w:lvl w:ilvl="0" w:tplc="C254B36A">
      <w:start w:val="1"/>
      <w:numFmt w:val="decimal"/>
      <w:lvlText w:val="%1."/>
      <w:lvlJc w:val="left"/>
      <w:pPr>
        <w:ind w:left="720" w:hanging="360"/>
      </w:pPr>
    </w:lvl>
    <w:lvl w:ilvl="1" w:tplc="631CC968">
      <w:start w:val="1"/>
      <w:numFmt w:val="lowerLetter"/>
      <w:lvlText w:val="%2."/>
      <w:lvlJc w:val="left"/>
      <w:pPr>
        <w:ind w:left="1440" w:hanging="360"/>
      </w:pPr>
    </w:lvl>
    <w:lvl w:ilvl="2" w:tplc="57305E3A">
      <w:start w:val="1"/>
      <w:numFmt w:val="lowerRoman"/>
      <w:lvlText w:val="%3."/>
      <w:lvlJc w:val="right"/>
      <w:pPr>
        <w:ind w:left="2160" w:hanging="180"/>
      </w:pPr>
    </w:lvl>
    <w:lvl w:ilvl="3" w:tplc="4D983A06">
      <w:start w:val="1"/>
      <w:numFmt w:val="decimal"/>
      <w:lvlText w:val="%4."/>
      <w:lvlJc w:val="left"/>
      <w:pPr>
        <w:ind w:left="2880" w:hanging="360"/>
      </w:pPr>
    </w:lvl>
    <w:lvl w:ilvl="4" w:tplc="871237EC">
      <w:start w:val="1"/>
      <w:numFmt w:val="lowerLetter"/>
      <w:lvlText w:val="%5."/>
      <w:lvlJc w:val="left"/>
      <w:pPr>
        <w:ind w:left="3600" w:hanging="360"/>
      </w:pPr>
    </w:lvl>
    <w:lvl w:ilvl="5" w:tplc="B658D2B2">
      <w:start w:val="1"/>
      <w:numFmt w:val="lowerRoman"/>
      <w:lvlText w:val="%6."/>
      <w:lvlJc w:val="right"/>
      <w:pPr>
        <w:ind w:left="4320" w:hanging="180"/>
      </w:pPr>
    </w:lvl>
    <w:lvl w:ilvl="6" w:tplc="A8565472">
      <w:start w:val="1"/>
      <w:numFmt w:val="decimal"/>
      <w:lvlText w:val="%7."/>
      <w:lvlJc w:val="left"/>
      <w:pPr>
        <w:ind w:left="5040" w:hanging="360"/>
      </w:pPr>
    </w:lvl>
    <w:lvl w:ilvl="7" w:tplc="30F804C2">
      <w:start w:val="1"/>
      <w:numFmt w:val="lowerLetter"/>
      <w:lvlText w:val="%8."/>
      <w:lvlJc w:val="left"/>
      <w:pPr>
        <w:ind w:left="5760" w:hanging="360"/>
      </w:pPr>
    </w:lvl>
    <w:lvl w:ilvl="8" w:tplc="0884F22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734A5D"/>
    <w:multiLevelType w:val="hybridMultilevel"/>
    <w:tmpl w:val="1AD2402E"/>
    <w:lvl w:ilvl="0" w:tplc="DADA92A4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8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64FF5B0D"/>
    <w:multiLevelType w:val="hybridMultilevel"/>
    <w:tmpl w:val="FFFFFFFF"/>
    <w:lvl w:ilvl="0" w:tplc="836E9610">
      <w:start w:val="1"/>
      <w:numFmt w:val="decimal"/>
      <w:lvlText w:val="%1."/>
      <w:lvlJc w:val="left"/>
      <w:pPr>
        <w:ind w:left="720" w:hanging="360"/>
      </w:pPr>
    </w:lvl>
    <w:lvl w:ilvl="1" w:tplc="71984BF4">
      <w:start w:val="1"/>
      <w:numFmt w:val="lowerLetter"/>
      <w:lvlText w:val="%2."/>
      <w:lvlJc w:val="left"/>
      <w:pPr>
        <w:ind w:left="1440" w:hanging="360"/>
      </w:pPr>
    </w:lvl>
    <w:lvl w:ilvl="2" w:tplc="55983314">
      <w:start w:val="1"/>
      <w:numFmt w:val="lowerRoman"/>
      <w:lvlText w:val="%3."/>
      <w:lvlJc w:val="right"/>
      <w:pPr>
        <w:ind w:left="2160" w:hanging="180"/>
      </w:pPr>
    </w:lvl>
    <w:lvl w:ilvl="3" w:tplc="FA5AD310">
      <w:start w:val="1"/>
      <w:numFmt w:val="decimal"/>
      <w:lvlText w:val="%4."/>
      <w:lvlJc w:val="left"/>
      <w:pPr>
        <w:ind w:left="2880" w:hanging="360"/>
      </w:pPr>
    </w:lvl>
    <w:lvl w:ilvl="4" w:tplc="93E05FFE">
      <w:start w:val="1"/>
      <w:numFmt w:val="lowerLetter"/>
      <w:lvlText w:val="%5."/>
      <w:lvlJc w:val="left"/>
      <w:pPr>
        <w:ind w:left="3600" w:hanging="360"/>
      </w:pPr>
    </w:lvl>
    <w:lvl w:ilvl="5" w:tplc="16D2B6EC">
      <w:start w:val="1"/>
      <w:numFmt w:val="lowerRoman"/>
      <w:lvlText w:val="%6."/>
      <w:lvlJc w:val="right"/>
      <w:pPr>
        <w:ind w:left="4320" w:hanging="180"/>
      </w:pPr>
    </w:lvl>
    <w:lvl w:ilvl="6" w:tplc="1832BC50">
      <w:start w:val="1"/>
      <w:numFmt w:val="decimal"/>
      <w:lvlText w:val="%7."/>
      <w:lvlJc w:val="left"/>
      <w:pPr>
        <w:ind w:left="5040" w:hanging="360"/>
      </w:pPr>
    </w:lvl>
    <w:lvl w:ilvl="7" w:tplc="E48AFDFC">
      <w:start w:val="1"/>
      <w:numFmt w:val="lowerLetter"/>
      <w:lvlText w:val="%8."/>
      <w:lvlJc w:val="left"/>
      <w:pPr>
        <w:ind w:left="5760" w:hanging="360"/>
      </w:pPr>
    </w:lvl>
    <w:lvl w:ilvl="8" w:tplc="6B169946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2337CA"/>
    <w:multiLevelType w:val="hybridMultilevel"/>
    <w:tmpl w:val="FFFFFFFF"/>
    <w:lvl w:ilvl="0" w:tplc="FAA8963E">
      <w:start w:val="1"/>
      <w:numFmt w:val="decimal"/>
      <w:lvlText w:val="%1."/>
      <w:lvlJc w:val="left"/>
      <w:pPr>
        <w:ind w:left="720" w:hanging="360"/>
      </w:pPr>
    </w:lvl>
    <w:lvl w:ilvl="1" w:tplc="2C0AC296">
      <w:start w:val="1"/>
      <w:numFmt w:val="lowerLetter"/>
      <w:lvlText w:val="%2."/>
      <w:lvlJc w:val="left"/>
      <w:pPr>
        <w:ind w:left="1440" w:hanging="360"/>
      </w:pPr>
    </w:lvl>
    <w:lvl w:ilvl="2" w:tplc="8C3EC1D4">
      <w:start w:val="1"/>
      <w:numFmt w:val="lowerRoman"/>
      <w:lvlText w:val="%3."/>
      <w:lvlJc w:val="right"/>
      <w:pPr>
        <w:ind w:left="2160" w:hanging="180"/>
      </w:pPr>
    </w:lvl>
    <w:lvl w:ilvl="3" w:tplc="6E18FF26">
      <w:start w:val="1"/>
      <w:numFmt w:val="decimal"/>
      <w:lvlText w:val="%4."/>
      <w:lvlJc w:val="left"/>
      <w:pPr>
        <w:ind w:left="2880" w:hanging="360"/>
      </w:pPr>
    </w:lvl>
    <w:lvl w:ilvl="4" w:tplc="FBD81D08">
      <w:start w:val="1"/>
      <w:numFmt w:val="lowerLetter"/>
      <w:lvlText w:val="%5."/>
      <w:lvlJc w:val="left"/>
      <w:pPr>
        <w:ind w:left="3600" w:hanging="360"/>
      </w:pPr>
    </w:lvl>
    <w:lvl w:ilvl="5" w:tplc="475849B4">
      <w:start w:val="1"/>
      <w:numFmt w:val="lowerRoman"/>
      <w:lvlText w:val="%6."/>
      <w:lvlJc w:val="right"/>
      <w:pPr>
        <w:ind w:left="4320" w:hanging="180"/>
      </w:pPr>
    </w:lvl>
    <w:lvl w:ilvl="6" w:tplc="DBC01448">
      <w:start w:val="1"/>
      <w:numFmt w:val="decimal"/>
      <w:lvlText w:val="%7."/>
      <w:lvlJc w:val="left"/>
      <w:pPr>
        <w:ind w:left="5040" w:hanging="360"/>
      </w:pPr>
    </w:lvl>
    <w:lvl w:ilvl="7" w:tplc="75B8B4B2">
      <w:start w:val="1"/>
      <w:numFmt w:val="lowerLetter"/>
      <w:lvlText w:val="%8."/>
      <w:lvlJc w:val="left"/>
      <w:pPr>
        <w:ind w:left="5760" w:hanging="360"/>
      </w:pPr>
    </w:lvl>
    <w:lvl w:ilvl="8" w:tplc="8E802A7C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2" w15:restartNumberingAfterBreak="0">
    <w:nsid w:val="6A7E1F30"/>
    <w:multiLevelType w:val="hybridMultilevel"/>
    <w:tmpl w:val="FFFFFFFF"/>
    <w:lvl w:ilvl="0" w:tplc="74403C82">
      <w:start w:val="1"/>
      <w:numFmt w:val="decimal"/>
      <w:lvlText w:val="%1."/>
      <w:lvlJc w:val="left"/>
      <w:pPr>
        <w:ind w:left="720" w:hanging="360"/>
      </w:pPr>
    </w:lvl>
    <w:lvl w:ilvl="1" w:tplc="A82668B2">
      <w:start w:val="1"/>
      <w:numFmt w:val="lowerLetter"/>
      <w:lvlText w:val="%2."/>
      <w:lvlJc w:val="left"/>
      <w:pPr>
        <w:ind w:left="1440" w:hanging="360"/>
      </w:pPr>
    </w:lvl>
    <w:lvl w:ilvl="2" w:tplc="1196FF0E">
      <w:start w:val="1"/>
      <w:numFmt w:val="lowerRoman"/>
      <w:lvlText w:val="%3."/>
      <w:lvlJc w:val="right"/>
      <w:pPr>
        <w:ind w:left="2160" w:hanging="180"/>
      </w:pPr>
    </w:lvl>
    <w:lvl w:ilvl="3" w:tplc="5E68510A">
      <w:start w:val="1"/>
      <w:numFmt w:val="decimal"/>
      <w:lvlText w:val="%4."/>
      <w:lvlJc w:val="left"/>
      <w:pPr>
        <w:ind w:left="2880" w:hanging="360"/>
      </w:pPr>
    </w:lvl>
    <w:lvl w:ilvl="4" w:tplc="77F0BA9C">
      <w:start w:val="1"/>
      <w:numFmt w:val="lowerLetter"/>
      <w:lvlText w:val="%5."/>
      <w:lvlJc w:val="left"/>
      <w:pPr>
        <w:ind w:left="3600" w:hanging="360"/>
      </w:pPr>
    </w:lvl>
    <w:lvl w:ilvl="5" w:tplc="A9BAF930">
      <w:start w:val="1"/>
      <w:numFmt w:val="lowerRoman"/>
      <w:lvlText w:val="%6."/>
      <w:lvlJc w:val="right"/>
      <w:pPr>
        <w:ind w:left="4320" w:hanging="180"/>
      </w:pPr>
    </w:lvl>
    <w:lvl w:ilvl="6" w:tplc="6B761AA0">
      <w:start w:val="1"/>
      <w:numFmt w:val="decimal"/>
      <w:lvlText w:val="%7."/>
      <w:lvlJc w:val="left"/>
      <w:pPr>
        <w:ind w:left="5040" w:hanging="360"/>
      </w:pPr>
    </w:lvl>
    <w:lvl w:ilvl="7" w:tplc="C3449474">
      <w:start w:val="1"/>
      <w:numFmt w:val="lowerLetter"/>
      <w:lvlText w:val="%8."/>
      <w:lvlJc w:val="left"/>
      <w:pPr>
        <w:ind w:left="5760" w:hanging="360"/>
      </w:pPr>
    </w:lvl>
    <w:lvl w:ilvl="8" w:tplc="AD20500A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2338E8"/>
    <w:multiLevelType w:val="multilevel"/>
    <w:tmpl w:val="1200C5C0"/>
    <w:lvl w:ilvl="0">
      <w:start w:val="1"/>
      <w:numFmt w:val="decimal"/>
      <w:pStyle w:val="Ttulo1"/>
      <w:lvlText w:val="%1."/>
      <w:lvlJc w:val="left"/>
      <w:pPr>
        <w:ind w:left="715" w:hanging="432"/>
      </w:pPr>
      <w:rPr>
        <w:rFonts w:hint="default"/>
        <w:b/>
        <w:bCs w:val="0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132288498">
    <w:abstractNumId w:val="1"/>
  </w:num>
  <w:num w:numId="2" w16cid:durableId="1457259492">
    <w:abstractNumId w:val="2"/>
  </w:num>
  <w:num w:numId="3" w16cid:durableId="2063940573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1658417713">
    <w:abstractNumId w:val="7"/>
  </w:num>
  <w:num w:numId="5" w16cid:durableId="71238749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968988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13927240">
    <w:abstractNumId w:val="28"/>
  </w:num>
  <w:num w:numId="8" w16cid:durableId="990913126">
    <w:abstractNumId w:val="33"/>
  </w:num>
  <w:num w:numId="9" w16cid:durableId="779031216">
    <w:abstractNumId w:val="21"/>
  </w:num>
  <w:num w:numId="10" w16cid:durableId="137379211">
    <w:abstractNumId w:val="31"/>
  </w:num>
  <w:num w:numId="11" w16cid:durableId="1883665337">
    <w:abstractNumId w:val="17"/>
  </w:num>
  <w:num w:numId="12" w16cid:durableId="954478959">
    <w:abstractNumId w:val="36"/>
  </w:num>
  <w:num w:numId="13" w16cid:durableId="898788629">
    <w:abstractNumId w:val="0"/>
  </w:num>
  <w:num w:numId="14" w16cid:durableId="1696231718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753866374">
    <w:abstractNumId w:val="15"/>
  </w:num>
  <w:num w:numId="16" w16cid:durableId="939529824">
    <w:abstractNumId w:val="22"/>
  </w:num>
  <w:num w:numId="17" w16cid:durableId="791942329">
    <w:abstractNumId w:val="34"/>
  </w:num>
  <w:num w:numId="18" w16cid:durableId="1641619089">
    <w:abstractNumId w:val="4"/>
  </w:num>
  <w:num w:numId="19" w16cid:durableId="1386097571">
    <w:abstractNumId w:val="35"/>
  </w:num>
  <w:num w:numId="20" w16cid:durableId="135880054">
    <w:abstractNumId w:val="9"/>
  </w:num>
  <w:num w:numId="21" w16cid:durableId="1958367662">
    <w:abstractNumId w:val="24"/>
  </w:num>
  <w:num w:numId="22" w16cid:durableId="139928885">
    <w:abstractNumId w:val="16"/>
  </w:num>
  <w:num w:numId="23" w16cid:durableId="800075878">
    <w:abstractNumId w:val="26"/>
  </w:num>
  <w:num w:numId="24" w16cid:durableId="2017271995">
    <w:abstractNumId w:val="30"/>
  </w:num>
  <w:num w:numId="25" w16cid:durableId="1386563805">
    <w:abstractNumId w:val="14"/>
  </w:num>
  <w:num w:numId="26" w16cid:durableId="1296059059">
    <w:abstractNumId w:val="32"/>
  </w:num>
  <w:num w:numId="27" w16cid:durableId="55737681">
    <w:abstractNumId w:val="18"/>
  </w:num>
  <w:num w:numId="28" w16cid:durableId="1719237621">
    <w:abstractNumId w:val="8"/>
  </w:num>
  <w:num w:numId="29" w16cid:durableId="2140295261">
    <w:abstractNumId w:val="29"/>
  </w:num>
  <w:num w:numId="30" w16cid:durableId="15549055">
    <w:abstractNumId w:val="20"/>
  </w:num>
  <w:num w:numId="31" w16cid:durableId="592125829">
    <w:abstractNumId w:val="25"/>
  </w:num>
  <w:num w:numId="32" w16cid:durableId="472022926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367220538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28014017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482890575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124232865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178303522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74489105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518279561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107580201">
    <w:abstractNumId w:val="19"/>
  </w:num>
  <w:num w:numId="41" w16cid:durableId="1766998076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2136099566">
    <w:abstractNumId w:val="23"/>
  </w:num>
  <w:num w:numId="43" w16cid:durableId="1871256057">
    <w:abstractNumId w:val="3"/>
  </w:num>
  <w:num w:numId="44" w16cid:durableId="1653094869">
    <w:abstractNumId w:val="13"/>
  </w:num>
  <w:num w:numId="45" w16cid:durableId="654649164">
    <w:abstractNumId w:val="6"/>
  </w:num>
  <w:num w:numId="46" w16cid:durableId="372923280">
    <w:abstractNumId w:val="10"/>
  </w:num>
  <w:num w:numId="47" w16cid:durableId="1562666426">
    <w:abstractNumId w:val="27"/>
  </w:num>
  <w:num w:numId="48" w16cid:durableId="1236940392">
    <w:abstractNumId w:val="12"/>
  </w:num>
  <w:num w:numId="49" w16cid:durableId="756898855">
    <w:abstractNumId w:val="5"/>
  </w:num>
  <w:num w:numId="50" w16cid:durableId="7855884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02FE"/>
    <w:rsid w:val="000004B4"/>
    <w:rsid w:val="00000FD7"/>
    <w:rsid w:val="00002DEA"/>
    <w:rsid w:val="00004770"/>
    <w:rsid w:val="00004C9A"/>
    <w:rsid w:val="00005833"/>
    <w:rsid w:val="00006862"/>
    <w:rsid w:val="000068F5"/>
    <w:rsid w:val="00006E50"/>
    <w:rsid w:val="000070A1"/>
    <w:rsid w:val="000073E8"/>
    <w:rsid w:val="000075D4"/>
    <w:rsid w:val="0000778C"/>
    <w:rsid w:val="00007C08"/>
    <w:rsid w:val="000101D5"/>
    <w:rsid w:val="000104E6"/>
    <w:rsid w:val="000107F7"/>
    <w:rsid w:val="00010D8B"/>
    <w:rsid w:val="000111A7"/>
    <w:rsid w:val="00011761"/>
    <w:rsid w:val="00011993"/>
    <w:rsid w:val="00011DDF"/>
    <w:rsid w:val="000124D7"/>
    <w:rsid w:val="00012BA5"/>
    <w:rsid w:val="000130C9"/>
    <w:rsid w:val="000146D4"/>
    <w:rsid w:val="0001588F"/>
    <w:rsid w:val="00015F8D"/>
    <w:rsid w:val="00016992"/>
    <w:rsid w:val="00016E18"/>
    <w:rsid w:val="00020482"/>
    <w:rsid w:val="0002079F"/>
    <w:rsid w:val="000208CA"/>
    <w:rsid w:val="0002116D"/>
    <w:rsid w:val="00021E16"/>
    <w:rsid w:val="0002200C"/>
    <w:rsid w:val="000223D4"/>
    <w:rsid w:val="0002368E"/>
    <w:rsid w:val="00023A2E"/>
    <w:rsid w:val="000244A3"/>
    <w:rsid w:val="00024CBE"/>
    <w:rsid w:val="00024D0C"/>
    <w:rsid w:val="00025365"/>
    <w:rsid w:val="0002561B"/>
    <w:rsid w:val="0002563C"/>
    <w:rsid w:val="00025C25"/>
    <w:rsid w:val="00025FCD"/>
    <w:rsid w:val="00026026"/>
    <w:rsid w:val="00026554"/>
    <w:rsid w:val="00026848"/>
    <w:rsid w:val="00027937"/>
    <w:rsid w:val="00030208"/>
    <w:rsid w:val="000306C8"/>
    <w:rsid w:val="00030A7C"/>
    <w:rsid w:val="000315E6"/>
    <w:rsid w:val="00032459"/>
    <w:rsid w:val="00032721"/>
    <w:rsid w:val="0003290C"/>
    <w:rsid w:val="00032922"/>
    <w:rsid w:val="000329D5"/>
    <w:rsid w:val="000338D4"/>
    <w:rsid w:val="00033DB8"/>
    <w:rsid w:val="00034921"/>
    <w:rsid w:val="00034DF1"/>
    <w:rsid w:val="00035C9B"/>
    <w:rsid w:val="00036005"/>
    <w:rsid w:val="000361B1"/>
    <w:rsid w:val="000368C7"/>
    <w:rsid w:val="00036A78"/>
    <w:rsid w:val="000370B4"/>
    <w:rsid w:val="00037684"/>
    <w:rsid w:val="0003799B"/>
    <w:rsid w:val="00040846"/>
    <w:rsid w:val="00041D8F"/>
    <w:rsid w:val="00042675"/>
    <w:rsid w:val="00042BA4"/>
    <w:rsid w:val="00042E2D"/>
    <w:rsid w:val="000446C9"/>
    <w:rsid w:val="00044FFE"/>
    <w:rsid w:val="00045D99"/>
    <w:rsid w:val="000461EA"/>
    <w:rsid w:val="000466A4"/>
    <w:rsid w:val="00047A75"/>
    <w:rsid w:val="00050317"/>
    <w:rsid w:val="000506F0"/>
    <w:rsid w:val="0005079B"/>
    <w:rsid w:val="000513A1"/>
    <w:rsid w:val="00052304"/>
    <w:rsid w:val="00052574"/>
    <w:rsid w:val="00054747"/>
    <w:rsid w:val="00054D18"/>
    <w:rsid w:val="00055749"/>
    <w:rsid w:val="00056634"/>
    <w:rsid w:val="000571F8"/>
    <w:rsid w:val="000574D3"/>
    <w:rsid w:val="0005755D"/>
    <w:rsid w:val="00057629"/>
    <w:rsid w:val="0005779F"/>
    <w:rsid w:val="00060174"/>
    <w:rsid w:val="000604A0"/>
    <w:rsid w:val="00060AA5"/>
    <w:rsid w:val="000625D7"/>
    <w:rsid w:val="00063A6E"/>
    <w:rsid w:val="00063B66"/>
    <w:rsid w:val="00064440"/>
    <w:rsid w:val="000647AD"/>
    <w:rsid w:val="0006481F"/>
    <w:rsid w:val="0006499B"/>
    <w:rsid w:val="00066302"/>
    <w:rsid w:val="000669DA"/>
    <w:rsid w:val="0006750D"/>
    <w:rsid w:val="000703ED"/>
    <w:rsid w:val="000706B9"/>
    <w:rsid w:val="00070B81"/>
    <w:rsid w:val="00072BBF"/>
    <w:rsid w:val="00072F4D"/>
    <w:rsid w:val="000731DF"/>
    <w:rsid w:val="00074782"/>
    <w:rsid w:val="000748F1"/>
    <w:rsid w:val="00074987"/>
    <w:rsid w:val="00074DAB"/>
    <w:rsid w:val="000752D2"/>
    <w:rsid w:val="00075514"/>
    <w:rsid w:val="000760BE"/>
    <w:rsid w:val="0007642E"/>
    <w:rsid w:val="0007660D"/>
    <w:rsid w:val="0007700E"/>
    <w:rsid w:val="00077A02"/>
    <w:rsid w:val="00077C54"/>
    <w:rsid w:val="00080472"/>
    <w:rsid w:val="00080594"/>
    <w:rsid w:val="00081D96"/>
    <w:rsid w:val="00082883"/>
    <w:rsid w:val="00082981"/>
    <w:rsid w:val="00083217"/>
    <w:rsid w:val="00083718"/>
    <w:rsid w:val="00085879"/>
    <w:rsid w:val="00085DE3"/>
    <w:rsid w:val="00086EBF"/>
    <w:rsid w:val="000871D9"/>
    <w:rsid w:val="00087E80"/>
    <w:rsid w:val="00090544"/>
    <w:rsid w:val="00090663"/>
    <w:rsid w:val="00091027"/>
    <w:rsid w:val="00091961"/>
    <w:rsid w:val="00091B53"/>
    <w:rsid w:val="00092739"/>
    <w:rsid w:val="00092ABB"/>
    <w:rsid w:val="00093A65"/>
    <w:rsid w:val="00093E5A"/>
    <w:rsid w:val="0009406F"/>
    <w:rsid w:val="000945C2"/>
    <w:rsid w:val="00094701"/>
    <w:rsid w:val="0009492C"/>
    <w:rsid w:val="00094FAA"/>
    <w:rsid w:val="00095DA5"/>
    <w:rsid w:val="000974B2"/>
    <w:rsid w:val="000A1E75"/>
    <w:rsid w:val="000A2248"/>
    <w:rsid w:val="000A2DE0"/>
    <w:rsid w:val="000A3655"/>
    <w:rsid w:val="000A372C"/>
    <w:rsid w:val="000A3E83"/>
    <w:rsid w:val="000A492F"/>
    <w:rsid w:val="000B000C"/>
    <w:rsid w:val="000B0121"/>
    <w:rsid w:val="000B0232"/>
    <w:rsid w:val="000B0E22"/>
    <w:rsid w:val="000B0EFC"/>
    <w:rsid w:val="000B137C"/>
    <w:rsid w:val="000B147F"/>
    <w:rsid w:val="000B1586"/>
    <w:rsid w:val="000B249E"/>
    <w:rsid w:val="000B2B50"/>
    <w:rsid w:val="000B32B3"/>
    <w:rsid w:val="000B33A8"/>
    <w:rsid w:val="000B3ACD"/>
    <w:rsid w:val="000B3BE6"/>
    <w:rsid w:val="000B440B"/>
    <w:rsid w:val="000B4829"/>
    <w:rsid w:val="000B4A9C"/>
    <w:rsid w:val="000B6061"/>
    <w:rsid w:val="000B6C9F"/>
    <w:rsid w:val="000B706C"/>
    <w:rsid w:val="000B70D7"/>
    <w:rsid w:val="000B7BBD"/>
    <w:rsid w:val="000B7EE5"/>
    <w:rsid w:val="000B7F5A"/>
    <w:rsid w:val="000B87B2"/>
    <w:rsid w:val="000C0177"/>
    <w:rsid w:val="000C0A74"/>
    <w:rsid w:val="000C0BEB"/>
    <w:rsid w:val="000C17EA"/>
    <w:rsid w:val="000C257A"/>
    <w:rsid w:val="000C2A25"/>
    <w:rsid w:val="000C3606"/>
    <w:rsid w:val="000C3E36"/>
    <w:rsid w:val="000C4419"/>
    <w:rsid w:val="000C46C0"/>
    <w:rsid w:val="000C4D70"/>
    <w:rsid w:val="000C51EC"/>
    <w:rsid w:val="000C5652"/>
    <w:rsid w:val="000C5A67"/>
    <w:rsid w:val="000C5B3C"/>
    <w:rsid w:val="000C5BC3"/>
    <w:rsid w:val="000C5C6A"/>
    <w:rsid w:val="000C60E8"/>
    <w:rsid w:val="000C63F7"/>
    <w:rsid w:val="000C72EE"/>
    <w:rsid w:val="000D0788"/>
    <w:rsid w:val="000D1697"/>
    <w:rsid w:val="000D1866"/>
    <w:rsid w:val="000D20D2"/>
    <w:rsid w:val="000D2ACD"/>
    <w:rsid w:val="000D2E71"/>
    <w:rsid w:val="000D3694"/>
    <w:rsid w:val="000D3C7D"/>
    <w:rsid w:val="000D3CB1"/>
    <w:rsid w:val="000D426A"/>
    <w:rsid w:val="000D4873"/>
    <w:rsid w:val="000D548E"/>
    <w:rsid w:val="000D5B35"/>
    <w:rsid w:val="000D604D"/>
    <w:rsid w:val="000D673D"/>
    <w:rsid w:val="000D72DC"/>
    <w:rsid w:val="000E0B57"/>
    <w:rsid w:val="000E0C30"/>
    <w:rsid w:val="000E0D6E"/>
    <w:rsid w:val="000E0FC3"/>
    <w:rsid w:val="000E1BA2"/>
    <w:rsid w:val="000E1F35"/>
    <w:rsid w:val="000E233E"/>
    <w:rsid w:val="000E2C95"/>
    <w:rsid w:val="000E5225"/>
    <w:rsid w:val="000E583F"/>
    <w:rsid w:val="000E5F9A"/>
    <w:rsid w:val="000E6EC0"/>
    <w:rsid w:val="000E746C"/>
    <w:rsid w:val="000E781F"/>
    <w:rsid w:val="000F0DE4"/>
    <w:rsid w:val="000F1306"/>
    <w:rsid w:val="000F17EA"/>
    <w:rsid w:val="000F1AF2"/>
    <w:rsid w:val="000F2096"/>
    <w:rsid w:val="000F2EFC"/>
    <w:rsid w:val="000F32EF"/>
    <w:rsid w:val="000F3D2D"/>
    <w:rsid w:val="000F4A3C"/>
    <w:rsid w:val="000F5167"/>
    <w:rsid w:val="000F5D3C"/>
    <w:rsid w:val="000F6DAE"/>
    <w:rsid w:val="000F7093"/>
    <w:rsid w:val="000F7C0F"/>
    <w:rsid w:val="000F7DB9"/>
    <w:rsid w:val="001002F8"/>
    <w:rsid w:val="00100824"/>
    <w:rsid w:val="00100A01"/>
    <w:rsid w:val="00100EDE"/>
    <w:rsid w:val="00101F4F"/>
    <w:rsid w:val="00105393"/>
    <w:rsid w:val="0010588D"/>
    <w:rsid w:val="00105A61"/>
    <w:rsid w:val="001065C6"/>
    <w:rsid w:val="0010687C"/>
    <w:rsid w:val="00106989"/>
    <w:rsid w:val="001070BE"/>
    <w:rsid w:val="00107875"/>
    <w:rsid w:val="0011016B"/>
    <w:rsid w:val="00110257"/>
    <w:rsid w:val="00110DE7"/>
    <w:rsid w:val="001116D0"/>
    <w:rsid w:val="00111A81"/>
    <w:rsid w:val="00111AE2"/>
    <w:rsid w:val="00111B6A"/>
    <w:rsid w:val="00112534"/>
    <w:rsid w:val="00112CD7"/>
    <w:rsid w:val="00113640"/>
    <w:rsid w:val="0011379B"/>
    <w:rsid w:val="00113C4E"/>
    <w:rsid w:val="00113E2B"/>
    <w:rsid w:val="00113E9A"/>
    <w:rsid w:val="00114943"/>
    <w:rsid w:val="0011573D"/>
    <w:rsid w:val="00115EF2"/>
    <w:rsid w:val="0011644D"/>
    <w:rsid w:val="001167DE"/>
    <w:rsid w:val="001174EA"/>
    <w:rsid w:val="001178E2"/>
    <w:rsid w:val="00117ED8"/>
    <w:rsid w:val="001205F3"/>
    <w:rsid w:val="00120D7A"/>
    <w:rsid w:val="0012101F"/>
    <w:rsid w:val="00121481"/>
    <w:rsid w:val="00121CBB"/>
    <w:rsid w:val="00121E51"/>
    <w:rsid w:val="00121E56"/>
    <w:rsid w:val="00121F74"/>
    <w:rsid w:val="00122494"/>
    <w:rsid w:val="00123E43"/>
    <w:rsid w:val="00123E94"/>
    <w:rsid w:val="00125A45"/>
    <w:rsid w:val="00125E94"/>
    <w:rsid w:val="00126353"/>
    <w:rsid w:val="0012677B"/>
    <w:rsid w:val="00126A72"/>
    <w:rsid w:val="00126A8F"/>
    <w:rsid w:val="00126D9B"/>
    <w:rsid w:val="0012732F"/>
    <w:rsid w:val="00127A6D"/>
    <w:rsid w:val="00127EB5"/>
    <w:rsid w:val="0013034B"/>
    <w:rsid w:val="0013233C"/>
    <w:rsid w:val="00132569"/>
    <w:rsid w:val="00132DF8"/>
    <w:rsid w:val="0013310F"/>
    <w:rsid w:val="001335BC"/>
    <w:rsid w:val="001338AC"/>
    <w:rsid w:val="00133C08"/>
    <w:rsid w:val="00134053"/>
    <w:rsid w:val="00134707"/>
    <w:rsid w:val="00135062"/>
    <w:rsid w:val="0013548D"/>
    <w:rsid w:val="00136382"/>
    <w:rsid w:val="001365A3"/>
    <w:rsid w:val="0013689B"/>
    <w:rsid w:val="00136BF5"/>
    <w:rsid w:val="001371B2"/>
    <w:rsid w:val="0014032E"/>
    <w:rsid w:val="00140481"/>
    <w:rsid w:val="00140D39"/>
    <w:rsid w:val="00141EBA"/>
    <w:rsid w:val="00142260"/>
    <w:rsid w:val="00142288"/>
    <w:rsid w:val="001427BE"/>
    <w:rsid w:val="00142934"/>
    <w:rsid w:val="00142D8C"/>
    <w:rsid w:val="00143326"/>
    <w:rsid w:val="0014344C"/>
    <w:rsid w:val="00143765"/>
    <w:rsid w:val="00143D06"/>
    <w:rsid w:val="00144D6E"/>
    <w:rsid w:val="00144EAE"/>
    <w:rsid w:val="00146222"/>
    <w:rsid w:val="001464DE"/>
    <w:rsid w:val="001465B3"/>
    <w:rsid w:val="0014741C"/>
    <w:rsid w:val="0014742B"/>
    <w:rsid w:val="00147591"/>
    <w:rsid w:val="0014769F"/>
    <w:rsid w:val="001517E3"/>
    <w:rsid w:val="001521B9"/>
    <w:rsid w:val="00152C76"/>
    <w:rsid w:val="00152EC5"/>
    <w:rsid w:val="001549BA"/>
    <w:rsid w:val="00155020"/>
    <w:rsid w:val="001553AE"/>
    <w:rsid w:val="001553BA"/>
    <w:rsid w:val="00155556"/>
    <w:rsid w:val="001556DE"/>
    <w:rsid w:val="001557CE"/>
    <w:rsid w:val="00155ECB"/>
    <w:rsid w:val="0015659C"/>
    <w:rsid w:val="00156610"/>
    <w:rsid w:val="0015757C"/>
    <w:rsid w:val="00157A18"/>
    <w:rsid w:val="00160241"/>
    <w:rsid w:val="00160395"/>
    <w:rsid w:val="001615EB"/>
    <w:rsid w:val="00161DE6"/>
    <w:rsid w:val="00161E1B"/>
    <w:rsid w:val="001621F5"/>
    <w:rsid w:val="00163C31"/>
    <w:rsid w:val="00164041"/>
    <w:rsid w:val="0016478E"/>
    <w:rsid w:val="00165538"/>
    <w:rsid w:val="001656A8"/>
    <w:rsid w:val="0016571A"/>
    <w:rsid w:val="00166264"/>
    <w:rsid w:val="00166445"/>
    <w:rsid w:val="001668E8"/>
    <w:rsid w:val="00166C70"/>
    <w:rsid w:val="00167E0F"/>
    <w:rsid w:val="00170A36"/>
    <w:rsid w:val="00170CF4"/>
    <w:rsid w:val="00170E46"/>
    <w:rsid w:val="00170F62"/>
    <w:rsid w:val="00171014"/>
    <w:rsid w:val="0017199F"/>
    <w:rsid w:val="00171CC1"/>
    <w:rsid w:val="0017211D"/>
    <w:rsid w:val="00172D63"/>
    <w:rsid w:val="0017308A"/>
    <w:rsid w:val="001732D6"/>
    <w:rsid w:val="0017487A"/>
    <w:rsid w:val="00174A9D"/>
    <w:rsid w:val="00175594"/>
    <w:rsid w:val="00175A7E"/>
    <w:rsid w:val="0018059A"/>
    <w:rsid w:val="001809BE"/>
    <w:rsid w:val="00180D75"/>
    <w:rsid w:val="00180D99"/>
    <w:rsid w:val="0018190D"/>
    <w:rsid w:val="00181EF8"/>
    <w:rsid w:val="001821A7"/>
    <w:rsid w:val="00182CAF"/>
    <w:rsid w:val="0018316A"/>
    <w:rsid w:val="001837E7"/>
    <w:rsid w:val="001841B2"/>
    <w:rsid w:val="00184825"/>
    <w:rsid w:val="00185AC9"/>
    <w:rsid w:val="00190C7C"/>
    <w:rsid w:val="00190FA9"/>
    <w:rsid w:val="00191011"/>
    <w:rsid w:val="00191DF4"/>
    <w:rsid w:val="0019210E"/>
    <w:rsid w:val="0019256E"/>
    <w:rsid w:val="001925A9"/>
    <w:rsid w:val="001931C5"/>
    <w:rsid w:val="00194B47"/>
    <w:rsid w:val="00196A28"/>
    <w:rsid w:val="00196BBF"/>
    <w:rsid w:val="00196C74"/>
    <w:rsid w:val="00197390"/>
    <w:rsid w:val="001975F6"/>
    <w:rsid w:val="00197636"/>
    <w:rsid w:val="001A00A1"/>
    <w:rsid w:val="001A0F40"/>
    <w:rsid w:val="001A144C"/>
    <w:rsid w:val="001A2112"/>
    <w:rsid w:val="001A2A81"/>
    <w:rsid w:val="001A3A65"/>
    <w:rsid w:val="001A5CD9"/>
    <w:rsid w:val="001A6827"/>
    <w:rsid w:val="001A6946"/>
    <w:rsid w:val="001A6BBD"/>
    <w:rsid w:val="001A7102"/>
    <w:rsid w:val="001A719A"/>
    <w:rsid w:val="001A757F"/>
    <w:rsid w:val="001A78CD"/>
    <w:rsid w:val="001A7B73"/>
    <w:rsid w:val="001A7DA7"/>
    <w:rsid w:val="001A7FFC"/>
    <w:rsid w:val="001B0683"/>
    <w:rsid w:val="001B1A6F"/>
    <w:rsid w:val="001B2375"/>
    <w:rsid w:val="001B4362"/>
    <w:rsid w:val="001B4DFE"/>
    <w:rsid w:val="001B529C"/>
    <w:rsid w:val="001B68ED"/>
    <w:rsid w:val="001B6B50"/>
    <w:rsid w:val="001B6C2E"/>
    <w:rsid w:val="001B7B41"/>
    <w:rsid w:val="001C02B2"/>
    <w:rsid w:val="001C05F5"/>
    <w:rsid w:val="001C130E"/>
    <w:rsid w:val="001C1701"/>
    <w:rsid w:val="001C197E"/>
    <w:rsid w:val="001C1AC2"/>
    <w:rsid w:val="001C228A"/>
    <w:rsid w:val="001C2508"/>
    <w:rsid w:val="001C2E33"/>
    <w:rsid w:val="001C3FFE"/>
    <w:rsid w:val="001C44F8"/>
    <w:rsid w:val="001C4B5D"/>
    <w:rsid w:val="001C6E72"/>
    <w:rsid w:val="001C7B33"/>
    <w:rsid w:val="001D0645"/>
    <w:rsid w:val="001D12DE"/>
    <w:rsid w:val="001D2DA7"/>
    <w:rsid w:val="001D3292"/>
    <w:rsid w:val="001D4111"/>
    <w:rsid w:val="001D58DD"/>
    <w:rsid w:val="001D598E"/>
    <w:rsid w:val="001D61FA"/>
    <w:rsid w:val="001D6582"/>
    <w:rsid w:val="001D66DA"/>
    <w:rsid w:val="001D69C7"/>
    <w:rsid w:val="001D7366"/>
    <w:rsid w:val="001D74D3"/>
    <w:rsid w:val="001D7E2E"/>
    <w:rsid w:val="001E0F0D"/>
    <w:rsid w:val="001E12E4"/>
    <w:rsid w:val="001E1F7B"/>
    <w:rsid w:val="001E4514"/>
    <w:rsid w:val="001E50DE"/>
    <w:rsid w:val="001E589F"/>
    <w:rsid w:val="001E5EC6"/>
    <w:rsid w:val="001E666C"/>
    <w:rsid w:val="001E67DF"/>
    <w:rsid w:val="001E681B"/>
    <w:rsid w:val="001E72CB"/>
    <w:rsid w:val="001E747C"/>
    <w:rsid w:val="001F04FC"/>
    <w:rsid w:val="001F16C2"/>
    <w:rsid w:val="001F17B0"/>
    <w:rsid w:val="001F1DD1"/>
    <w:rsid w:val="001F1FC5"/>
    <w:rsid w:val="001F375C"/>
    <w:rsid w:val="001F3AC2"/>
    <w:rsid w:val="001F43D2"/>
    <w:rsid w:val="001F47A1"/>
    <w:rsid w:val="001F52B2"/>
    <w:rsid w:val="001F5724"/>
    <w:rsid w:val="001F5D2F"/>
    <w:rsid w:val="001F5F6D"/>
    <w:rsid w:val="001F6689"/>
    <w:rsid w:val="001F7304"/>
    <w:rsid w:val="001F7814"/>
    <w:rsid w:val="001F7F77"/>
    <w:rsid w:val="0020040A"/>
    <w:rsid w:val="00201192"/>
    <w:rsid w:val="002014B8"/>
    <w:rsid w:val="00201775"/>
    <w:rsid w:val="0020219E"/>
    <w:rsid w:val="0020225F"/>
    <w:rsid w:val="00202412"/>
    <w:rsid w:val="002028CB"/>
    <w:rsid w:val="002028E2"/>
    <w:rsid w:val="00202F7A"/>
    <w:rsid w:val="002033A8"/>
    <w:rsid w:val="00203DBE"/>
    <w:rsid w:val="0020434D"/>
    <w:rsid w:val="0020498D"/>
    <w:rsid w:val="00204F37"/>
    <w:rsid w:val="00205433"/>
    <w:rsid w:val="002059FB"/>
    <w:rsid w:val="00205ACA"/>
    <w:rsid w:val="00206DD9"/>
    <w:rsid w:val="00206EA1"/>
    <w:rsid w:val="002076F0"/>
    <w:rsid w:val="00207A6B"/>
    <w:rsid w:val="00210FD7"/>
    <w:rsid w:val="00211881"/>
    <w:rsid w:val="00211E48"/>
    <w:rsid w:val="00212490"/>
    <w:rsid w:val="00212600"/>
    <w:rsid w:val="0021275C"/>
    <w:rsid w:val="002137B9"/>
    <w:rsid w:val="0021411B"/>
    <w:rsid w:val="002146AE"/>
    <w:rsid w:val="00214739"/>
    <w:rsid w:val="002148C5"/>
    <w:rsid w:val="00214BDE"/>
    <w:rsid w:val="00215357"/>
    <w:rsid w:val="002154CD"/>
    <w:rsid w:val="0021622F"/>
    <w:rsid w:val="002165A8"/>
    <w:rsid w:val="002165CA"/>
    <w:rsid w:val="00216668"/>
    <w:rsid w:val="002176DF"/>
    <w:rsid w:val="00217BEB"/>
    <w:rsid w:val="00217F94"/>
    <w:rsid w:val="002203E3"/>
    <w:rsid w:val="00220787"/>
    <w:rsid w:val="0022098C"/>
    <w:rsid w:val="002233DC"/>
    <w:rsid w:val="0022388F"/>
    <w:rsid w:val="0022402E"/>
    <w:rsid w:val="00225283"/>
    <w:rsid w:val="002254C8"/>
    <w:rsid w:val="002268FB"/>
    <w:rsid w:val="00226E1B"/>
    <w:rsid w:val="00227291"/>
    <w:rsid w:val="00230518"/>
    <w:rsid w:val="00231794"/>
    <w:rsid w:val="002324F4"/>
    <w:rsid w:val="00232511"/>
    <w:rsid w:val="00232946"/>
    <w:rsid w:val="00232A63"/>
    <w:rsid w:val="00232C35"/>
    <w:rsid w:val="00232D55"/>
    <w:rsid w:val="00232F57"/>
    <w:rsid w:val="0023459C"/>
    <w:rsid w:val="002367E1"/>
    <w:rsid w:val="0023680D"/>
    <w:rsid w:val="00237E33"/>
    <w:rsid w:val="00240328"/>
    <w:rsid w:val="00240CC8"/>
    <w:rsid w:val="002415A9"/>
    <w:rsid w:val="00241896"/>
    <w:rsid w:val="00241AD8"/>
    <w:rsid w:val="002422D7"/>
    <w:rsid w:val="002425F8"/>
    <w:rsid w:val="00242704"/>
    <w:rsid w:val="00242DF8"/>
    <w:rsid w:val="00243216"/>
    <w:rsid w:val="002437E8"/>
    <w:rsid w:val="0024426E"/>
    <w:rsid w:val="00244595"/>
    <w:rsid w:val="00244954"/>
    <w:rsid w:val="00244B92"/>
    <w:rsid w:val="00246932"/>
    <w:rsid w:val="00246FFD"/>
    <w:rsid w:val="002473BB"/>
    <w:rsid w:val="00250134"/>
    <w:rsid w:val="002503BA"/>
    <w:rsid w:val="0025257D"/>
    <w:rsid w:val="00252FCC"/>
    <w:rsid w:val="00253310"/>
    <w:rsid w:val="00254046"/>
    <w:rsid w:val="00254432"/>
    <w:rsid w:val="00255670"/>
    <w:rsid w:val="00256186"/>
    <w:rsid w:val="0025642F"/>
    <w:rsid w:val="00256F93"/>
    <w:rsid w:val="00260C7B"/>
    <w:rsid w:val="002610E7"/>
    <w:rsid w:val="00261A81"/>
    <w:rsid w:val="00261D71"/>
    <w:rsid w:val="00262957"/>
    <w:rsid w:val="00262AC9"/>
    <w:rsid w:val="002635A6"/>
    <w:rsid w:val="00263EF1"/>
    <w:rsid w:val="00264AF3"/>
    <w:rsid w:val="00264BD8"/>
    <w:rsid w:val="00265D42"/>
    <w:rsid w:val="00266A83"/>
    <w:rsid w:val="00266C83"/>
    <w:rsid w:val="00267B36"/>
    <w:rsid w:val="00270E43"/>
    <w:rsid w:val="00271CB7"/>
    <w:rsid w:val="00272554"/>
    <w:rsid w:val="00272C2E"/>
    <w:rsid w:val="00272C82"/>
    <w:rsid w:val="0027307B"/>
    <w:rsid w:val="0027343B"/>
    <w:rsid w:val="00273AF7"/>
    <w:rsid w:val="002742BB"/>
    <w:rsid w:val="00274E72"/>
    <w:rsid w:val="00275433"/>
    <w:rsid w:val="00276652"/>
    <w:rsid w:val="00276AA7"/>
    <w:rsid w:val="00276CE3"/>
    <w:rsid w:val="0027743C"/>
    <w:rsid w:val="002775E1"/>
    <w:rsid w:val="00277A3C"/>
    <w:rsid w:val="00277D79"/>
    <w:rsid w:val="00280486"/>
    <w:rsid w:val="002804CD"/>
    <w:rsid w:val="00280CD6"/>
    <w:rsid w:val="00282AE1"/>
    <w:rsid w:val="0028373A"/>
    <w:rsid w:val="00283B56"/>
    <w:rsid w:val="00283D79"/>
    <w:rsid w:val="002855B7"/>
    <w:rsid w:val="00285E35"/>
    <w:rsid w:val="00285E51"/>
    <w:rsid w:val="00287E9A"/>
    <w:rsid w:val="00290263"/>
    <w:rsid w:val="002904B1"/>
    <w:rsid w:val="002907B2"/>
    <w:rsid w:val="002907EC"/>
    <w:rsid w:val="00290B25"/>
    <w:rsid w:val="00290F21"/>
    <w:rsid w:val="00291486"/>
    <w:rsid w:val="00291BE1"/>
    <w:rsid w:val="00291D45"/>
    <w:rsid w:val="00291DAB"/>
    <w:rsid w:val="00291EE5"/>
    <w:rsid w:val="002921FC"/>
    <w:rsid w:val="0029246E"/>
    <w:rsid w:val="002924C6"/>
    <w:rsid w:val="00294225"/>
    <w:rsid w:val="00294313"/>
    <w:rsid w:val="00294546"/>
    <w:rsid w:val="0029536D"/>
    <w:rsid w:val="00295AFB"/>
    <w:rsid w:val="00295E11"/>
    <w:rsid w:val="00295E27"/>
    <w:rsid w:val="00296001"/>
    <w:rsid w:val="00296C04"/>
    <w:rsid w:val="002971D3"/>
    <w:rsid w:val="00297848"/>
    <w:rsid w:val="002A00D6"/>
    <w:rsid w:val="002A0623"/>
    <w:rsid w:val="002A1708"/>
    <w:rsid w:val="002A26F6"/>
    <w:rsid w:val="002A2C65"/>
    <w:rsid w:val="002A2FA3"/>
    <w:rsid w:val="002A328A"/>
    <w:rsid w:val="002A34C8"/>
    <w:rsid w:val="002A432F"/>
    <w:rsid w:val="002A4727"/>
    <w:rsid w:val="002A4ABA"/>
    <w:rsid w:val="002A4FA0"/>
    <w:rsid w:val="002A50C7"/>
    <w:rsid w:val="002A513A"/>
    <w:rsid w:val="002A526E"/>
    <w:rsid w:val="002A5C3E"/>
    <w:rsid w:val="002A63B6"/>
    <w:rsid w:val="002A6A72"/>
    <w:rsid w:val="002A6D8B"/>
    <w:rsid w:val="002B1389"/>
    <w:rsid w:val="002B13CA"/>
    <w:rsid w:val="002B17FB"/>
    <w:rsid w:val="002B218A"/>
    <w:rsid w:val="002B2A98"/>
    <w:rsid w:val="002B2F8C"/>
    <w:rsid w:val="002B458E"/>
    <w:rsid w:val="002B49B8"/>
    <w:rsid w:val="002B5166"/>
    <w:rsid w:val="002B71D4"/>
    <w:rsid w:val="002B727F"/>
    <w:rsid w:val="002B7353"/>
    <w:rsid w:val="002B7667"/>
    <w:rsid w:val="002B7EB5"/>
    <w:rsid w:val="002C2550"/>
    <w:rsid w:val="002C2EF5"/>
    <w:rsid w:val="002C32AE"/>
    <w:rsid w:val="002C3751"/>
    <w:rsid w:val="002C6383"/>
    <w:rsid w:val="002C6940"/>
    <w:rsid w:val="002C6AEC"/>
    <w:rsid w:val="002C72C2"/>
    <w:rsid w:val="002C7E79"/>
    <w:rsid w:val="002D0638"/>
    <w:rsid w:val="002D21CA"/>
    <w:rsid w:val="002D2A48"/>
    <w:rsid w:val="002D3DA9"/>
    <w:rsid w:val="002D40EC"/>
    <w:rsid w:val="002D4A22"/>
    <w:rsid w:val="002D4BE2"/>
    <w:rsid w:val="002D4C59"/>
    <w:rsid w:val="002D63A6"/>
    <w:rsid w:val="002D6858"/>
    <w:rsid w:val="002D7815"/>
    <w:rsid w:val="002E0182"/>
    <w:rsid w:val="002E081E"/>
    <w:rsid w:val="002E0A9C"/>
    <w:rsid w:val="002E1D92"/>
    <w:rsid w:val="002E23CE"/>
    <w:rsid w:val="002E2646"/>
    <w:rsid w:val="002E26F6"/>
    <w:rsid w:val="002E2AFE"/>
    <w:rsid w:val="002E31E5"/>
    <w:rsid w:val="002E3235"/>
    <w:rsid w:val="002E3314"/>
    <w:rsid w:val="002E332E"/>
    <w:rsid w:val="002E397A"/>
    <w:rsid w:val="002E3F14"/>
    <w:rsid w:val="002E4442"/>
    <w:rsid w:val="002E47BF"/>
    <w:rsid w:val="002E56AE"/>
    <w:rsid w:val="002E57DE"/>
    <w:rsid w:val="002E60CD"/>
    <w:rsid w:val="002E7A4A"/>
    <w:rsid w:val="002F004A"/>
    <w:rsid w:val="002F1400"/>
    <w:rsid w:val="002F1C51"/>
    <w:rsid w:val="002F2904"/>
    <w:rsid w:val="002F31EA"/>
    <w:rsid w:val="002F4887"/>
    <w:rsid w:val="002F57CB"/>
    <w:rsid w:val="002F62A7"/>
    <w:rsid w:val="002F636B"/>
    <w:rsid w:val="002F68C8"/>
    <w:rsid w:val="002F6E49"/>
    <w:rsid w:val="002F7936"/>
    <w:rsid w:val="002F7A4F"/>
    <w:rsid w:val="003001BE"/>
    <w:rsid w:val="00300C34"/>
    <w:rsid w:val="00301152"/>
    <w:rsid w:val="0030171B"/>
    <w:rsid w:val="00301C9E"/>
    <w:rsid w:val="00302ADA"/>
    <w:rsid w:val="003039E0"/>
    <w:rsid w:val="00305DC1"/>
    <w:rsid w:val="00306015"/>
    <w:rsid w:val="00306A69"/>
    <w:rsid w:val="00306BA8"/>
    <w:rsid w:val="00306D8F"/>
    <w:rsid w:val="0031061B"/>
    <w:rsid w:val="0031066E"/>
    <w:rsid w:val="0031068C"/>
    <w:rsid w:val="00310A4B"/>
    <w:rsid w:val="00310F27"/>
    <w:rsid w:val="00310F7C"/>
    <w:rsid w:val="00311278"/>
    <w:rsid w:val="003112D4"/>
    <w:rsid w:val="0031198F"/>
    <w:rsid w:val="0031314B"/>
    <w:rsid w:val="0031446F"/>
    <w:rsid w:val="003147AE"/>
    <w:rsid w:val="003152CC"/>
    <w:rsid w:val="003158C4"/>
    <w:rsid w:val="00316440"/>
    <w:rsid w:val="003164D7"/>
    <w:rsid w:val="00316704"/>
    <w:rsid w:val="003169D4"/>
    <w:rsid w:val="0031714B"/>
    <w:rsid w:val="003174FB"/>
    <w:rsid w:val="003205CF"/>
    <w:rsid w:val="00320F8F"/>
    <w:rsid w:val="0032250E"/>
    <w:rsid w:val="00323213"/>
    <w:rsid w:val="003236F1"/>
    <w:rsid w:val="00323B0D"/>
    <w:rsid w:val="00323D61"/>
    <w:rsid w:val="00323DD3"/>
    <w:rsid w:val="00325DB5"/>
    <w:rsid w:val="00326AC0"/>
    <w:rsid w:val="00326DEB"/>
    <w:rsid w:val="00326EC7"/>
    <w:rsid w:val="00327282"/>
    <w:rsid w:val="003276A9"/>
    <w:rsid w:val="003302B2"/>
    <w:rsid w:val="00330AE4"/>
    <w:rsid w:val="0033116F"/>
    <w:rsid w:val="00331C70"/>
    <w:rsid w:val="00332370"/>
    <w:rsid w:val="00332C2D"/>
    <w:rsid w:val="00332CB1"/>
    <w:rsid w:val="00335989"/>
    <w:rsid w:val="00335D8F"/>
    <w:rsid w:val="0033673A"/>
    <w:rsid w:val="003368BC"/>
    <w:rsid w:val="0033693A"/>
    <w:rsid w:val="00337BFD"/>
    <w:rsid w:val="00337DDF"/>
    <w:rsid w:val="00340708"/>
    <w:rsid w:val="0034125E"/>
    <w:rsid w:val="00341C8F"/>
    <w:rsid w:val="00344215"/>
    <w:rsid w:val="0034488A"/>
    <w:rsid w:val="00345521"/>
    <w:rsid w:val="00345A4E"/>
    <w:rsid w:val="00345FFD"/>
    <w:rsid w:val="00346CA3"/>
    <w:rsid w:val="00346E3E"/>
    <w:rsid w:val="00347079"/>
    <w:rsid w:val="0034716B"/>
    <w:rsid w:val="0034764F"/>
    <w:rsid w:val="00347896"/>
    <w:rsid w:val="00347B56"/>
    <w:rsid w:val="00347DB3"/>
    <w:rsid w:val="003506E4"/>
    <w:rsid w:val="00350905"/>
    <w:rsid w:val="00351256"/>
    <w:rsid w:val="003517BB"/>
    <w:rsid w:val="003521B2"/>
    <w:rsid w:val="0035221C"/>
    <w:rsid w:val="00352442"/>
    <w:rsid w:val="00352CB3"/>
    <w:rsid w:val="00353D55"/>
    <w:rsid w:val="00353FCA"/>
    <w:rsid w:val="003551B9"/>
    <w:rsid w:val="00356836"/>
    <w:rsid w:val="003577D8"/>
    <w:rsid w:val="00357AD5"/>
    <w:rsid w:val="00360372"/>
    <w:rsid w:val="0036045D"/>
    <w:rsid w:val="003607C0"/>
    <w:rsid w:val="003609C7"/>
    <w:rsid w:val="00360FA5"/>
    <w:rsid w:val="003618C7"/>
    <w:rsid w:val="00363213"/>
    <w:rsid w:val="00363303"/>
    <w:rsid w:val="00363730"/>
    <w:rsid w:val="00363C20"/>
    <w:rsid w:val="00365172"/>
    <w:rsid w:val="003658B9"/>
    <w:rsid w:val="00365AD3"/>
    <w:rsid w:val="00365BB9"/>
    <w:rsid w:val="003667BA"/>
    <w:rsid w:val="00367A9E"/>
    <w:rsid w:val="00367CA4"/>
    <w:rsid w:val="0037026E"/>
    <w:rsid w:val="0037063F"/>
    <w:rsid w:val="0037072A"/>
    <w:rsid w:val="00371374"/>
    <w:rsid w:val="00371EBC"/>
    <w:rsid w:val="00374E29"/>
    <w:rsid w:val="00374EB6"/>
    <w:rsid w:val="003753C7"/>
    <w:rsid w:val="003762F8"/>
    <w:rsid w:val="003772B0"/>
    <w:rsid w:val="0037786B"/>
    <w:rsid w:val="00377F03"/>
    <w:rsid w:val="00380542"/>
    <w:rsid w:val="00381152"/>
    <w:rsid w:val="0038164B"/>
    <w:rsid w:val="00381CF6"/>
    <w:rsid w:val="00381EDA"/>
    <w:rsid w:val="00382397"/>
    <w:rsid w:val="00383641"/>
    <w:rsid w:val="00384DC4"/>
    <w:rsid w:val="00385672"/>
    <w:rsid w:val="003860CD"/>
    <w:rsid w:val="00386A4F"/>
    <w:rsid w:val="00387416"/>
    <w:rsid w:val="00387432"/>
    <w:rsid w:val="003877A3"/>
    <w:rsid w:val="00387CE2"/>
    <w:rsid w:val="00387EAC"/>
    <w:rsid w:val="00387EB3"/>
    <w:rsid w:val="003902A5"/>
    <w:rsid w:val="00390584"/>
    <w:rsid w:val="00390D64"/>
    <w:rsid w:val="00391241"/>
    <w:rsid w:val="00392E4C"/>
    <w:rsid w:val="0039333A"/>
    <w:rsid w:val="0039341B"/>
    <w:rsid w:val="00393627"/>
    <w:rsid w:val="00393C13"/>
    <w:rsid w:val="0039435B"/>
    <w:rsid w:val="00394441"/>
    <w:rsid w:val="00394AD0"/>
    <w:rsid w:val="0039647E"/>
    <w:rsid w:val="003979E8"/>
    <w:rsid w:val="00397C53"/>
    <w:rsid w:val="00397FCD"/>
    <w:rsid w:val="003A0B32"/>
    <w:rsid w:val="003A14B1"/>
    <w:rsid w:val="003A16A1"/>
    <w:rsid w:val="003A1A27"/>
    <w:rsid w:val="003A1CDA"/>
    <w:rsid w:val="003A21C0"/>
    <w:rsid w:val="003A21EB"/>
    <w:rsid w:val="003A28D3"/>
    <w:rsid w:val="003A290D"/>
    <w:rsid w:val="003A3390"/>
    <w:rsid w:val="003A430C"/>
    <w:rsid w:val="003A44DF"/>
    <w:rsid w:val="003A4FE9"/>
    <w:rsid w:val="003A5166"/>
    <w:rsid w:val="003A5CFD"/>
    <w:rsid w:val="003A6181"/>
    <w:rsid w:val="003A6798"/>
    <w:rsid w:val="003A7129"/>
    <w:rsid w:val="003A77E8"/>
    <w:rsid w:val="003A7FA8"/>
    <w:rsid w:val="003B0690"/>
    <w:rsid w:val="003B20CD"/>
    <w:rsid w:val="003B21C0"/>
    <w:rsid w:val="003B27F0"/>
    <w:rsid w:val="003B3791"/>
    <w:rsid w:val="003B4893"/>
    <w:rsid w:val="003B4A29"/>
    <w:rsid w:val="003B4A91"/>
    <w:rsid w:val="003B4E16"/>
    <w:rsid w:val="003B5658"/>
    <w:rsid w:val="003B5732"/>
    <w:rsid w:val="003B59C6"/>
    <w:rsid w:val="003B60DF"/>
    <w:rsid w:val="003B6DD4"/>
    <w:rsid w:val="003B7E75"/>
    <w:rsid w:val="003B7F89"/>
    <w:rsid w:val="003C01DE"/>
    <w:rsid w:val="003C0361"/>
    <w:rsid w:val="003C0F35"/>
    <w:rsid w:val="003C1149"/>
    <w:rsid w:val="003C1BBF"/>
    <w:rsid w:val="003C1F67"/>
    <w:rsid w:val="003C41A5"/>
    <w:rsid w:val="003C4542"/>
    <w:rsid w:val="003C47BC"/>
    <w:rsid w:val="003C4C4A"/>
    <w:rsid w:val="003C57B2"/>
    <w:rsid w:val="003C634B"/>
    <w:rsid w:val="003C734D"/>
    <w:rsid w:val="003C7CCC"/>
    <w:rsid w:val="003D08D5"/>
    <w:rsid w:val="003D1A01"/>
    <w:rsid w:val="003D1B31"/>
    <w:rsid w:val="003D1E1E"/>
    <w:rsid w:val="003D1E4D"/>
    <w:rsid w:val="003D2B84"/>
    <w:rsid w:val="003E01C3"/>
    <w:rsid w:val="003E0B24"/>
    <w:rsid w:val="003E0D68"/>
    <w:rsid w:val="003E0F82"/>
    <w:rsid w:val="003E1F2C"/>
    <w:rsid w:val="003E2967"/>
    <w:rsid w:val="003E3B23"/>
    <w:rsid w:val="003E457B"/>
    <w:rsid w:val="003E4FBA"/>
    <w:rsid w:val="003E50AB"/>
    <w:rsid w:val="003E588A"/>
    <w:rsid w:val="003E5FEE"/>
    <w:rsid w:val="003E67D6"/>
    <w:rsid w:val="003E6CD0"/>
    <w:rsid w:val="003E6D90"/>
    <w:rsid w:val="003E7CCC"/>
    <w:rsid w:val="003E7FCD"/>
    <w:rsid w:val="003F0D2C"/>
    <w:rsid w:val="003F12DC"/>
    <w:rsid w:val="003F21BA"/>
    <w:rsid w:val="003F25DD"/>
    <w:rsid w:val="003F31CC"/>
    <w:rsid w:val="003F3770"/>
    <w:rsid w:val="003F387B"/>
    <w:rsid w:val="003F38E2"/>
    <w:rsid w:val="003F3BB5"/>
    <w:rsid w:val="003F47E0"/>
    <w:rsid w:val="003F4C27"/>
    <w:rsid w:val="003F4DE7"/>
    <w:rsid w:val="003F7B61"/>
    <w:rsid w:val="00400996"/>
    <w:rsid w:val="00400AA8"/>
    <w:rsid w:val="00400C22"/>
    <w:rsid w:val="00400E30"/>
    <w:rsid w:val="00400E40"/>
    <w:rsid w:val="004011C1"/>
    <w:rsid w:val="004012A6"/>
    <w:rsid w:val="004012F9"/>
    <w:rsid w:val="004019D0"/>
    <w:rsid w:val="00402513"/>
    <w:rsid w:val="0040255E"/>
    <w:rsid w:val="00402797"/>
    <w:rsid w:val="00402A6F"/>
    <w:rsid w:val="00402E4A"/>
    <w:rsid w:val="00403870"/>
    <w:rsid w:val="004052CF"/>
    <w:rsid w:val="00405F59"/>
    <w:rsid w:val="004062C9"/>
    <w:rsid w:val="0041054A"/>
    <w:rsid w:val="00411650"/>
    <w:rsid w:val="004123DF"/>
    <w:rsid w:val="00413B6F"/>
    <w:rsid w:val="00413CE6"/>
    <w:rsid w:val="00413DAF"/>
    <w:rsid w:val="00414891"/>
    <w:rsid w:val="004153EA"/>
    <w:rsid w:val="004154D9"/>
    <w:rsid w:val="004158E6"/>
    <w:rsid w:val="00416331"/>
    <w:rsid w:val="00416E62"/>
    <w:rsid w:val="00416F62"/>
    <w:rsid w:val="00417A69"/>
    <w:rsid w:val="0042055A"/>
    <w:rsid w:val="0042072C"/>
    <w:rsid w:val="00420C88"/>
    <w:rsid w:val="004210BC"/>
    <w:rsid w:val="004212A2"/>
    <w:rsid w:val="004227A0"/>
    <w:rsid w:val="00422BDA"/>
    <w:rsid w:val="00423F67"/>
    <w:rsid w:val="00424857"/>
    <w:rsid w:val="0042493A"/>
    <w:rsid w:val="004266FB"/>
    <w:rsid w:val="0042677E"/>
    <w:rsid w:val="00426ED2"/>
    <w:rsid w:val="0042763C"/>
    <w:rsid w:val="00427B99"/>
    <w:rsid w:val="0043011F"/>
    <w:rsid w:val="0043048E"/>
    <w:rsid w:val="00430A2D"/>
    <w:rsid w:val="00430A6C"/>
    <w:rsid w:val="00431107"/>
    <w:rsid w:val="004316E3"/>
    <w:rsid w:val="004317FC"/>
    <w:rsid w:val="0043180E"/>
    <w:rsid w:val="00431A02"/>
    <w:rsid w:val="00431E18"/>
    <w:rsid w:val="00432634"/>
    <w:rsid w:val="0043277B"/>
    <w:rsid w:val="0043290D"/>
    <w:rsid w:val="00434884"/>
    <w:rsid w:val="00434F28"/>
    <w:rsid w:val="0043556B"/>
    <w:rsid w:val="00435EC9"/>
    <w:rsid w:val="0043667A"/>
    <w:rsid w:val="0043712A"/>
    <w:rsid w:val="00437C08"/>
    <w:rsid w:val="00437E10"/>
    <w:rsid w:val="00437F47"/>
    <w:rsid w:val="0044116A"/>
    <w:rsid w:val="00441418"/>
    <w:rsid w:val="004416F3"/>
    <w:rsid w:val="00441798"/>
    <w:rsid w:val="0044211B"/>
    <w:rsid w:val="00442558"/>
    <w:rsid w:val="004429A1"/>
    <w:rsid w:val="004430FA"/>
    <w:rsid w:val="0044376C"/>
    <w:rsid w:val="00443929"/>
    <w:rsid w:val="0044483F"/>
    <w:rsid w:val="0044555A"/>
    <w:rsid w:val="0044590F"/>
    <w:rsid w:val="00445C75"/>
    <w:rsid w:val="0044627D"/>
    <w:rsid w:val="00446910"/>
    <w:rsid w:val="00447AAF"/>
    <w:rsid w:val="00447EF0"/>
    <w:rsid w:val="00447F12"/>
    <w:rsid w:val="00450344"/>
    <w:rsid w:val="0045070F"/>
    <w:rsid w:val="0045079F"/>
    <w:rsid w:val="00450AF4"/>
    <w:rsid w:val="00451119"/>
    <w:rsid w:val="00451259"/>
    <w:rsid w:val="004517A6"/>
    <w:rsid w:val="00452137"/>
    <w:rsid w:val="0045248D"/>
    <w:rsid w:val="00452767"/>
    <w:rsid w:val="00453D17"/>
    <w:rsid w:val="00453ED3"/>
    <w:rsid w:val="00454BF8"/>
    <w:rsid w:val="00454C40"/>
    <w:rsid w:val="00454EAD"/>
    <w:rsid w:val="00454FD1"/>
    <w:rsid w:val="004557EE"/>
    <w:rsid w:val="00455C33"/>
    <w:rsid w:val="00455FF5"/>
    <w:rsid w:val="00456D11"/>
    <w:rsid w:val="00457458"/>
    <w:rsid w:val="00461FE9"/>
    <w:rsid w:val="00462CB8"/>
    <w:rsid w:val="004631DD"/>
    <w:rsid w:val="0046391E"/>
    <w:rsid w:val="00464308"/>
    <w:rsid w:val="00464736"/>
    <w:rsid w:val="00465495"/>
    <w:rsid w:val="00465705"/>
    <w:rsid w:val="00465D19"/>
    <w:rsid w:val="00467912"/>
    <w:rsid w:val="0047055B"/>
    <w:rsid w:val="004716DD"/>
    <w:rsid w:val="0047247D"/>
    <w:rsid w:val="00473C3B"/>
    <w:rsid w:val="00474076"/>
    <w:rsid w:val="00475C10"/>
    <w:rsid w:val="00475EB7"/>
    <w:rsid w:val="004764FD"/>
    <w:rsid w:val="00477011"/>
    <w:rsid w:val="004779F4"/>
    <w:rsid w:val="0048031C"/>
    <w:rsid w:val="0048038F"/>
    <w:rsid w:val="00480D69"/>
    <w:rsid w:val="00480F5A"/>
    <w:rsid w:val="0048188C"/>
    <w:rsid w:val="00481907"/>
    <w:rsid w:val="00482319"/>
    <w:rsid w:val="0048247A"/>
    <w:rsid w:val="004824F8"/>
    <w:rsid w:val="00482AE5"/>
    <w:rsid w:val="004855CB"/>
    <w:rsid w:val="004857AE"/>
    <w:rsid w:val="00485B7D"/>
    <w:rsid w:val="00485E39"/>
    <w:rsid w:val="004862F7"/>
    <w:rsid w:val="00486DD8"/>
    <w:rsid w:val="00487215"/>
    <w:rsid w:val="00487F1B"/>
    <w:rsid w:val="00490321"/>
    <w:rsid w:val="004905FE"/>
    <w:rsid w:val="004909D2"/>
    <w:rsid w:val="00490E7E"/>
    <w:rsid w:val="00491382"/>
    <w:rsid w:val="00491AD1"/>
    <w:rsid w:val="00492D1E"/>
    <w:rsid w:val="00493807"/>
    <w:rsid w:val="00494C37"/>
    <w:rsid w:val="00496618"/>
    <w:rsid w:val="004972C5"/>
    <w:rsid w:val="004979F9"/>
    <w:rsid w:val="00497C1B"/>
    <w:rsid w:val="00497D9B"/>
    <w:rsid w:val="004A005E"/>
    <w:rsid w:val="004A0725"/>
    <w:rsid w:val="004A08D1"/>
    <w:rsid w:val="004A166A"/>
    <w:rsid w:val="004A1E0D"/>
    <w:rsid w:val="004A2080"/>
    <w:rsid w:val="004A30E0"/>
    <w:rsid w:val="004A355D"/>
    <w:rsid w:val="004A37FA"/>
    <w:rsid w:val="004A3B46"/>
    <w:rsid w:val="004A3FA3"/>
    <w:rsid w:val="004A426E"/>
    <w:rsid w:val="004A45AE"/>
    <w:rsid w:val="004A4CA6"/>
    <w:rsid w:val="004A4F4F"/>
    <w:rsid w:val="004A58BA"/>
    <w:rsid w:val="004A6213"/>
    <w:rsid w:val="004A6DCA"/>
    <w:rsid w:val="004A6E5F"/>
    <w:rsid w:val="004A6F12"/>
    <w:rsid w:val="004A7893"/>
    <w:rsid w:val="004A7A25"/>
    <w:rsid w:val="004A7D89"/>
    <w:rsid w:val="004A7DCB"/>
    <w:rsid w:val="004B2573"/>
    <w:rsid w:val="004B28DE"/>
    <w:rsid w:val="004B3595"/>
    <w:rsid w:val="004B3808"/>
    <w:rsid w:val="004B4197"/>
    <w:rsid w:val="004B4678"/>
    <w:rsid w:val="004B4767"/>
    <w:rsid w:val="004B539A"/>
    <w:rsid w:val="004B6279"/>
    <w:rsid w:val="004B679F"/>
    <w:rsid w:val="004B6F83"/>
    <w:rsid w:val="004B7E19"/>
    <w:rsid w:val="004B7FE2"/>
    <w:rsid w:val="004C0742"/>
    <w:rsid w:val="004C0EAA"/>
    <w:rsid w:val="004C11C2"/>
    <w:rsid w:val="004C1255"/>
    <w:rsid w:val="004C152D"/>
    <w:rsid w:val="004C22FA"/>
    <w:rsid w:val="004C2843"/>
    <w:rsid w:val="004C3B76"/>
    <w:rsid w:val="004C483E"/>
    <w:rsid w:val="004C4C0E"/>
    <w:rsid w:val="004C5822"/>
    <w:rsid w:val="004C5A53"/>
    <w:rsid w:val="004C5BB5"/>
    <w:rsid w:val="004C64F0"/>
    <w:rsid w:val="004C6886"/>
    <w:rsid w:val="004C77CD"/>
    <w:rsid w:val="004C7DD6"/>
    <w:rsid w:val="004D08DA"/>
    <w:rsid w:val="004D0BC6"/>
    <w:rsid w:val="004D110A"/>
    <w:rsid w:val="004D1218"/>
    <w:rsid w:val="004D212C"/>
    <w:rsid w:val="004D250A"/>
    <w:rsid w:val="004D319C"/>
    <w:rsid w:val="004D33A2"/>
    <w:rsid w:val="004D3F35"/>
    <w:rsid w:val="004D4334"/>
    <w:rsid w:val="004D4D83"/>
    <w:rsid w:val="004D54B5"/>
    <w:rsid w:val="004D5E1E"/>
    <w:rsid w:val="004D602A"/>
    <w:rsid w:val="004D63A2"/>
    <w:rsid w:val="004D6A1A"/>
    <w:rsid w:val="004D6A9C"/>
    <w:rsid w:val="004D6C52"/>
    <w:rsid w:val="004D6E47"/>
    <w:rsid w:val="004D765F"/>
    <w:rsid w:val="004D79F5"/>
    <w:rsid w:val="004D7B4E"/>
    <w:rsid w:val="004E0334"/>
    <w:rsid w:val="004E09C1"/>
    <w:rsid w:val="004E18CD"/>
    <w:rsid w:val="004E2F55"/>
    <w:rsid w:val="004E3F01"/>
    <w:rsid w:val="004E3F88"/>
    <w:rsid w:val="004E454E"/>
    <w:rsid w:val="004E457D"/>
    <w:rsid w:val="004E4B83"/>
    <w:rsid w:val="004E572C"/>
    <w:rsid w:val="004E6037"/>
    <w:rsid w:val="004E699B"/>
    <w:rsid w:val="004E6BE9"/>
    <w:rsid w:val="004F00A8"/>
    <w:rsid w:val="004F0229"/>
    <w:rsid w:val="004F062B"/>
    <w:rsid w:val="004F0693"/>
    <w:rsid w:val="004F09CA"/>
    <w:rsid w:val="004F0B8C"/>
    <w:rsid w:val="004F0CD9"/>
    <w:rsid w:val="004F11FF"/>
    <w:rsid w:val="004F1824"/>
    <w:rsid w:val="004F2997"/>
    <w:rsid w:val="004F2CBA"/>
    <w:rsid w:val="004F35F7"/>
    <w:rsid w:val="004F46C8"/>
    <w:rsid w:val="004F53BF"/>
    <w:rsid w:val="004F589D"/>
    <w:rsid w:val="004F664E"/>
    <w:rsid w:val="004F757A"/>
    <w:rsid w:val="004F7CD2"/>
    <w:rsid w:val="005001FF"/>
    <w:rsid w:val="0050125C"/>
    <w:rsid w:val="00502ED8"/>
    <w:rsid w:val="00503242"/>
    <w:rsid w:val="005042F8"/>
    <w:rsid w:val="00504347"/>
    <w:rsid w:val="00504474"/>
    <w:rsid w:val="00504C73"/>
    <w:rsid w:val="00505522"/>
    <w:rsid w:val="0050557A"/>
    <w:rsid w:val="0050577B"/>
    <w:rsid w:val="00505B3F"/>
    <w:rsid w:val="00506A25"/>
    <w:rsid w:val="00506FDC"/>
    <w:rsid w:val="00507195"/>
    <w:rsid w:val="005072A1"/>
    <w:rsid w:val="00510551"/>
    <w:rsid w:val="00510918"/>
    <w:rsid w:val="00510DB0"/>
    <w:rsid w:val="005117EE"/>
    <w:rsid w:val="00512061"/>
    <w:rsid w:val="005123EF"/>
    <w:rsid w:val="0051279A"/>
    <w:rsid w:val="00512AD4"/>
    <w:rsid w:val="00513B05"/>
    <w:rsid w:val="00514CD2"/>
    <w:rsid w:val="0051594E"/>
    <w:rsid w:val="00515CC4"/>
    <w:rsid w:val="00516DED"/>
    <w:rsid w:val="00517AB9"/>
    <w:rsid w:val="00517C06"/>
    <w:rsid w:val="00517D31"/>
    <w:rsid w:val="00520429"/>
    <w:rsid w:val="00521685"/>
    <w:rsid w:val="00521818"/>
    <w:rsid w:val="00521A5F"/>
    <w:rsid w:val="00522D23"/>
    <w:rsid w:val="005230C2"/>
    <w:rsid w:val="00523396"/>
    <w:rsid w:val="00523F13"/>
    <w:rsid w:val="0052404D"/>
    <w:rsid w:val="00524F07"/>
    <w:rsid w:val="00525B8A"/>
    <w:rsid w:val="005265D5"/>
    <w:rsid w:val="00526A06"/>
    <w:rsid w:val="00527957"/>
    <w:rsid w:val="0053037F"/>
    <w:rsid w:val="005303D7"/>
    <w:rsid w:val="0053111A"/>
    <w:rsid w:val="0053157D"/>
    <w:rsid w:val="00532FFD"/>
    <w:rsid w:val="00533118"/>
    <w:rsid w:val="00533138"/>
    <w:rsid w:val="0053376C"/>
    <w:rsid w:val="00534283"/>
    <w:rsid w:val="00535FDA"/>
    <w:rsid w:val="0053678A"/>
    <w:rsid w:val="00540BAD"/>
    <w:rsid w:val="00540F97"/>
    <w:rsid w:val="00541B89"/>
    <w:rsid w:val="00542CFC"/>
    <w:rsid w:val="005430D8"/>
    <w:rsid w:val="005430E7"/>
    <w:rsid w:val="005439DA"/>
    <w:rsid w:val="00544560"/>
    <w:rsid w:val="00544AD4"/>
    <w:rsid w:val="00545285"/>
    <w:rsid w:val="00545640"/>
    <w:rsid w:val="00545658"/>
    <w:rsid w:val="0054613C"/>
    <w:rsid w:val="005462E6"/>
    <w:rsid w:val="00546E91"/>
    <w:rsid w:val="0054716B"/>
    <w:rsid w:val="00547931"/>
    <w:rsid w:val="00547EF8"/>
    <w:rsid w:val="0055015D"/>
    <w:rsid w:val="00550E27"/>
    <w:rsid w:val="00551007"/>
    <w:rsid w:val="00551136"/>
    <w:rsid w:val="00551DDE"/>
    <w:rsid w:val="00552E42"/>
    <w:rsid w:val="0055508D"/>
    <w:rsid w:val="005553DC"/>
    <w:rsid w:val="00555877"/>
    <w:rsid w:val="00556A0A"/>
    <w:rsid w:val="00557AAA"/>
    <w:rsid w:val="005600F7"/>
    <w:rsid w:val="005601CB"/>
    <w:rsid w:val="005603B9"/>
    <w:rsid w:val="005605E7"/>
    <w:rsid w:val="005614B0"/>
    <w:rsid w:val="00561584"/>
    <w:rsid w:val="00562D67"/>
    <w:rsid w:val="0056341D"/>
    <w:rsid w:val="00563EF7"/>
    <w:rsid w:val="00564209"/>
    <w:rsid w:val="00564F39"/>
    <w:rsid w:val="0056504B"/>
    <w:rsid w:val="0056540C"/>
    <w:rsid w:val="00566107"/>
    <w:rsid w:val="005663FF"/>
    <w:rsid w:val="005667E5"/>
    <w:rsid w:val="00566902"/>
    <w:rsid w:val="00567040"/>
    <w:rsid w:val="00567345"/>
    <w:rsid w:val="00567ADF"/>
    <w:rsid w:val="00567F50"/>
    <w:rsid w:val="00570559"/>
    <w:rsid w:val="00570644"/>
    <w:rsid w:val="0057214D"/>
    <w:rsid w:val="00573CEB"/>
    <w:rsid w:val="00574FCA"/>
    <w:rsid w:val="0057540A"/>
    <w:rsid w:val="00575C27"/>
    <w:rsid w:val="00575D58"/>
    <w:rsid w:val="005767C5"/>
    <w:rsid w:val="00576FA6"/>
    <w:rsid w:val="00577192"/>
    <w:rsid w:val="00577511"/>
    <w:rsid w:val="00577A36"/>
    <w:rsid w:val="005806CA"/>
    <w:rsid w:val="00580AA5"/>
    <w:rsid w:val="00580DC3"/>
    <w:rsid w:val="00580F33"/>
    <w:rsid w:val="00582E2C"/>
    <w:rsid w:val="00583052"/>
    <w:rsid w:val="00583377"/>
    <w:rsid w:val="00584D0F"/>
    <w:rsid w:val="005855AF"/>
    <w:rsid w:val="005857B2"/>
    <w:rsid w:val="00585803"/>
    <w:rsid w:val="00585954"/>
    <w:rsid w:val="00585B28"/>
    <w:rsid w:val="00585CD8"/>
    <w:rsid w:val="00586927"/>
    <w:rsid w:val="00586BBA"/>
    <w:rsid w:val="00586C1B"/>
    <w:rsid w:val="00586FF4"/>
    <w:rsid w:val="00587666"/>
    <w:rsid w:val="00587A8D"/>
    <w:rsid w:val="00587E00"/>
    <w:rsid w:val="005908BD"/>
    <w:rsid w:val="00590B27"/>
    <w:rsid w:val="00592277"/>
    <w:rsid w:val="00592A3B"/>
    <w:rsid w:val="00593395"/>
    <w:rsid w:val="00594672"/>
    <w:rsid w:val="005952CD"/>
    <w:rsid w:val="00596643"/>
    <w:rsid w:val="00596BC5"/>
    <w:rsid w:val="00596F65"/>
    <w:rsid w:val="00597867"/>
    <w:rsid w:val="00597890"/>
    <w:rsid w:val="005A00D4"/>
    <w:rsid w:val="005A0AEC"/>
    <w:rsid w:val="005A1A2F"/>
    <w:rsid w:val="005A2365"/>
    <w:rsid w:val="005A2DC5"/>
    <w:rsid w:val="005A369D"/>
    <w:rsid w:val="005A36BD"/>
    <w:rsid w:val="005A43F2"/>
    <w:rsid w:val="005A4B63"/>
    <w:rsid w:val="005A4F8D"/>
    <w:rsid w:val="005A5A0E"/>
    <w:rsid w:val="005A5D28"/>
    <w:rsid w:val="005A5E2B"/>
    <w:rsid w:val="005A60D0"/>
    <w:rsid w:val="005A65BF"/>
    <w:rsid w:val="005B04F4"/>
    <w:rsid w:val="005B0543"/>
    <w:rsid w:val="005B077E"/>
    <w:rsid w:val="005B0CF0"/>
    <w:rsid w:val="005B1111"/>
    <w:rsid w:val="005B1460"/>
    <w:rsid w:val="005B20A4"/>
    <w:rsid w:val="005B35ED"/>
    <w:rsid w:val="005B3E95"/>
    <w:rsid w:val="005B41DD"/>
    <w:rsid w:val="005B4529"/>
    <w:rsid w:val="005B6454"/>
    <w:rsid w:val="005B7096"/>
    <w:rsid w:val="005B7288"/>
    <w:rsid w:val="005B7CE3"/>
    <w:rsid w:val="005B7CFF"/>
    <w:rsid w:val="005C040A"/>
    <w:rsid w:val="005C04E4"/>
    <w:rsid w:val="005C10EB"/>
    <w:rsid w:val="005C13F0"/>
    <w:rsid w:val="005C2A8D"/>
    <w:rsid w:val="005C3125"/>
    <w:rsid w:val="005C375F"/>
    <w:rsid w:val="005C3943"/>
    <w:rsid w:val="005C41B6"/>
    <w:rsid w:val="005C450C"/>
    <w:rsid w:val="005C4ED9"/>
    <w:rsid w:val="005C638B"/>
    <w:rsid w:val="005C6C09"/>
    <w:rsid w:val="005C6DA8"/>
    <w:rsid w:val="005C726A"/>
    <w:rsid w:val="005D0752"/>
    <w:rsid w:val="005D1043"/>
    <w:rsid w:val="005D11D4"/>
    <w:rsid w:val="005D131B"/>
    <w:rsid w:val="005D144C"/>
    <w:rsid w:val="005D1575"/>
    <w:rsid w:val="005D1C7F"/>
    <w:rsid w:val="005D1C9C"/>
    <w:rsid w:val="005D2351"/>
    <w:rsid w:val="005D39AD"/>
    <w:rsid w:val="005D4020"/>
    <w:rsid w:val="005D408E"/>
    <w:rsid w:val="005D421E"/>
    <w:rsid w:val="005D4EF2"/>
    <w:rsid w:val="005D5065"/>
    <w:rsid w:val="005D6371"/>
    <w:rsid w:val="005E189B"/>
    <w:rsid w:val="005E1FDA"/>
    <w:rsid w:val="005E32D9"/>
    <w:rsid w:val="005E3777"/>
    <w:rsid w:val="005E4813"/>
    <w:rsid w:val="005E5D76"/>
    <w:rsid w:val="005E684A"/>
    <w:rsid w:val="005E6B32"/>
    <w:rsid w:val="005E7A9E"/>
    <w:rsid w:val="005E7E66"/>
    <w:rsid w:val="005E7F0D"/>
    <w:rsid w:val="005F034B"/>
    <w:rsid w:val="005F1640"/>
    <w:rsid w:val="005F1D73"/>
    <w:rsid w:val="005F1E1B"/>
    <w:rsid w:val="005F2FBD"/>
    <w:rsid w:val="005F3B67"/>
    <w:rsid w:val="005F4CDC"/>
    <w:rsid w:val="005F4FFC"/>
    <w:rsid w:val="005F55EB"/>
    <w:rsid w:val="005F59F7"/>
    <w:rsid w:val="005F6778"/>
    <w:rsid w:val="005F68FA"/>
    <w:rsid w:val="005F6A0A"/>
    <w:rsid w:val="005F70C2"/>
    <w:rsid w:val="005F75FE"/>
    <w:rsid w:val="005F7992"/>
    <w:rsid w:val="005F7C18"/>
    <w:rsid w:val="005F7E66"/>
    <w:rsid w:val="005F7F44"/>
    <w:rsid w:val="00600677"/>
    <w:rsid w:val="00601FDC"/>
    <w:rsid w:val="0060257C"/>
    <w:rsid w:val="00602C54"/>
    <w:rsid w:val="00604FFF"/>
    <w:rsid w:val="0060523E"/>
    <w:rsid w:val="00605E4E"/>
    <w:rsid w:val="00605EC0"/>
    <w:rsid w:val="0060604B"/>
    <w:rsid w:val="00606123"/>
    <w:rsid w:val="006065F2"/>
    <w:rsid w:val="00606BAB"/>
    <w:rsid w:val="00607232"/>
    <w:rsid w:val="00607A32"/>
    <w:rsid w:val="00610FBC"/>
    <w:rsid w:val="00611186"/>
    <w:rsid w:val="006111E4"/>
    <w:rsid w:val="006114A3"/>
    <w:rsid w:val="006117A2"/>
    <w:rsid w:val="0061240B"/>
    <w:rsid w:val="00612464"/>
    <w:rsid w:val="00612AAA"/>
    <w:rsid w:val="00612E91"/>
    <w:rsid w:val="006130D4"/>
    <w:rsid w:val="00613163"/>
    <w:rsid w:val="00613873"/>
    <w:rsid w:val="00613DD3"/>
    <w:rsid w:val="00614659"/>
    <w:rsid w:val="00614667"/>
    <w:rsid w:val="00614A5E"/>
    <w:rsid w:val="006151E6"/>
    <w:rsid w:val="00615765"/>
    <w:rsid w:val="006157CE"/>
    <w:rsid w:val="006165DC"/>
    <w:rsid w:val="00617152"/>
    <w:rsid w:val="006203E9"/>
    <w:rsid w:val="00621672"/>
    <w:rsid w:val="00621794"/>
    <w:rsid w:val="00621BFC"/>
    <w:rsid w:val="0062219E"/>
    <w:rsid w:val="00622EC4"/>
    <w:rsid w:val="00623848"/>
    <w:rsid w:val="0062388C"/>
    <w:rsid w:val="00623D9B"/>
    <w:rsid w:val="006251A7"/>
    <w:rsid w:val="006253B8"/>
    <w:rsid w:val="00625654"/>
    <w:rsid w:val="00626999"/>
    <w:rsid w:val="006271F4"/>
    <w:rsid w:val="006273B0"/>
    <w:rsid w:val="0062756C"/>
    <w:rsid w:val="00631BFB"/>
    <w:rsid w:val="006320A8"/>
    <w:rsid w:val="00632260"/>
    <w:rsid w:val="006322C9"/>
    <w:rsid w:val="006326BA"/>
    <w:rsid w:val="0063278D"/>
    <w:rsid w:val="006328C4"/>
    <w:rsid w:val="00633075"/>
    <w:rsid w:val="0063332F"/>
    <w:rsid w:val="00633512"/>
    <w:rsid w:val="00633A5A"/>
    <w:rsid w:val="00633E81"/>
    <w:rsid w:val="006344A6"/>
    <w:rsid w:val="006347B4"/>
    <w:rsid w:val="006349D3"/>
    <w:rsid w:val="00635893"/>
    <w:rsid w:val="00635B30"/>
    <w:rsid w:val="00635CA0"/>
    <w:rsid w:val="006368A7"/>
    <w:rsid w:val="00636948"/>
    <w:rsid w:val="0063702D"/>
    <w:rsid w:val="006376E4"/>
    <w:rsid w:val="00640FE9"/>
    <w:rsid w:val="00643A5D"/>
    <w:rsid w:val="00644E18"/>
    <w:rsid w:val="00645135"/>
    <w:rsid w:val="00645625"/>
    <w:rsid w:val="00645D23"/>
    <w:rsid w:val="00646BB5"/>
    <w:rsid w:val="00647D26"/>
    <w:rsid w:val="00650727"/>
    <w:rsid w:val="00650ADB"/>
    <w:rsid w:val="00650DC8"/>
    <w:rsid w:val="00651907"/>
    <w:rsid w:val="00652575"/>
    <w:rsid w:val="006530A4"/>
    <w:rsid w:val="00653442"/>
    <w:rsid w:val="006536CB"/>
    <w:rsid w:val="00654026"/>
    <w:rsid w:val="006549BC"/>
    <w:rsid w:val="00655555"/>
    <w:rsid w:val="00655606"/>
    <w:rsid w:val="006558CE"/>
    <w:rsid w:val="00656022"/>
    <w:rsid w:val="006564DA"/>
    <w:rsid w:val="00657073"/>
    <w:rsid w:val="006578F2"/>
    <w:rsid w:val="006616C9"/>
    <w:rsid w:val="006632F8"/>
    <w:rsid w:val="00663587"/>
    <w:rsid w:val="00663B8B"/>
    <w:rsid w:val="00664E07"/>
    <w:rsid w:val="00665AAB"/>
    <w:rsid w:val="00667334"/>
    <w:rsid w:val="0067013D"/>
    <w:rsid w:val="006701B2"/>
    <w:rsid w:val="00670BD2"/>
    <w:rsid w:val="00670DB8"/>
    <w:rsid w:val="006712B6"/>
    <w:rsid w:val="00671315"/>
    <w:rsid w:val="00672428"/>
    <w:rsid w:val="00672CC9"/>
    <w:rsid w:val="006736EB"/>
    <w:rsid w:val="00673B8D"/>
    <w:rsid w:val="0067475E"/>
    <w:rsid w:val="006749FC"/>
    <w:rsid w:val="0067546F"/>
    <w:rsid w:val="00675A7E"/>
    <w:rsid w:val="00675FE4"/>
    <w:rsid w:val="006760E0"/>
    <w:rsid w:val="00676AE6"/>
    <w:rsid w:val="0068070B"/>
    <w:rsid w:val="00680800"/>
    <w:rsid w:val="0068254A"/>
    <w:rsid w:val="006829B1"/>
    <w:rsid w:val="00683346"/>
    <w:rsid w:val="006837FD"/>
    <w:rsid w:val="00683AC1"/>
    <w:rsid w:val="00683E43"/>
    <w:rsid w:val="00683F77"/>
    <w:rsid w:val="0068412F"/>
    <w:rsid w:val="00684285"/>
    <w:rsid w:val="00685460"/>
    <w:rsid w:val="006859DD"/>
    <w:rsid w:val="00685B19"/>
    <w:rsid w:val="00686038"/>
    <w:rsid w:val="0068692B"/>
    <w:rsid w:val="006869BA"/>
    <w:rsid w:val="00687224"/>
    <w:rsid w:val="006916A3"/>
    <w:rsid w:val="00691951"/>
    <w:rsid w:val="00692132"/>
    <w:rsid w:val="0069239A"/>
    <w:rsid w:val="006924B4"/>
    <w:rsid w:val="006924CC"/>
    <w:rsid w:val="00692C4C"/>
    <w:rsid w:val="006935BB"/>
    <w:rsid w:val="0069484D"/>
    <w:rsid w:val="006957D7"/>
    <w:rsid w:val="0069682A"/>
    <w:rsid w:val="006A03D8"/>
    <w:rsid w:val="006A06D8"/>
    <w:rsid w:val="006A13A2"/>
    <w:rsid w:val="006A1464"/>
    <w:rsid w:val="006A14B4"/>
    <w:rsid w:val="006A1898"/>
    <w:rsid w:val="006A2C89"/>
    <w:rsid w:val="006A2DA5"/>
    <w:rsid w:val="006A35DC"/>
    <w:rsid w:val="006A41F1"/>
    <w:rsid w:val="006A4A4F"/>
    <w:rsid w:val="006A4FB6"/>
    <w:rsid w:val="006A53CB"/>
    <w:rsid w:val="006A6276"/>
    <w:rsid w:val="006A632B"/>
    <w:rsid w:val="006A6C32"/>
    <w:rsid w:val="006A6FD3"/>
    <w:rsid w:val="006A73F7"/>
    <w:rsid w:val="006B05F8"/>
    <w:rsid w:val="006B16D9"/>
    <w:rsid w:val="006B175F"/>
    <w:rsid w:val="006B178C"/>
    <w:rsid w:val="006B1D6C"/>
    <w:rsid w:val="006B2D2C"/>
    <w:rsid w:val="006B2DCE"/>
    <w:rsid w:val="006B2DCF"/>
    <w:rsid w:val="006B2EAE"/>
    <w:rsid w:val="006B34E6"/>
    <w:rsid w:val="006B45E8"/>
    <w:rsid w:val="006B497F"/>
    <w:rsid w:val="006B4CEE"/>
    <w:rsid w:val="006B4DBB"/>
    <w:rsid w:val="006B55F7"/>
    <w:rsid w:val="006B68FD"/>
    <w:rsid w:val="006B6B79"/>
    <w:rsid w:val="006B74CA"/>
    <w:rsid w:val="006B77DC"/>
    <w:rsid w:val="006B7A2C"/>
    <w:rsid w:val="006B7F12"/>
    <w:rsid w:val="006C02CF"/>
    <w:rsid w:val="006C06F7"/>
    <w:rsid w:val="006C151D"/>
    <w:rsid w:val="006C26AB"/>
    <w:rsid w:val="006C26E6"/>
    <w:rsid w:val="006C2FF6"/>
    <w:rsid w:val="006C328A"/>
    <w:rsid w:val="006C3848"/>
    <w:rsid w:val="006C400F"/>
    <w:rsid w:val="006C4073"/>
    <w:rsid w:val="006C4E27"/>
    <w:rsid w:val="006C588A"/>
    <w:rsid w:val="006C59EE"/>
    <w:rsid w:val="006C5CB2"/>
    <w:rsid w:val="006C610D"/>
    <w:rsid w:val="006C6B71"/>
    <w:rsid w:val="006C732F"/>
    <w:rsid w:val="006D0525"/>
    <w:rsid w:val="006D1116"/>
    <w:rsid w:val="006D1BFA"/>
    <w:rsid w:val="006D1CAE"/>
    <w:rsid w:val="006D1CB7"/>
    <w:rsid w:val="006D2139"/>
    <w:rsid w:val="006D3576"/>
    <w:rsid w:val="006D366D"/>
    <w:rsid w:val="006D3A13"/>
    <w:rsid w:val="006D466C"/>
    <w:rsid w:val="006D471A"/>
    <w:rsid w:val="006D5245"/>
    <w:rsid w:val="006D5F37"/>
    <w:rsid w:val="006D7832"/>
    <w:rsid w:val="006D7B86"/>
    <w:rsid w:val="006D7FBC"/>
    <w:rsid w:val="006E00DE"/>
    <w:rsid w:val="006E07AC"/>
    <w:rsid w:val="006E1BC4"/>
    <w:rsid w:val="006E1CF0"/>
    <w:rsid w:val="006E2689"/>
    <w:rsid w:val="006E2D87"/>
    <w:rsid w:val="006E3041"/>
    <w:rsid w:val="006E3A75"/>
    <w:rsid w:val="006E4064"/>
    <w:rsid w:val="006E4367"/>
    <w:rsid w:val="006E45E1"/>
    <w:rsid w:val="006E46E9"/>
    <w:rsid w:val="006E4787"/>
    <w:rsid w:val="006E5D38"/>
    <w:rsid w:val="006E6F9C"/>
    <w:rsid w:val="006E7B0D"/>
    <w:rsid w:val="006F10E0"/>
    <w:rsid w:val="006F20C8"/>
    <w:rsid w:val="006F32AA"/>
    <w:rsid w:val="006F3994"/>
    <w:rsid w:val="006F39A0"/>
    <w:rsid w:val="006F453F"/>
    <w:rsid w:val="006F45FB"/>
    <w:rsid w:val="006F5338"/>
    <w:rsid w:val="006F59F1"/>
    <w:rsid w:val="006F5BFC"/>
    <w:rsid w:val="006F604E"/>
    <w:rsid w:val="006F6662"/>
    <w:rsid w:val="006F77CA"/>
    <w:rsid w:val="006F7F31"/>
    <w:rsid w:val="007002D9"/>
    <w:rsid w:val="007003A4"/>
    <w:rsid w:val="00700D6C"/>
    <w:rsid w:val="00701259"/>
    <w:rsid w:val="0070148B"/>
    <w:rsid w:val="00701FD3"/>
    <w:rsid w:val="00702D92"/>
    <w:rsid w:val="00703223"/>
    <w:rsid w:val="00703B0C"/>
    <w:rsid w:val="007041BF"/>
    <w:rsid w:val="00704CA1"/>
    <w:rsid w:val="00704DB4"/>
    <w:rsid w:val="00704E9C"/>
    <w:rsid w:val="007051F2"/>
    <w:rsid w:val="00705ADD"/>
    <w:rsid w:val="00706757"/>
    <w:rsid w:val="007070AF"/>
    <w:rsid w:val="00707A6E"/>
    <w:rsid w:val="00707F15"/>
    <w:rsid w:val="00710A3B"/>
    <w:rsid w:val="00710C22"/>
    <w:rsid w:val="00711342"/>
    <w:rsid w:val="007118F4"/>
    <w:rsid w:val="00713724"/>
    <w:rsid w:val="00713D3A"/>
    <w:rsid w:val="00714D35"/>
    <w:rsid w:val="00716385"/>
    <w:rsid w:val="00716C6B"/>
    <w:rsid w:val="00716CF1"/>
    <w:rsid w:val="007202EA"/>
    <w:rsid w:val="00720354"/>
    <w:rsid w:val="0072036C"/>
    <w:rsid w:val="0072051B"/>
    <w:rsid w:val="0072080B"/>
    <w:rsid w:val="00720B5F"/>
    <w:rsid w:val="00722191"/>
    <w:rsid w:val="00722B49"/>
    <w:rsid w:val="00725B2D"/>
    <w:rsid w:val="007265E9"/>
    <w:rsid w:val="00726BA7"/>
    <w:rsid w:val="00726DC7"/>
    <w:rsid w:val="00730177"/>
    <w:rsid w:val="007301E9"/>
    <w:rsid w:val="00730746"/>
    <w:rsid w:val="00731391"/>
    <w:rsid w:val="00731478"/>
    <w:rsid w:val="00731F43"/>
    <w:rsid w:val="00732620"/>
    <w:rsid w:val="00732B35"/>
    <w:rsid w:val="007339F1"/>
    <w:rsid w:val="00733C21"/>
    <w:rsid w:val="007340C4"/>
    <w:rsid w:val="007342C3"/>
    <w:rsid w:val="00734FE9"/>
    <w:rsid w:val="0073537B"/>
    <w:rsid w:val="00735447"/>
    <w:rsid w:val="00736042"/>
    <w:rsid w:val="0073641E"/>
    <w:rsid w:val="007367E8"/>
    <w:rsid w:val="00736F13"/>
    <w:rsid w:val="0073719D"/>
    <w:rsid w:val="007375EF"/>
    <w:rsid w:val="007402A5"/>
    <w:rsid w:val="007404FB"/>
    <w:rsid w:val="00740F95"/>
    <w:rsid w:val="00741467"/>
    <w:rsid w:val="007436DA"/>
    <w:rsid w:val="00743725"/>
    <w:rsid w:val="007438A2"/>
    <w:rsid w:val="00743DBA"/>
    <w:rsid w:val="007443FC"/>
    <w:rsid w:val="0074550E"/>
    <w:rsid w:val="0074557D"/>
    <w:rsid w:val="00745611"/>
    <w:rsid w:val="00745CF1"/>
    <w:rsid w:val="00745DA1"/>
    <w:rsid w:val="007466E4"/>
    <w:rsid w:val="007469E0"/>
    <w:rsid w:val="00746E0F"/>
    <w:rsid w:val="00747579"/>
    <w:rsid w:val="00747F8A"/>
    <w:rsid w:val="007508B3"/>
    <w:rsid w:val="00751B3D"/>
    <w:rsid w:val="00752C2F"/>
    <w:rsid w:val="00753244"/>
    <w:rsid w:val="00753AAD"/>
    <w:rsid w:val="00753C33"/>
    <w:rsid w:val="00753CD1"/>
    <w:rsid w:val="00754370"/>
    <w:rsid w:val="00754DD4"/>
    <w:rsid w:val="00754E67"/>
    <w:rsid w:val="00755653"/>
    <w:rsid w:val="007559CD"/>
    <w:rsid w:val="00756092"/>
    <w:rsid w:val="007564CA"/>
    <w:rsid w:val="00756731"/>
    <w:rsid w:val="0075759D"/>
    <w:rsid w:val="00757C74"/>
    <w:rsid w:val="00760088"/>
    <w:rsid w:val="00760BC6"/>
    <w:rsid w:val="007616C9"/>
    <w:rsid w:val="007617FC"/>
    <w:rsid w:val="00761C63"/>
    <w:rsid w:val="0076289D"/>
    <w:rsid w:val="00763892"/>
    <w:rsid w:val="00764ACC"/>
    <w:rsid w:val="00765126"/>
    <w:rsid w:val="00765246"/>
    <w:rsid w:val="0076587B"/>
    <w:rsid w:val="00766449"/>
    <w:rsid w:val="007667BA"/>
    <w:rsid w:val="00766A53"/>
    <w:rsid w:val="00766E8F"/>
    <w:rsid w:val="00766F30"/>
    <w:rsid w:val="007671CA"/>
    <w:rsid w:val="007717BA"/>
    <w:rsid w:val="007718EE"/>
    <w:rsid w:val="00771DC9"/>
    <w:rsid w:val="007727DE"/>
    <w:rsid w:val="00774AA1"/>
    <w:rsid w:val="007751B0"/>
    <w:rsid w:val="0077561A"/>
    <w:rsid w:val="00775635"/>
    <w:rsid w:val="00776AA3"/>
    <w:rsid w:val="00776B0E"/>
    <w:rsid w:val="00777792"/>
    <w:rsid w:val="00780656"/>
    <w:rsid w:val="00780D30"/>
    <w:rsid w:val="00780FD2"/>
    <w:rsid w:val="00782C02"/>
    <w:rsid w:val="00782DB6"/>
    <w:rsid w:val="00782DD9"/>
    <w:rsid w:val="007838BB"/>
    <w:rsid w:val="007840A6"/>
    <w:rsid w:val="007843F1"/>
    <w:rsid w:val="00784B63"/>
    <w:rsid w:val="00784CA1"/>
    <w:rsid w:val="007850D6"/>
    <w:rsid w:val="00785A78"/>
    <w:rsid w:val="00786177"/>
    <w:rsid w:val="00786D56"/>
    <w:rsid w:val="007909DC"/>
    <w:rsid w:val="00790EAA"/>
    <w:rsid w:val="00790EE7"/>
    <w:rsid w:val="007910A0"/>
    <w:rsid w:val="0079199C"/>
    <w:rsid w:val="00791DC2"/>
    <w:rsid w:val="00791F1B"/>
    <w:rsid w:val="007932A4"/>
    <w:rsid w:val="0079359F"/>
    <w:rsid w:val="00793AE0"/>
    <w:rsid w:val="007941E9"/>
    <w:rsid w:val="0079479E"/>
    <w:rsid w:val="007950C9"/>
    <w:rsid w:val="007959B4"/>
    <w:rsid w:val="00795D02"/>
    <w:rsid w:val="00795D5F"/>
    <w:rsid w:val="00796A77"/>
    <w:rsid w:val="0079701A"/>
    <w:rsid w:val="007A036D"/>
    <w:rsid w:val="007A079A"/>
    <w:rsid w:val="007A0961"/>
    <w:rsid w:val="007A10D6"/>
    <w:rsid w:val="007A1460"/>
    <w:rsid w:val="007A1ADD"/>
    <w:rsid w:val="007A1C3F"/>
    <w:rsid w:val="007A2104"/>
    <w:rsid w:val="007A2F40"/>
    <w:rsid w:val="007A30E6"/>
    <w:rsid w:val="007A367E"/>
    <w:rsid w:val="007A3C6F"/>
    <w:rsid w:val="007A3FAB"/>
    <w:rsid w:val="007A4F12"/>
    <w:rsid w:val="007A592B"/>
    <w:rsid w:val="007A60F4"/>
    <w:rsid w:val="007A7939"/>
    <w:rsid w:val="007A7E4B"/>
    <w:rsid w:val="007B17EE"/>
    <w:rsid w:val="007B1BA3"/>
    <w:rsid w:val="007B2057"/>
    <w:rsid w:val="007B4186"/>
    <w:rsid w:val="007B4953"/>
    <w:rsid w:val="007B4C2A"/>
    <w:rsid w:val="007B54D1"/>
    <w:rsid w:val="007B5612"/>
    <w:rsid w:val="007B5C6B"/>
    <w:rsid w:val="007B6EE9"/>
    <w:rsid w:val="007C0722"/>
    <w:rsid w:val="007C0A7B"/>
    <w:rsid w:val="007C1E0D"/>
    <w:rsid w:val="007C20AD"/>
    <w:rsid w:val="007C3AC9"/>
    <w:rsid w:val="007C450F"/>
    <w:rsid w:val="007C45E4"/>
    <w:rsid w:val="007C5C9E"/>
    <w:rsid w:val="007C75F2"/>
    <w:rsid w:val="007C79D2"/>
    <w:rsid w:val="007C7DFA"/>
    <w:rsid w:val="007D0398"/>
    <w:rsid w:val="007D128A"/>
    <w:rsid w:val="007D134B"/>
    <w:rsid w:val="007D17C4"/>
    <w:rsid w:val="007D19E4"/>
    <w:rsid w:val="007D1D6C"/>
    <w:rsid w:val="007D2909"/>
    <w:rsid w:val="007D2EFE"/>
    <w:rsid w:val="007D3218"/>
    <w:rsid w:val="007D33BE"/>
    <w:rsid w:val="007D380C"/>
    <w:rsid w:val="007D3D03"/>
    <w:rsid w:val="007D6268"/>
    <w:rsid w:val="007D6316"/>
    <w:rsid w:val="007D633C"/>
    <w:rsid w:val="007D6B27"/>
    <w:rsid w:val="007D7351"/>
    <w:rsid w:val="007D75FD"/>
    <w:rsid w:val="007E0127"/>
    <w:rsid w:val="007E01FD"/>
    <w:rsid w:val="007E050D"/>
    <w:rsid w:val="007E13D8"/>
    <w:rsid w:val="007E1BD9"/>
    <w:rsid w:val="007E2324"/>
    <w:rsid w:val="007E2FFD"/>
    <w:rsid w:val="007E329C"/>
    <w:rsid w:val="007E5BA5"/>
    <w:rsid w:val="007E5C4A"/>
    <w:rsid w:val="007E5D70"/>
    <w:rsid w:val="007E6983"/>
    <w:rsid w:val="007E72A5"/>
    <w:rsid w:val="007E7882"/>
    <w:rsid w:val="007F0340"/>
    <w:rsid w:val="007F23F8"/>
    <w:rsid w:val="007F293D"/>
    <w:rsid w:val="007F2B04"/>
    <w:rsid w:val="007F2EB7"/>
    <w:rsid w:val="007F3142"/>
    <w:rsid w:val="007F3EF5"/>
    <w:rsid w:val="007F4089"/>
    <w:rsid w:val="007F4739"/>
    <w:rsid w:val="007F596B"/>
    <w:rsid w:val="007F5D0E"/>
    <w:rsid w:val="007F5E12"/>
    <w:rsid w:val="007F7551"/>
    <w:rsid w:val="007F773F"/>
    <w:rsid w:val="007F7846"/>
    <w:rsid w:val="00800994"/>
    <w:rsid w:val="008013E4"/>
    <w:rsid w:val="00801AE3"/>
    <w:rsid w:val="00802248"/>
    <w:rsid w:val="0080229D"/>
    <w:rsid w:val="00802AE5"/>
    <w:rsid w:val="00802CC1"/>
    <w:rsid w:val="00803185"/>
    <w:rsid w:val="0080326A"/>
    <w:rsid w:val="00803D8D"/>
    <w:rsid w:val="008042E7"/>
    <w:rsid w:val="0080466A"/>
    <w:rsid w:val="00804A6B"/>
    <w:rsid w:val="00805A7D"/>
    <w:rsid w:val="0080709E"/>
    <w:rsid w:val="008076CB"/>
    <w:rsid w:val="00810114"/>
    <w:rsid w:val="00810A8B"/>
    <w:rsid w:val="00810ECE"/>
    <w:rsid w:val="00811C9D"/>
    <w:rsid w:val="00811FE2"/>
    <w:rsid w:val="00812E52"/>
    <w:rsid w:val="00814401"/>
    <w:rsid w:val="0081549D"/>
    <w:rsid w:val="008158F7"/>
    <w:rsid w:val="00815D56"/>
    <w:rsid w:val="00816477"/>
    <w:rsid w:val="00817E1D"/>
    <w:rsid w:val="00817E98"/>
    <w:rsid w:val="00817F7E"/>
    <w:rsid w:val="00820309"/>
    <w:rsid w:val="008214D5"/>
    <w:rsid w:val="00821B2A"/>
    <w:rsid w:val="008229FC"/>
    <w:rsid w:val="00822EA6"/>
    <w:rsid w:val="00823DD8"/>
    <w:rsid w:val="0082473A"/>
    <w:rsid w:val="0082473B"/>
    <w:rsid w:val="008255B3"/>
    <w:rsid w:val="0082604B"/>
    <w:rsid w:val="00826A11"/>
    <w:rsid w:val="00826A5D"/>
    <w:rsid w:val="00826B11"/>
    <w:rsid w:val="0082715B"/>
    <w:rsid w:val="0083027D"/>
    <w:rsid w:val="00830736"/>
    <w:rsid w:val="00831079"/>
    <w:rsid w:val="008310BF"/>
    <w:rsid w:val="00831193"/>
    <w:rsid w:val="00831657"/>
    <w:rsid w:val="00831AF7"/>
    <w:rsid w:val="00831ED7"/>
    <w:rsid w:val="00833105"/>
    <w:rsid w:val="00833DB5"/>
    <w:rsid w:val="00834008"/>
    <w:rsid w:val="00834970"/>
    <w:rsid w:val="008358B9"/>
    <w:rsid w:val="00836682"/>
    <w:rsid w:val="00836F90"/>
    <w:rsid w:val="00837358"/>
    <w:rsid w:val="008378BB"/>
    <w:rsid w:val="00837CB4"/>
    <w:rsid w:val="00837DCE"/>
    <w:rsid w:val="00840300"/>
    <w:rsid w:val="00841D76"/>
    <w:rsid w:val="008429A0"/>
    <w:rsid w:val="0084411A"/>
    <w:rsid w:val="008450D2"/>
    <w:rsid w:val="0084548D"/>
    <w:rsid w:val="00845CB3"/>
    <w:rsid w:val="00846A1A"/>
    <w:rsid w:val="00846AC2"/>
    <w:rsid w:val="00847839"/>
    <w:rsid w:val="008479AB"/>
    <w:rsid w:val="00847E86"/>
    <w:rsid w:val="008511A2"/>
    <w:rsid w:val="00851468"/>
    <w:rsid w:val="008531E6"/>
    <w:rsid w:val="00853A24"/>
    <w:rsid w:val="00855472"/>
    <w:rsid w:val="00856B06"/>
    <w:rsid w:val="00856FF1"/>
    <w:rsid w:val="00857121"/>
    <w:rsid w:val="0085726E"/>
    <w:rsid w:val="00857327"/>
    <w:rsid w:val="00857468"/>
    <w:rsid w:val="008576A3"/>
    <w:rsid w:val="00857732"/>
    <w:rsid w:val="00857AD6"/>
    <w:rsid w:val="00857B1E"/>
    <w:rsid w:val="00857D1C"/>
    <w:rsid w:val="0086056A"/>
    <w:rsid w:val="00860B0E"/>
    <w:rsid w:val="0086100E"/>
    <w:rsid w:val="008618C1"/>
    <w:rsid w:val="008619D2"/>
    <w:rsid w:val="00861D23"/>
    <w:rsid w:val="0086227A"/>
    <w:rsid w:val="00862C9D"/>
    <w:rsid w:val="00862FF8"/>
    <w:rsid w:val="0086302C"/>
    <w:rsid w:val="00863FAB"/>
    <w:rsid w:val="00864490"/>
    <w:rsid w:val="00864DC4"/>
    <w:rsid w:val="00865F9D"/>
    <w:rsid w:val="008660F6"/>
    <w:rsid w:val="00866243"/>
    <w:rsid w:val="0086681C"/>
    <w:rsid w:val="00867556"/>
    <w:rsid w:val="00867E2E"/>
    <w:rsid w:val="00867F41"/>
    <w:rsid w:val="00870247"/>
    <w:rsid w:val="0087062B"/>
    <w:rsid w:val="00870A57"/>
    <w:rsid w:val="00870EED"/>
    <w:rsid w:val="0087173D"/>
    <w:rsid w:val="00871B46"/>
    <w:rsid w:val="00871D57"/>
    <w:rsid w:val="0087210E"/>
    <w:rsid w:val="0087224E"/>
    <w:rsid w:val="00872B8C"/>
    <w:rsid w:val="00872BB7"/>
    <w:rsid w:val="00872EEE"/>
    <w:rsid w:val="0087372F"/>
    <w:rsid w:val="00873C21"/>
    <w:rsid w:val="00874CB4"/>
    <w:rsid w:val="00874DC2"/>
    <w:rsid w:val="00875A67"/>
    <w:rsid w:val="00875C35"/>
    <w:rsid w:val="00875E3E"/>
    <w:rsid w:val="00876133"/>
    <w:rsid w:val="00876FEB"/>
    <w:rsid w:val="00877080"/>
    <w:rsid w:val="00880688"/>
    <w:rsid w:val="00880AE6"/>
    <w:rsid w:val="00882CD4"/>
    <w:rsid w:val="00882DE5"/>
    <w:rsid w:val="00882E64"/>
    <w:rsid w:val="00882F1B"/>
    <w:rsid w:val="00882FF0"/>
    <w:rsid w:val="00883420"/>
    <w:rsid w:val="00883543"/>
    <w:rsid w:val="00884C62"/>
    <w:rsid w:val="00884DB5"/>
    <w:rsid w:val="0088620A"/>
    <w:rsid w:val="00887AA4"/>
    <w:rsid w:val="008915E1"/>
    <w:rsid w:val="00891A57"/>
    <w:rsid w:val="00891EC3"/>
    <w:rsid w:val="00892398"/>
    <w:rsid w:val="00893239"/>
    <w:rsid w:val="0089333C"/>
    <w:rsid w:val="00893ECE"/>
    <w:rsid w:val="008943DC"/>
    <w:rsid w:val="00894526"/>
    <w:rsid w:val="00894864"/>
    <w:rsid w:val="008948E0"/>
    <w:rsid w:val="00894CDF"/>
    <w:rsid w:val="00895AAB"/>
    <w:rsid w:val="00896DE6"/>
    <w:rsid w:val="008970D2"/>
    <w:rsid w:val="0089714B"/>
    <w:rsid w:val="00897535"/>
    <w:rsid w:val="0089763E"/>
    <w:rsid w:val="008977C2"/>
    <w:rsid w:val="008A0F96"/>
    <w:rsid w:val="008A1224"/>
    <w:rsid w:val="008A2BE4"/>
    <w:rsid w:val="008A34A3"/>
    <w:rsid w:val="008A392D"/>
    <w:rsid w:val="008A471C"/>
    <w:rsid w:val="008A4F45"/>
    <w:rsid w:val="008A63E0"/>
    <w:rsid w:val="008A6508"/>
    <w:rsid w:val="008A6A36"/>
    <w:rsid w:val="008A6F7B"/>
    <w:rsid w:val="008A73EC"/>
    <w:rsid w:val="008A7DD8"/>
    <w:rsid w:val="008A7FFD"/>
    <w:rsid w:val="008B02C4"/>
    <w:rsid w:val="008B05C9"/>
    <w:rsid w:val="008B1091"/>
    <w:rsid w:val="008B1213"/>
    <w:rsid w:val="008B1394"/>
    <w:rsid w:val="008B2576"/>
    <w:rsid w:val="008B3306"/>
    <w:rsid w:val="008B396D"/>
    <w:rsid w:val="008B3DB4"/>
    <w:rsid w:val="008B5144"/>
    <w:rsid w:val="008B53E7"/>
    <w:rsid w:val="008B5E41"/>
    <w:rsid w:val="008B5E48"/>
    <w:rsid w:val="008B6302"/>
    <w:rsid w:val="008B7EFA"/>
    <w:rsid w:val="008C01CD"/>
    <w:rsid w:val="008C0282"/>
    <w:rsid w:val="008C02C1"/>
    <w:rsid w:val="008C0917"/>
    <w:rsid w:val="008C11E0"/>
    <w:rsid w:val="008C2289"/>
    <w:rsid w:val="008C3A37"/>
    <w:rsid w:val="008C4F29"/>
    <w:rsid w:val="008C531C"/>
    <w:rsid w:val="008C57B7"/>
    <w:rsid w:val="008C5E82"/>
    <w:rsid w:val="008C606D"/>
    <w:rsid w:val="008C61B1"/>
    <w:rsid w:val="008C63C9"/>
    <w:rsid w:val="008C6451"/>
    <w:rsid w:val="008C6AD6"/>
    <w:rsid w:val="008C7A29"/>
    <w:rsid w:val="008D0273"/>
    <w:rsid w:val="008D0AD5"/>
    <w:rsid w:val="008D0F22"/>
    <w:rsid w:val="008D1411"/>
    <w:rsid w:val="008D1746"/>
    <w:rsid w:val="008D23EB"/>
    <w:rsid w:val="008D24C2"/>
    <w:rsid w:val="008D264E"/>
    <w:rsid w:val="008D362C"/>
    <w:rsid w:val="008D3D84"/>
    <w:rsid w:val="008D3E28"/>
    <w:rsid w:val="008D45CE"/>
    <w:rsid w:val="008D484A"/>
    <w:rsid w:val="008D494C"/>
    <w:rsid w:val="008D4C2C"/>
    <w:rsid w:val="008D5548"/>
    <w:rsid w:val="008D5FA3"/>
    <w:rsid w:val="008D60E8"/>
    <w:rsid w:val="008D6703"/>
    <w:rsid w:val="008D698C"/>
    <w:rsid w:val="008D6BA4"/>
    <w:rsid w:val="008D7035"/>
    <w:rsid w:val="008D7349"/>
    <w:rsid w:val="008D7460"/>
    <w:rsid w:val="008D7916"/>
    <w:rsid w:val="008E0F71"/>
    <w:rsid w:val="008E0FA6"/>
    <w:rsid w:val="008E1EA7"/>
    <w:rsid w:val="008E21DB"/>
    <w:rsid w:val="008E25A3"/>
    <w:rsid w:val="008E2D29"/>
    <w:rsid w:val="008E2EF0"/>
    <w:rsid w:val="008E34B2"/>
    <w:rsid w:val="008E3BF1"/>
    <w:rsid w:val="008E400C"/>
    <w:rsid w:val="008E4062"/>
    <w:rsid w:val="008E4B4E"/>
    <w:rsid w:val="008E591E"/>
    <w:rsid w:val="008E5960"/>
    <w:rsid w:val="008E5BB9"/>
    <w:rsid w:val="008E683C"/>
    <w:rsid w:val="008E6D05"/>
    <w:rsid w:val="008E7525"/>
    <w:rsid w:val="008E7C4F"/>
    <w:rsid w:val="008F1E88"/>
    <w:rsid w:val="008F23B7"/>
    <w:rsid w:val="008F2538"/>
    <w:rsid w:val="008F2AF0"/>
    <w:rsid w:val="008F2D51"/>
    <w:rsid w:val="008F3105"/>
    <w:rsid w:val="008F33F6"/>
    <w:rsid w:val="008F343E"/>
    <w:rsid w:val="008F344C"/>
    <w:rsid w:val="008F37CD"/>
    <w:rsid w:val="008F393D"/>
    <w:rsid w:val="008F3F84"/>
    <w:rsid w:val="008F3F98"/>
    <w:rsid w:val="008F4116"/>
    <w:rsid w:val="008F4A83"/>
    <w:rsid w:val="008F4C21"/>
    <w:rsid w:val="008F571F"/>
    <w:rsid w:val="008F59AD"/>
    <w:rsid w:val="008F59D9"/>
    <w:rsid w:val="008F691F"/>
    <w:rsid w:val="008F6ABE"/>
    <w:rsid w:val="008F6F93"/>
    <w:rsid w:val="008F7084"/>
    <w:rsid w:val="008F7327"/>
    <w:rsid w:val="008F7F39"/>
    <w:rsid w:val="009003A6"/>
    <w:rsid w:val="009006C0"/>
    <w:rsid w:val="00900D8F"/>
    <w:rsid w:val="00900DA7"/>
    <w:rsid w:val="009019A9"/>
    <w:rsid w:val="00901B9D"/>
    <w:rsid w:val="00901DCF"/>
    <w:rsid w:val="00902B9E"/>
    <w:rsid w:val="009044C4"/>
    <w:rsid w:val="009050B8"/>
    <w:rsid w:val="00905DE0"/>
    <w:rsid w:val="0090602E"/>
    <w:rsid w:val="00906C8C"/>
    <w:rsid w:val="0090717F"/>
    <w:rsid w:val="009071DC"/>
    <w:rsid w:val="00907595"/>
    <w:rsid w:val="009076D4"/>
    <w:rsid w:val="00907B98"/>
    <w:rsid w:val="00910261"/>
    <w:rsid w:val="00910738"/>
    <w:rsid w:val="00910976"/>
    <w:rsid w:val="00911262"/>
    <w:rsid w:val="009115BB"/>
    <w:rsid w:val="00911C31"/>
    <w:rsid w:val="0091223B"/>
    <w:rsid w:val="009125E3"/>
    <w:rsid w:val="009128B4"/>
    <w:rsid w:val="0091335A"/>
    <w:rsid w:val="00913838"/>
    <w:rsid w:val="00914514"/>
    <w:rsid w:val="00914FFC"/>
    <w:rsid w:val="00917DE1"/>
    <w:rsid w:val="009212C5"/>
    <w:rsid w:val="00921C4C"/>
    <w:rsid w:val="00922F2F"/>
    <w:rsid w:val="00923036"/>
    <w:rsid w:val="0092481C"/>
    <w:rsid w:val="009254AB"/>
    <w:rsid w:val="0092586D"/>
    <w:rsid w:val="00925BA6"/>
    <w:rsid w:val="00925F4B"/>
    <w:rsid w:val="0092676D"/>
    <w:rsid w:val="009272B3"/>
    <w:rsid w:val="009275F6"/>
    <w:rsid w:val="00927F45"/>
    <w:rsid w:val="00930533"/>
    <w:rsid w:val="0093055F"/>
    <w:rsid w:val="00930ADA"/>
    <w:rsid w:val="00930D9E"/>
    <w:rsid w:val="00931CC9"/>
    <w:rsid w:val="00932A33"/>
    <w:rsid w:val="00933BA8"/>
    <w:rsid w:val="00933EF0"/>
    <w:rsid w:val="00934194"/>
    <w:rsid w:val="00934B9D"/>
    <w:rsid w:val="00934EFA"/>
    <w:rsid w:val="0093551B"/>
    <w:rsid w:val="0093715F"/>
    <w:rsid w:val="00940605"/>
    <w:rsid w:val="00940C75"/>
    <w:rsid w:val="00941658"/>
    <w:rsid w:val="009421B4"/>
    <w:rsid w:val="0094229B"/>
    <w:rsid w:val="00942D68"/>
    <w:rsid w:val="00944246"/>
    <w:rsid w:val="0094483E"/>
    <w:rsid w:val="00944A17"/>
    <w:rsid w:val="00945205"/>
    <w:rsid w:val="009456E3"/>
    <w:rsid w:val="00946758"/>
    <w:rsid w:val="009468CD"/>
    <w:rsid w:val="00946E56"/>
    <w:rsid w:val="00947197"/>
    <w:rsid w:val="009478BF"/>
    <w:rsid w:val="00950093"/>
    <w:rsid w:val="00950602"/>
    <w:rsid w:val="0095102D"/>
    <w:rsid w:val="0095133D"/>
    <w:rsid w:val="0095141F"/>
    <w:rsid w:val="00951D33"/>
    <w:rsid w:val="00951D9B"/>
    <w:rsid w:val="00954057"/>
    <w:rsid w:val="009548A3"/>
    <w:rsid w:val="009549D4"/>
    <w:rsid w:val="0095506E"/>
    <w:rsid w:val="00955DD4"/>
    <w:rsid w:val="009567E3"/>
    <w:rsid w:val="009609EE"/>
    <w:rsid w:val="0096136B"/>
    <w:rsid w:val="00961801"/>
    <w:rsid w:val="0096186A"/>
    <w:rsid w:val="009618EA"/>
    <w:rsid w:val="0096194A"/>
    <w:rsid w:val="009619C0"/>
    <w:rsid w:val="009624E2"/>
    <w:rsid w:val="00962603"/>
    <w:rsid w:val="009626A7"/>
    <w:rsid w:val="009628F4"/>
    <w:rsid w:val="00962CB8"/>
    <w:rsid w:val="00962E91"/>
    <w:rsid w:val="00962F2A"/>
    <w:rsid w:val="00963093"/>
    <w:rsid w:val="00963356"/>
    <w:rsid w:val="009644B0"/>
    <w:rsid w:val="00965DEC"/>
    <w:rsid w:val="009669D0"/>
    <w:rsid w:val="00966FB4"/>
    <w:rsid w:val="0096704B"/>
    <w:rsid w:val="00967A72"/>
    <w:rsid w:val="00970F03"/>
    <w:rsid w:val="00971459"/>
    <w:rsid w:val="009715CA"/>
    <w:rsid w:val="00972B7F"/>
    <w:rsid w:val="00972CCC"/>
    <w:rsid w:val="00973647"/>
    <w:rsid w:val="00973DE9"/>
    <w:rsid w:val="00974387"/>
    <w:rsid w:val="009748CD"/>
    <w:rsid w:val="00974974"/>
    <w:rsid w:val="00974AED"/>
    <w:rsid w:val="00975DFB"/>
    <w:rsid w:val="00977B87"/>
    <w:rsid w:val="00977CA4"/>
    <w:rsid w:val="00980D81"/>
    <w:rsid w:val="009811A5"/>
    <w:rsid w:val="00981546"/>
    <w:rsid w:val="00981EEA"/>
    <w:rsid w:val="00982D21"/>
    <w:rsid w:val="00982E00"/>
    <w:rsid w:val="009845CA"/>
    <w:rsid w:val="00984943"/>
    <w:rsid w:val="009852F2"/>
    <w:rsid w:val="00985AA6"/>
    <w:rsid w:val="00985BDF"/>
    <w:rsid w:val="00986032"/>
    <w:rsid w:val="0098728D"/>
    <w:rsid w:val="00987E69"/>
    <w:rsid w:val="00990B3B"/>
    <w:rsid w:val="0099111D"/>
    <w:rsid w:val="00991A86"/>
    <w:rsid w:val="00991FD9"/>
    <w:rsid w:val="00992EDA"/>
    <w:rsid w:val="009931CC"/>
    <w:rsid w:val="00993534"/>
    <w:rsid w:val="00994AFA"/>
    <w:rsid w:val="00994D86"/>
    <w:rsid w:val="00996174"/>
    <w:rsid w:val="009963CD"/>
    <w:rsid w:val="009966FF"/>
    <w:rsid w:val="00996B99"/>
    <w:rsid w:val="00996DA3"/>
    <w:rsid w:val="0099715E"/>
    <w:rsid w:val="00997372"/>
    <w:rsid w:val="00997531"/>
    <w:rsid w:val="009A00A5"/>
    <w:rsid w:val="009A038E"/>
    <w:rsid w:val="009A0B34"/>
    <w:rsid w:val="009A1FB6"/>
    <w:rsid w:val="009A2399"/>
    <w:rsid w:val="009A25FB"/>
    <w:rsid w:val="009A2DEB"/>
    <w:rsid w:val="009A3670"/>
    <w:rsid w:val="009A3C52"/>
    <w:rsid w:val="009A4593"/>
    <w:rsid w:val="009A635E"/>
    <w:rsid w:val="009A7D3A"/>
    <w:rsid w:val="009B0276"/>
    <w:rsid w:val="009B085F"/>
    <w:rsid w:val="009B17DD"/>
    <w:rsid w:val="009B1A4B"/>
    <w:rsid w:val="009B1B71"/>
    <w:rsid w:val="009B2151"/>
    <w:rsid w:val="009B2967"/>
    <w:rsid w:val="009B2CFB"/>
    <w:rsid w:val="009B3713"/>
    <w:rsid w:val="009B441F"/>
    <w:rsid w:val="009B5619"/>
    <w:rsid w:val="009B61C7"/>
    <w:rsid w:val="009B6701"/>
    <w:rsid w:val="009B78D7"/>
    <w:rsid w:val="009B7E8A"/>
    <w:rsid w:val="009C083C"/>
    <w:rsid w:val="009C2554"/>
    <w:rsid w:val="009C2CA0"/>
    <w:rsid w:val="009C2FEE"/>
    <w:rsid w:val="009C364E"/>
    <w:rsid w:val="009C3F56"/>
    <w:rsid w:val="009C487F"/>
    <w:rsid w:val="009C4C00"/>
    <w:rsid w:val="009C5C3F"/>
    <w:rsid w:val="009C74C1"/>
    <w:rsid w:val="009C7BBF"/>
    <w:rsid w:val="009C7EFE"/>
    <w:rsid w:val="009D0B93"/>
    <w:rsid w:val="009D13F9"/>
    <w:rsid w:val="009D1469"/>
    <w:rsid w:val="009D1CF7"/>
    <w:rsid w:val="009D1FE5"/>
    <w:rsid w:val="009D2309"/>
    <w:rsid w:val="009D24E9"/>
    <w:rsid w:val="009D2583"/>
    <w:rsid w:val="009D31AF"/>
    <w:rsid w:val="009D3597"/>
    <w:rsid w:val="009D3B1D"/>
    <w:rsid w:val="009D3D37"/>
    <w:rsid w:val="009D3FE4"/>
    <w:rsid w:val="009D4C03"/>
    <w:rsid w:val="009D6AC7"/>
    <w:rsid w:val="009D6B43"/>
    <w:rsid w:val="009D6E0B"/>
    <w:rsid w:val="009D7497"/>
    <w:rsid w:val="009D7882"/>
    <w:rsid w:val="009D7BCA"/>
    <w:rsid w:val="009E0D45"/>
    <w:rsid w:val="009E0D8F"/>
    <w:rsid w:val="009E157D"/>
    <w:rsid w:val="009E297C"/>
    <w:rsid w:val="009E2F75"/>
    <w:rsid w:val="009E300A"/>
    <w:rsid w:val="009E36C1"/>
    <w:rsid w:val="009E4294"/>
    <w:rsid w:val="009E4D02"/>
    <w:rsid w:val="009E54C0"/>
    <w:rsid w:val="009E55FC"/>
    <w:rsid w:val="009E5AF4"/>
    <w:rsid w:val="009E60B0"/>
    <w:rsid w:val="009E63D1"/>
    <w:rsid w:val="009E78EA"/>
    <w:rsid w:val="009E7945"/>
    <w:rsid w:val="009E7DB9"/>
    <w:rsid w:val="009E7EBF"/>
    <w:rsid w:val="009F0042"/>
    <w:rsid w:val="009F0782"/>
    <w:rsid w:val="009F0F6F"/>
    <w:rsid w:val="009F2086"/>
    <w:rsid w:val="009F23FB"/>
    <w:rsid w:val="009F2E53"/>
    <w:rsid w:val="009F3202"/>
    <w:rsid w:val="009F3475"/>
    <w:rsid w:val="009F3B52"/>
    <w:rsid w:val="009F42BE"/>
    <w:rsid w:val="009F4313"/>
    <w:rsid w:val="009F444C"/>
    <w:rsid w:val="009F50E2"/>
    <w:rsid w:val="009F5E85"/>
    <w:rsid w:val="009F613F"/>
    <w:rsid w:val="009F7951"/>
    <w:rsid w:val="009F7E06"/>
    <w:rsid w:val="00A004AC"/>
    <w:rsid w:val="00A006E1"/>
    <w:rsid w:val="00A01D62"/>
    <w:rsid w:val="00A02236"/>
    <w:rsid w:val="00A02C5D"/>
    <w:rsid w:val="00A0301A"/>
    <w:rsid w:val="00A04887"/>
    <w:rsid w:val="00A04D18"/>
    <w:rsid w:val="00A0534F"/>
    <w:rsid w:val="00A06411"/>
    <w:rsid w:val="00A06B6B"/>
    <w:rsid w:val="00A06E65"/>
    <w:rsid w:val="00A1126D"/>
    <w:rsid w:val="00A1129B"/>
    <w:rsid w:val="00A112D8"/>
    <w:rsid w:val="00A11439"/>
    <w:rsid w:val="00A11A1D"/>
    <w:rsid w:val="00A11B21"/>
    <w:rsid w:val="00A11DC0"/>
    <w:rsid w:val="00A12B1C"/>
    <w:rsid w:val="00A13037"/>
    <w:rsid w:val="00A13213"/>
    <w:rsid w:val="00A13450"/>
    <w:rsid w:val="00A14683"/>
    <w:rsid w:val="00A146BC"/>
    <w:rsid w:val="00A148F7"/>
    <w:rsid w:val="00A16127"/>
    <w:rsid w:val="00A164F7"/>
    <w:rsid w:val="00A16B6C"/>
    <w:rsid w:val="00A206E7"/>
    <w:rsid w:val="00A20B0B"/>
    <w:rsid w:val="00A20CEC"/>
    <w:rsid w:val="00A2179C"/>
    <w:rsid w:val="00A222D7"/>
    <w:rsid w:val="00A228E8"/>
    <w:rsid w:val="00A23095"/>
    <w:rsid w:val="00A23924"/>
    <w:rsid w:val="00A246A2"/>
    <w:rsid w:val="00A24A7E"/>
    <w:rsid w:val="00A24EFA"/>
    <w:rsid w:val="00A255E1"/>
    <w:rsid w:val="00A2612A"/>
    <w:rsid w:val="00A26741"/>
    <w:rsid w:val="00A269BF"/>
    <w:rsid w:val="00A276C1"/>
    <w:rsid w:val="00A27C1A"/>
    <w:rsid w:val="00A27D14"/>
    <w:rsid w:val="00A27D8E"/>
    <w:rsid w:val="00A3137B"/>
    <w:rsid w:val="00A31B4F"/>
    <w:rsid w:val="00A32322"/>
    <w:rsid w:val="00A323C2"/>
    <w:rsid w:val="00A323FE"/>
    <w:rsid w:val="00A328C3"/>
    <w:rsid w:val="00A32E2C"/>
    <w:rsid w:val="00A336A5"/>
    <w:rsid w:val="00A33908"/>
    <w:rsid w:val="00A33A5B"/>
    <w:rsid w:val="00A340FE"/>
    <w:rsid w:val="00A35AF4"/>
    <w:rsid w:val="00A35FF1"/>
    <w:rsid w:val="00A365C0"/>
    <w:rsid w:val="00A37A0B"/>
    <w:rsid w:val="00A37D05"/>
    <w:rsid w:val="00A40947"/>
    <w:rsid w:val="00A41E73"/>
    <w:rsid w:val="00A428AE"/>
    <w:rsid w:val="00A429E1"/>
    <w:rsid w:val="00A42CB3"/>
    <w:rsid w:val="00A42DE5"/>
    <w:rsid w:val="00A43766"/>
    <w:rsid w:val="00A43B84"/>
    <w:rsid w:val="00A44354"/>
    <w:rsid w:val="00A450B6"/>
    <w:rsid w:val="00A4577A"/>
    <w:rsid w:val="00A47057"/>
    <w:rsid w:val="00A471C4"/>
    <w:rsid w:val="00A47C0F"/>
    <w:rsid w:val="00A47DB8"/>
    <w:rsid w:val="00A47EAC"/>
    <w:rsid w:val="00A509A7"/>
    <w:rsid w:val="00A509C2"/>
    <w:rsid w:val="00A50B7B"/>
    <w:rsid w:val="00A51A62"/>
    <w:rsid w:val="00A51E8F"/>
    <w:rsid w:val="00A5294B"/>
    <w:rsid w:val="00A52D45"/>
    <w:rsid w:val="00A53F33"/>
    <w:rsid w:val="00A5438A"/>
    <w:rsid w:val="00A54456"/>
    <w:rsid w:val="00A54D0F"/>
    <w:rsid w:val="00A5634E"/>
    <w:rsid w:val="00A56BD4"/>
    <w:rsid w:val="00A56C88"/>
    <w:rsid w:val="00A56DB0"/>
    <w:rsid w:val="00A56E8C"/>
    <w:rsid w:val="00A57787"/>
    <w:rsid w:val="00A604EB"/>
    <w:rsid w:val="00A61F96"/>
    <w:rsid w:val="00A62270"/>
    <w:rsid w:val="00A622C9"/>
    <w:rsid w:val="00A623AE"/>
    <w:rsid w:val="00A62534"/>
    <w:rsid w:val="00A63044"/>
    <w:rsid w:val="00A632FA"/>
    <w:rsid w:val="00A6373E"/>
    <w:rsid w:val="00A6375D"/>
    <w:rsid w:val="00A64000"/>
    <w:rsid w:val="00A65089"/>
    <w:rsid w:val="00A653C5"/>
    <w:rsid w:val="00A65BE9"/>
    <w:rsid w:val="00A661BD"/>
    <w:rsid w:val="00A66873"/>
    <w:rsid w:val="00A67054"/>
    <w:rsid w:val="00A670D9"/>
    <w:rsid w:val="00A709EC"/>
    <w:rsid w:val="00A71C0C"/>
    <w:rsid w:val="00A72931"/>
    <w:rsid w:val="00A73551"/>
    <w:rsid w:val="00A74C1D"/>
    <w:rsid w:val="00A751FF"/>
    <w:rsid w:val="00A75E34"/>
    <w:rsid w:val="00A760AF"/>
    <w:rsid w:val="00A76BC2"/>
    <w:rsid w:val="00A778D9"/>
    <w:rsid w:val="00A80809"/>
    <w:rsid w:val="00A812E8"/>
    <w:rsid w:val="00A82587"/>
    <w:rsid w:val="00A82B77"/>
    <w:rsid w:val="00A848CF"/>
    <w:rsid w:val="00A850E7"/>
    <w:rsid w:val="00A85823"/>
    <w:rsid w:val="00A86379"/>
    <w:rsid w:val="00A864D6"/>
    <w:rsid w:val="00A8694E"/>
    <w:rsid w:val="00A86D80"/>
    <w:rsid w:val="00A87440"/>
    <w:rsid w:val="00A912D0"/>
    <w:rsid w:val="00A91D66"/>
    <w:rsid w:val="00A9209F"/>
    <w:rsid w:val="00A929FD"/>
    <w:rsid w:val="00A92BCF"/>
    <w:rsid w:val="00A934CF"/>
    <w:rsid w:val="00A936A5"/>
    <w:rsid w:val="00A93A55"/>
    <w:rsid w:val="00A9411D"/>
    <w:rsid w:val="00A94990"/>
    <w:rsid w:val="00A94D24"/>
    <w:rsid w:val="00A953C0"/>
    <w:rsid w:val="00A9639C"/>
    <w:rsid w:val="00A9641C"/>
    <w:rsid w:val="00A96A0C"/>
    <w:rsid w:val="00A97142"/>
    <w:rsid w:val="00A9738B"/>
    <w:rsid w:val="00AA0112"/>
    <w:rsid w:val="00AA0CA7"/>
    <w:rsid w:val="00AA1133"/>
    <w:rsid w:val="00AA1F91"/>
    <w:rsid w:val="00AA2017"/>
    <w:rsid w:val="00AA2668"/>
    <w:rsid w:val="00AA37E0"/>
    <w:rsid w:val="00AA4021"/>
    <w:rsid w:val="00AA430B"/>
    <w:rsid w:val="00AA4373"/>
    <w:rsid w:val="00AA557E"/>
    <w:rsid w:val="00AA568C"/>
    <w:rsid w:val="00AA59BD"/>
    <w:rsid w:val="00AA6091"/>
    <w:rsid w:val="00AA6ABC"/>
    <w:rsid w:val="00AA6B6C"/>
    <w:rsid w:val="00AA6C50"/>
    <w:rsid w:val="00AA725E"/>
    <w:rsid w:val="00AA7BE8"/>
    <w:rsid w:val="00AA7E2E"/>
    <w:rsid w:val="00AB02FA"/>
    <w:rsid w:val="00AB03F4"/>
    <w:rsid w:val="00AB070E"/>
    <w:rsid w:val="00AB1096"/>
    <w:rsid w:val="00AB1992"/>
    <w:rsid w:val="00AB20DF"/>
    <w:rsid w:val="00AB2534"/>
    <w:rsid w:val="00AB256B"/>
    <w:rsid w:val="00AB258F"/>
    <w:rsid w:val="00AB3327"/>
    <w:rsid w:val="00AB34A0"/>
    <w:rsid w:val="00AB3828"/>
    <w:rsid w:val="00AB3FDE"/>
    <w:rsid w:val="00AB453B"/>
    <w:rsid w:val="00AB55AD"/>
    <w:rsid w:val="00AB5FDA"/>
    <w:rsid w:val="00AB6A84"/>
    <w:rsid w:val="00AC0378"/>
    <w:rsid w:val="00AC042C"/>
    <w:rsid w:val="00AC1161"/>
    <w:rsid w:val="00AC237B"/>
    <w:rsid w:val="00AC288C"/>
    <w:rsid w:val="00AC3F36"/>
    <w:rsid w:val="00AC3FAB"/>
    <w:rsid w:val="00AC48BC"/>
    <w:rsid w:val="00AC4A0C"/>
    <w:rsid w:val="00AC4A38"/>
    <w:rsid w:val="00AC5D20"/>
    <w:rsid w:val="00AC5D9E"/>
    <w:rsid w:val="00AC5DF4"/>
    <w:rsid w:val="00AC6D5A"/>
    <w:rsid w:val="00AC7ACF"/>
    <w:rsid w:val="00AC7B5F"/>
    <w:rsid w:val="00AD00E6"/>
    <w:rsid w:val="00AD0F01"/>
    <w:rsid w:val="00AD1BA5"/>
    <w:rsid w:val="00AD2960"/>
    <w:rsid w:val="00AD2DF9"/>
    <w:rsid w:val="00AD38D6"/>
    <w:rsid w:val="00AD3A0B"/>
    <w:rsid w:val="00AD4859"/>
    <w:rsid w:val="00AD674C"/>
    <w:rsid w:val="00AD708B"/>
    <w:rsid w:val="00AD70C9"/>
    <w:rsid w:val="00AD741B"/>
    <w:rsid w:val="00AE0032"/>
    <w:rsid w:val="00AE02AA"/>
    <w:rsid w:val="00AE09D6"/>
    <w:rsid w:val="00AE0C61"/>
    <w:rsid w:val="00AE1E22"/>
    <w:rsid w:val="00AE3BAE"/>
    <w:rsid w:val="00AE425D"/>
    <w:rsid w:val="00AE4645"/>
    <w:rsid w:val="00AE4C65"/>
    <w:rsid w:val="00AE4FEB"/>
    <w:rsid w:val="00AE5EC5"/>
    <w:rsid w:val="00AE6135"/>
    <w:rsid w:val="00AE6157"/>
    <w:rsid w:val="00AE7F65"/>
    <w:rsid w:val="00AF03DF"/>
    <w:rsid w:val="00AF0FD9"/>
    <w:rsid w:val="00AF15B4"/>
    <w:rsid w:val="00AF214F"/>
    <w:rsid w:val="00AF231F"/>
    <w:rsid w:val="00AF315D"/>
    <w:rsid w:val="00AF413B"/>
    <w:rsid w:val="00AF4CD3"/>
    <w:rsid w:val="00AF4E51"/>
    <w:rsid w:val="00AF70EE"/>
    <w:rsid w:val="00AF7527"/>
    <w:rsid w:val="00AF7E63"/>
    <w:rsid w:val="00B0031D"/>
    <w:rsid w:val="00B00943"/>
    <w:rsid w:val="00B00CF0"/>
    <w:rsid w:val="00B02FD7"/>
    <w:rsid w:val="00B03397"/>
    <w:rsid w:val="00B0354B"/>
    <w:rsid w:val="00B057A4"/>
    <w:rsid w:val="00B063E6"/>
    <w:rsid w:val="00B0731D"/>
    <w:rsid w:val="00B07E99"/>
    <w:rsid w:val="00B105BF"/>
    <w:rsid w:val="00B10795"/>
    <w:rsid w:val="00B1219F"/>
    <w:rsid w:val="00B12B4E"/>
    <w:rsid w:val="00B13066"/>
    <w:rsid w:val="00B136F6"/>
    <w:rsid w:val="00B14563"/>
    <w:rsid w:val="00B1460D"/>
    <w:rsid w:val="00B149CB"/>
    <w:rsid w:val="00B14FED"/>
    <w:rsid w:val="00B16110"/>
    <w:rsid w:val="00B16432"/>
    <w:rsid w:val="00B1650B"/>
    <w:rsid w:val="00B16823"/>
    <w:rsid w:val="00B1704D"/>
    <w:rsid w:val="00B17B3E"/>
    <w:rsid w:val="00B2092C"/>
    <w:rsid w:val="00B20BFB"/>
    <w:rsid w:val="00B20E10"/>
    <w:rsid w:val="00B21246"/>
    <w:rsid w:val="00B21545"/>
    <w:rsid w:val="00B21BF4"/>
    <w:rsid w:val="00B224EA"/>
    <w:rsid w:val="00B23050"/>
    <w:rsid w:val="00B23571"/>
    <w:rsid w:val="00B23971"/>
    <w:rsid w:val="00B23C8A"/>
    <w:rsid w:val="00B247D0"/>
    <w:rsid w:val="00B25C6B"/>
    <w:rsid w:val="00B25DF8"/>
    <w:rsid w:val="00B2640E"/>
    <w:rsid w:val="00B2693B"/>
    <w:rsid w:val="00B26C0E"/>
    <w:rsid w:val="00B30945"/>
    <w:rsid w:val="00B30E3E"/>
    <w:rsid w:val="00B315E1"/>
    <w:rsid w:val="00B320AC"/>
    <w:rsid w:val="00B324F3"/>
    <w:rsid w:val="00B348B4"/>
    <w:rsid w:val="00B35012"/>
    <w:rsid w:val="00B352EC"/>
    <w:rsid w:val="00B354AF"/>
    <w:rsid w:val="00B3554C"/>
    <w:rsid w:val="00B36064"/>
    <w:rsid w:val="00B3756A"/>
    <w:rsid w:val="00B37709"/>
    <w:rsid w:val="00B4004E"/>
    <w:rsid w:val="00B40096"/>
    <w:rsid w:val="00B4102A"/>
    <w:rsid w:val="00B4152B"/>
    <w:rsid w:val="00B42450"/>
    <w:rsid w:val="00B43F0C"/>
    <w:rsid w:val="00B441C2"/>
    <w:rsid w:val="00B443D1"/>
    <w:rsid w:val="00B4483E"/>
    <w:rsid w:val="00B44C72"/>
    <w:rsid w:val="00B44F6C"/>
    <w:rsid w:val="00B45131"/>
    <w:rsid w:val="00B4563F"/>
    <w:rsid w:val="00B459F5"/>
    <w:rsid w:val="00B4617B"/>
    <w:rsid w:val="00B46C76"/>
    <w:rsid w:val="00B4744F"/>
    <w:rsid w:val="00B47465"/>
    <w:rsid w:val="00B475F8"/>
    <w:rsid w:val="00B50A60"/>
    <w:rsid w:val="00B50BF0"/>
    <w:rsid w:val="00B50C4D"/>
    <w:rsid w:val="00B524FF"/>
    <w:rsid w:val="00B52ADB"/>
    <w:rsid w:val="00B553AC"/>
    <w:rsid w:val="00B55513"/>
    <w:rsid w:val="00B556DB"/>
    <w:rsid w:val="00B56B6A"/>
    <w:rsid w:val="00B57504"/>
    <w:rsid w:val="00B5784F"/>
    <w:rsid w:val="00B61F2F"/>
    <w:rsid w:val="00B62113"/>
    <w:rsid w:val="00B63CC3"/>
    <w:rsid w:val="00B64256"/>
    <w:rsid w:val="00B64B48"/>
    <w:rsid w:val="00B66620"/>
    <w:rsid w:val="00B66C8E"/>
    <w:rsid w:val="00B6749F"/>
    <w:rsid w:val="00B67ED6"/>
    <w:rsid w:val="00B700EA"/>
    <w:rsid w:val="00B71FD5"/>
    <w:rsid w:val="00B728D2"/>
    <w:rsid w:val="00B72BAA"/>
    <w:rsid w:val="00B73555"/>
    <w:rsid w:val="00B7356F"/>
    <w:rsid w:val="00B73A2F"/>
    <w:rsid w:val="00B73C73"/>
    <w:rsid w:val="00B73CCD"/>
    <w:rsid w:val="00B73D5C"/>
    <w:rsid w:val="00B73F2B"/>
    <w:rsid w:val="00B73FF1"/>
    <w:rsid w:val="00B7413D"/>
    <w:rsid w:val="00B74712"/>
    <w:rsid w:val="00B75006"/>
    <w:rsid w:val="00B752B2"/>
    <w:rsid w:val="00B75403"/>
    <w:rsid w:val="00B7563D"/>
    <w:rsid w:val="00B75B25"/>
    <w:rsid w:val="00B75D8A"/>
    <w:rsid w:val="00B76D36"/>
    <w:rsid w:val="00B808B5"/>
    <w:rsid w:val="00B80F47"/>
    <w:rsid w:val="00B814ED"/>
    <w:rsid w:val="00B81DE5"/>
    <w:rsid w:val="00B823A0"/>
    <w:rsid w:val="00B8303F"/>
    <w:rsid w:val="00B83418"/>
    <w:rsid w:val="00B83F20"/>
    <w:rsid w:val="00B84200"/>
    <w:rsid w:val="00B847BF"/>
    <w:rsid w:val="00B84E35"/>
    <w:rsid w:val="00B84E6F"/>
    <w:rsid w:val="00B84F41"/>
    <w:rsid w:val="00B85148"/>
    <w:rsid w:val="00B85450"/>
    <w:rsid w:val="00B8612B"/>
    <w:rsid w:val="00B863C2"/>
    <w:rsid w:val="00B86F78"/>
    <w:rsid w:val="00B876A1"/>
    <w:rsid w:val="00B87DD6"/>
    <w:rsid w:val="00B90436"/>
    <w:rsid w:val="00B90F42"/>
    <w:rsid w:val="00B91198"/>
    <w:rsid w:val="00B913D0"/>
    <w:rsid w:val="00B91B24"/>
    <w:rsid w:val="00B91CB4"/>
    <w:rsid w:val="00B91FA2"/>
    <w:rsid w:val="00B92627"/>
    <w:rsid w:val="00B92830"/>
    <w:rsid w:val="00B92A9E"/>
    <w:rsid w:val="00B92D63"/>
    <w:rsid w:val="00B93395"/>
    <w:rsid w:val="00B933DA"/>
    <w:rsid w:val="00B94D54"/>
    <w:rsid w:val="00B95896"/>
    <w:rsid w:val="00B95DDA"/>
    <w:rsid w:val="00B96723"/>
    <w:rsid w:val="00BA1AD0"/>
    <w:rsid w:val="00BA250A"/>
    <w:rsid w:val="00BA3512"/>
    <w:rsid w:val="00BA3592"/>
    <w:rsid w:val="00BA376C"/>
    <w:rsid w:val="00BA4182"/>
    <w:rsid w:val="00BA4EDC"/>
    <w:rsid w:val="00BA50F3"/>
    <w:rsid w:val="00BA52E4"/>
    <w:rsid w:val="00BA651F"/>
    <w:rsid w:val="00BA6CA8"/>
    <w:rsid w:val="00BA7037"/>
    <w:rsid w:val="00BA75A6"/>
    <w:rsid w:val="00BA7863"/>
    <w:rsid w:val="00BA79E8"/>
    <w:rsid w:val="00BB09A6"/>
    <w:rsid w:val="00BB0B69"/>
    <w:rsid w:val="00BB12FE"/>
    <w:rsid w:val="00BB1A0B"/>
    <w:rsid w:val="00BB1E9A"/>
    <w:rsid w:val="00BB2A80"/>
    <w:rsid w:val="00BB34A0"/>
    <w:rsid w:val="00BB407F"/>
    <w:rsid w:val="00BB4123"/>
    <w:rsid w:val="00BB5E53"/>
    <w:rsid w:val="00BB6208"/>
    <w:rsid w:val="00BB6584"/>
    <w:rsid w:val="00BC05BF"/>
    <w:rsid w:val="00BC08C1"/>
    <w:rsid w:val="00BC0B28"/>
    <w:rsid w:val="00BC0B90"/>
    <w:rsid w:val="00BC1585"/>
    <w:rsid w:val="00BC1F0A"/>
    <w:rsid w:val="00BC1FBA"/>
    <w:rsid w:val="00BC202C"/>
    <w:rsid w:val="00BC2817"/>
    <w:rsid w:val="00BC2A71"/>
    <w:rsid w:val="00BC3A95"/>
    <w:rsid w:val="00BC4195"/>
    <w:rsid w:val="00BC47F7"/>
    <w:rsid w:val="00BC69B1"/>
    <w:rsid w:val="00BC6FA3"/>
    <w:rsid w:val="00BC707A"/>
    <w:rsid w:val="00BC73B0"/>
    <w:rsid w:val="00BC7EF3"/>
    <w:rsid w:val="00BD089F"/>
    <w:rsid w:val="00BD0923"/>
    <w:rsid w:val="00BD1E27"/>
    <w:rsid w:val="00BD25C6"/>
    <w:rsid w:val="00BD32CC"/>
    <w:rsid w:val="00BD4667"/>
    <w:rsid w:val="00BD4FF9"/>
    <w:rsid w:val="00BD55C5"/>
    <w:rsid w:val="00BD5C41"/>
    <w:rsid w:val="00BD633F"/>
    <w:rsid w:val="00BD6A0C"/>
    <w:rsid w:val="00BD6A27"/>
    <w:rsid w:val="00BD7746"/>
    <w:rsid w:val="00BE0100"/>
    <w:rsid w:val="00BE030E"/>
    <w:rsid w:val="00BE1049"/>
    <w:rsid w:val="00BE2519"/>
    <w:rsid w:val="00BE2E49"/>
    <w:rsid w:val="00BE3083"/>
    <w:rsid w:val="00BE361F"/>
    <w:rsid w:val="00BE3D24"/>
    <w:rsid w:val="00BE3D29"/>
    <w:rsid w:val="00BE3E9E"/>
    <w:rsid w:val="00BE42FA"/>
    <w:rsid w:val="00BE4492"/>
    <w:rsid w:val="00BE47E4"/>
    <w:rsid w:val="00BE4E86"/>
    <w:rsid w:val="00BE50EF"/>
    <w:rsid w:val="00BE5355"/>
    <w:rsid w:val="00BE6904"/>
    <w:rsid w:val="00BE6E59"/>
    <w:rsid w:val="00BE7464"/>
    <w:rsid w:val="00BE7A3F"/>
    <w:rsid w:val="00BE7B8D"/>
    <w:rsid w:val="00BF0354"/>
    <w:rsid w:val="00BF1806"/>
    <w:rsid w:val="00BF24BA"/>
    <w:rsid w:val="00BF2B22"/>
    <w:rsid w:val="00BF2E1C"/>
    <w:rsid w:val="00BF36B3"/>
    <w:rsid w:val="00BF36D8"/>
    <w:rsid w:val="00BF3969"/>
    <w:rsid w:val="00BF41D0"/>
    <w:rsid w:val="00BF4778"/>
    <w:rsid w:val="00BF4B43"/>
    <w:rsid w:val="00BF5384"/>
    <w:rsid w:val="00BF5388"/>
    <w:rsid w:val="00BF5538"/>
    <w:rsid w:val="00BF5891"/>
    <w:rsid w:val="00BF59F3"/>
    <w:rsid w:val="00BF6380"/>
    <w:rsid w:val="00BF697E"/>
    <w:rsid w:val="00BF6A1A"/>
    <w:rsid w:val="00BF6E8C"/>
    <w:rsid w:val="00BF6FCB"/>
    <w:rsid w:val="00C00B33"/>
    <w:rsid w:val="00C01246"/>
    <w:rsid w:val="00C0165A"/>
    <w:rsid w:val="00C018A0"/>
    <w:rsid w:val="00C02058"/>
    <w:rsid w:val="00C020D9"/>
    <w:rsid w:val="00C02CFC"/>
    <w:rsid w:val="00C05CEB"/>
    <w:rsid w:val="00C060A2"/>
    <w:rsid w:val="00C06439"/>
    <w:rsid w:val="00C06492"/>
    <w:rsid w:val="00C07130"/>
    <w:rsid w:val="00C074BC"/>
    <w:rsid w:val="00C0799F"/>
    <w:rsid w:val="00C10831"/>
    <w:rsid w:val="00C11453"/>
    <w:rsid w:val="00C11CB0"/>
    <w:rsid w:val="00C12775"/>
    <w:rsid w:val="00C12B11"/>
    <w:rsid w:val="00C13F00"/>
    <w:rsid w:val="00C142CE"/>
    <w:rsid w:val="00C143ED"/>
    <w:rsid w:val="00C14F53"/>
    <w:rsid w:val="00C15237"/>
    <w:rsid w:val="00C158F6"/>
    <w:rsid w:val="00C1594A"/>
    <w:rsid w:val="00C173F9"/>
    <w:rsid w:val="00C17BC3"/>
    <w:rsid w:val="00C202B9"/>
    <w:rsid w:val="00C20495"/>
    <w:rsid w:val="00C211F7"/>
    <w:rsid w:val="00C213E6"/>
    <w:rsid w:val="00C21865"/>
    <w:rsid w:val="00C224C6"/>
    <w:rsid w:val="00C22574"/>
    <w:rsid w:val="00C22EC7"/>
    <w:rsid w:val="00C23C1B"/>
    <w:rsid w:val="00C244B2"/>
    <w:rsid w:val="00C24D71"/>
    <w:rsid w:val="00C25081"/>
    <w:rsid w:val="00C250FC"/>
    <w:rsid w:val="00C25C3E"/>
    <w:rsid w:val="00C273E7"/>
    <w:rsid w:val="00C27EF1"/>
    <w:rsid w:val="00C30241"/>
    <w:rsid w:val="00C30580"/>
    <w:rsid w:val="00C31287"/>
    <w:rsid w:val="00C31D40"/>
    <w:rsid w:val="00C3241C"/>
    <w:rsid w:val="00C32740"/>
    <w:rsid w:val="00C33006"/>
    <w:rsid w:val="00C3375D"/>
    <w:rsid w:val="00C3408C"/>
    <w:rsid w:val="00C35482"/>
    <w:rsid w:val="00C35599"/>
    <w:rsid w:val="00C376B6"/>
    <w:rsid w:val="00C37B71"/>
    <w:rsid w:val="00C40781"/>
    <w:rsid w:val="00C40914"/>
    <w:rsid w:val="00C40B7E"/>
    <w:rsid w:val="00C40BFF"/>
    <w:rsid w:val="00C40DA5"/>
    <w:rsid w:val="00C41695"/>
    <w:rsid w:val="00C416AB"/>
    <w:rsid w:val="00C41C4A"/>
    <w:rsid w:val="00C41D09"/>
    <w:rsid w:val="00C4286A"/>
    <w:rsid w:val="00C42DFE"/>
    <w:rsid w:val="00C44BD9"/>
    <w:rsid w:val="00C45887"/>
    <w:rsid w:val="00C4588D"/>
    <w:rsid w:val="00C461C4"/>
    <w:rsid w:val="00C46BC9"/>
    <w:rsid w:val="00C47D11"/>
    <w:rsid w:val="00C501C8"/>
    <w:rsid w:val="00C507CF"/>
    <w:rsid w:val="00C507ED"/>
    <w:rsid w:val="00C50E36"/>
    <w:rsid w:val="00C512A4"/>
    <w:rsid w:val="00C517BC"/>
    <w:rsid w:val="00C52A1D"/>
    <w:rsid w:val="00C52ABA"/>
    <w:rsid w:val="00C52B8B"/>
    <w:rsid w:val="00C5387D"/>
    <w:rsid w:val="00C53F7F"/>
    <w:rsid w:val="00C5527B"/>
    <w:rsid w:val="00C55358"/>
    <w:rsid w:val="00C55D06"/>
    <w:rsid w:val="00C55FA2"/>
    <w:rsid w:val="00C56ED7"/>
    <w:rsid w:val="00C607FA"/>
    <w:rsid w:val="00C6102D"/>
    <w:rsid w:val="00C61BA8"/>
    <w:rsid w:val="00C61BF4"/>
    <w:rsid w:val="00C61E92"/>
    <w:rsid w:val="00C62C51"/>
    <w:rsid w:val="00C62C9F"/>
    <w:rsid w:val="00C645A0"/>
    <w:rsid w:val="00C64902"/>
    <w:rsid w:val="00C64D24"/>
    <w:rsid w:val="00C664C6"/>
    <w:rsid w:val="00C66AA3"/>
    <w:rsid w:val="00C66B67"/>
    <w:rsid w:val="00C66C2C"/>
    <w:rsid w:val="00C66CB4"/>
    <w:rsid w:val="00C66FC4"/>
    <w:rsid w:val="00C67338"/>
    <w:rsid w:val="00C701C9"/>
    <w:rsid w:val="00C7067A"/>
    <w:rsid w:val="00C70748"/>
    <w:rsid w:val="00C71309"/>
    <w:rsid w:val="00C71A23"/>
    <w:rsid w:val="00C71C54"/>
    <w:rsid w:val="00C72188"/>
    <w:rsid w:val="00C72905"/>
    <w:rsid w:val="00C72C6E"/>
    <w:rsid w:val="00C73B24"/>
    <w:rsid w:val="00C749EA"/>
    <w:rsid w:val="00C752F6"/>
    <w:rsid w:val="00C765CD"/>
    <w:rsid w:val="00C7674B"/>
    <w:rsid w:val="00C77177"/>
    <w:rsid w:val="00C77B8B"/>
    <w:rsid w:val="00C77FE2"/>
    <w:rsid w:val="00C801F3"/>
    <w:rsid w:val="00C8038E"/>
    <w:rsid w:val="00C805A6"/>
    <w:rsid w:val="00C80B9C"/>
    <w:rsid w:val="00C811D9"/>
    <w:rsid w:val="00C82739"/>
    <w:rsid w:val="00C828CC"/>
    <w:rsid w:val="00C82CC1"/>
    <w:rsid w:val="00C82D67"/>
    <w:rsid w:val="00C839D5"/>
    <w:rsid w:val="00C83FAB"/>
    <w:rsid w:val="00C845AD"/>
    <w:rsid w:val="00C847EC"/>
    <w:rsid w:val="00C848D6"/>
    <w:rsid w:val="00C84AD5"/>
    <w:rsid w:val="00C86055"/>
    <w:rsid w:val="00C86863"/>
    <w:rsid w:val="00C8694C"/>
    <w:rsid w:val="00C871C3"/>
    <w:rsid w:val="00C87349"/>
    <w:rsid w:val="00C8758B"/>
    <w:rsid w:val="00C875D3"/>
    <w:rsid w:val="00C90E32"/>
    <w:rsid w:val="00C914D1"/>
    <w:rsid w:val="00C91593"/>
    <w:rsid w:val="00C921EC"/>
    <w:rsid w:val="00C92616"/>
    <w:rsid w:val="00C92936"/>
    <w:rsid w:val="00C92B99"/>
    <w:rsid w:val="00C9412D"/>
    <w:rsid w:val="00C949D3"/>
    <w:rsid w:val="00C95126"/>
    <w:rsid w:val="00C9515F"/>
    <w:rsid w:val="00C959E8"/>
    <w:rsid w:val="00C96600"/>
    <w:rsid w:val="00C96E21"/>
    <w:rsid w:val="00CA05E2"/>
    <w:rsid w:val="00CA0DF3"/>
    <w:rsid w:val="00CA160D"/>
    <w:rsid w:val="00CA1ADB"/>
    <w:rsid w:val="00CA1F2D"/>
    <w:rsid w:val="00CA5622"/>
    <w:rsid w:val="00CA57C0"/>
    <w:rsid w:val="00CA6420"/>
    <w:rsid w:val="00CA722E"/>
    <w:rsid w:val="00CA735F"/>
    <w:rsid w:val="00CA7741"/>
    <w:rsid w:val="00CA77DC"/>
    <w:rsid w:val="00CB04BD"/>
    <w:rsid w:val="00CB1094"/>
    <w:rsid w:val="00CB1AAF"/>
    <w:rsid w:val="00CB37B1"/>
    <w:rsid w:val="00CB3AAF"/>
    <w:rsid w:val="00CB3B84"/>
    <w:rsid w:val="00CB507D"/>
    <w:rsid w:val="00CB5E84"/>
    <w:rsid w:val="00CB60A4"/>
    <w:rsid w:val="00CB6647"/>
    <w:rsid w:val="00CB6762"/>
    <w:rsid w:val="00CB67FD"/>
    <w:rsid w:val="00CB6FDB"/>
    <w:rsid w:val="00CB7BB6"/>
    <w:rsid w:val="00CC0E5D"/>
    <w:rsid w:val="00CC15ED"/>
    <w:rsid w:val="00CC1769"/>
    <w:rsid w:val="00CC3802"/>
    <w:rsid w:val="00CC3825"/>
    <w:rsid w:val="00CC3DFB"/>
    <w:rsid w:val="00CC3F22"/>
    <w:rsid w:val="00CC4154"/>
    <w:rsid w:val="00CC42D6"/>
    <w:rsid w:val="00CC51F5"/>
    <w:rsid w:val="00CC5268"/>
    <w:rsid w:val="00CC53B6"/>
    <w:rsid w:val="00CC6F60"/>
    <w:rsid w:val="00CC7046"/>
    <w:rsid w:val="00CC7ABF"/>
    <w:rsid w:val="00CC7CF2"/>
    <w:rsid w:val="00CD03DA"/>
    <w:rsid w:val="00CD0493"/>
    <w:rsid w:val="00CD0ED2"/>
    <w:rsid w:val="00CD10AD"/>
    <w:rsid w:val="00CD2594"/>
    <w:rsid w:val="00CD2B61"/>
    <w:rsid w:val="00CD31E6"/>
    <w:rsid w:val="00CD322E"/>
    <w:rsid w:val="00CD469A"/>
    <w:rsid w:val="00CD4D3C"/>
    <w:rsid w:val="00CD507E"/>
    <w:rsid w:val="00CD60F2"/>
    <w:rsid w:val="00CD6876"/>
    <w:rsid w:val="00CD6C07"/>
    <w:rsid w:val="00CD6E78"/>
    <w:rsid w:val="00CD759E"/>
    <w:rsid w:val="00CD78C1"/>
    <w:rsid w:val="00CD7F9F"/>
    <w:rsid w:val="00CE05B4"/>
    <w:rsid w:val="00CE0814"/>
    <w:rsid w:val="00CE1F13"/>
    <w:rsid w:val="00CE25F0"/>
    <w:rsid w:val="00CE2B7E"/>
    <w:rsid w:val="00CE2C47"/>
    <w:rsid w:val="00CE2D89"/>
    <w:rsid w:val="00CE2E53"/>
    <w:rsid w:val="00CE35AD"/>
    <w:rsid w:val="00CE3708"/>
    <w:rsid w:val="00CE423C"/>
    <w:rsid w:val="00CE4810"/>
    <w:rsid w:val="00CE4908"/>
    <w:rsid w:val="00CE4F57"/>
    <w:rsid w:val="00CE5048"/>
    <w:rsid w:val="00CE50CF"/>
    <w:rsid w:val="00CE599B"/>
    <w:rsid w:val="00CE69EC"/>
    <w:rsid w:val="00CE6A28"/>
    <w:rsid w:val="00CE7381"/>
    <w:rsid w:val="00CE7885"/>
    <w:rsid w:val="00CE7ECB"/>
    <w:rsid w:val="00CF1A30"/>
    <w:rsid w:val="00CF2108"/>
    <w:rsid w:val="00CF290D"/>
    <w:rsid w:val="00CF2B30"/>
    <w:rsid w:val="00CF2CBA"/>
    <w:rsid w:val="00CF2E2E"/>
    <w:rsid w:val="00CF3AC2"/>
    <w:rsid w:val="00CF3E91"/>
    <w:rsid w:val="00CF3F3D"/>
    <w:rsid w:val="00CF43F6"/>
    <w:rsid w:val="00CF4990"/>
    <w:rsid w:val="00CF4991"/>
    <w:rsid w:val="00CF4D0A"/>
    <w:rsid w:val="00CF5FC0"/>
    <w:rsid w:val="00CF6A85"/>
    <w:rsid w:val="00CF77FE"/>
    <w:rsid w:val="00CF7EDA"/>
    <w:rsid w:val="00D006DD"/>
    <w:rsid w:val="00D00973"/>
    <w:rsid w:val="00D01668"/>
    <w:rsid w:val="00D0195C"/>
    <w:rsid w:val="00D02217"/>
    <w:rsid w:val="00D02A4A"/>
    <w:rsid w:val="00D03388"/>
    <w:rsid w:val="00D03B9D"/>
    <w:rsid w:val="00D03BB6"/>
    <w:rsid w:val="00D04BDA"/>
    <w:rsid w:val="00D04D25"/>
    <w:rsid w:val="00D05E4F"/>
    <w:rsid w:val="00D0765D"/>
    <w:rsid w:val="00D077C8"/>
    <w:rsid w:val="00D07E57"/>
    <w:rsid w:val="00D1142B"/>
    <w:rsid w:val="00D129D3"/>
    <w:rsid w:val="00D13073"/>
    <w:rsid w:val="00D131E5"/>
    <w:rsid w:val="00D13A66"/>
    <w:rsid w:val="00D1415E"/>
    <w:rsid w:val="00D14973"/>
    <w:rsid w:val="00D1505E"/>
    <w:rsid w:val="00D16C9E"/>
    <w:rsid w:val="00D17033"/>
    <w:rsid w:val="00D172E9"/>
    <w:rsid w:val="00D17418"/>
    <w:rsid w:val="00D17442"/>
    <w:rsid w:val="00D1767B"/>
    <w:rsid w:val="00D17E57"/>
    <w:rsid w:val="00D20720"/>
    <w:rsid w:val="00D20952"/>
    <w:rsid w:val="00D219E3"/>
    <w:rsid w:val="00D224B7"/>
    <w:rsid w:val="00D22D1E"/>
    <w:rsid w:val="00D22FBB"/>
    <w:rsid w:val="00D2314B"/>
    <w:rsid w:val="00D2384F"/>
    <w:rsid w:val="00D23B6C"/>
    <w:rsid w:val="00D251B5"/>
    <w:rsid w:val="00D256BC"/>
    <w:rsid w:val="00D25990"/>
    <w:rsid w:val="00D269EA"/>
    <w:rsid w:val="00D26C17"/>
    <w:rsid w:val="00D302A9"/>
    <w:rsid w:val="00D30F59"/>
    <w:rsid w:val="00D3175B"/>
    <w:rsid w:val="00D31C20"/>
    <w:rsid w:val="00D31DCD"/>
    <w:rsid w:val="00D324A6"/>
    <w:rsid w:val="00D32A3A"/>
    <w:rsid w:val="00D33870"/>
    <w:rsid w:val="00D33AC3"/>
    <w:rsid w:val="00D33D28"/>
    <w:rsid w:val="00D34357"/>
    <w:rsid w:val="00D353ED"/>
    <w:rsid w:val="00D35C9E"/>
    <w:rsid w:val="00D3700F"/>
    <w:rsid w:val="00D402EF"/>
    <w:rsid w:val="00D404F3"/>
    <w:rsid w:val="00D4060D"/>
    <w:rsid w:val="00D40B56"/>
    <w:rsid w:val="00D40EBC"/>
    <w:rsid w:val="00D41101"/>
    <w:rsid w:val="00D4116B"/>
    <w:rsid w:val="00D41727"/>
    <w:rsid w:val="00D43D2D"/>
    <w:rsid w:val="00D44717"/>
    <w:rsid w:val="00D4483F"/>
    <w:rsid w:val="00D44DAE"/>
    <w:rsid w:val="00D46405"/>
    <w:rsid w:val="00D46F70"/>
    <w:rsid w:val="00D4750E"/>
    <w:rsid w:val="00D478F4"/>
    <w:rsid w:val="00D500A0"/>
    <w:rsid w:val="00D50CC9"/>
    <w:rsid w:val="00D50F0E"/>
    <w:rsid w:val="00D51B0C"/>
    <w:rsid w:val="00D51FD5"/>
    <w:rsid w:val="00D521EB"/>
    <w:rsid w:val="00D53D31"/>
    <w:rsid w:val="00D54C0F"/>
    <w:rsid w:val="00D54C86"/>
    <w:rsid w:val="00D56076"/>
    <w:rsid w:val="00D565E6"/>
    <w:rsid w:val="00D56AA0"/>
    <w:rsid w:val="00D576F0"/>
    <w:rsid w:val="00D60762"/>
    <w:rsid w:val="00D615C9"/>
    <w:rsid w:val="00D61D39"/>
    <w:rsid w:val="00D61DCC"/>
    <w:rsid w:val="00D61F60"/>
    <w:rsid w:val="00D62299"/>
    <w:rsid w:val="00D62B48"/>
    <w:rsid w:val="00D632E5"/>
    <w:rsid w:val="00D63315"/>
    <w:rsid w:val="00D6337A"/>
    <w:rsid w:val="00D63BA0"/>
    <w:rsid w:val="00D63E46"/>
    <w:rsid w:val="00D64329"/>
    <w:rsid w:val="00D65FBC"/>
    <w:rsid w:val="00D66681"/>
    <w:rsid w:val="00D6676F"/>
    <w:rsid w:val="00D67A69"/>
    <w:rsid w:val="00D67ED9"/>
    <w:rsid w:val="00D70422"/>
    <w:rsid w:val="00D706A6"/>
    <w:rsid w:val="00D71259"/>
    <w:rsid w:val="00D712CD"/>
    <w:rsid w:val="00D71942"/>
    <w:rsid w:val="00D71B0E"/>
    <w:rsid w:val="00D71BFD"/>
    <w:rsid w:val="00D72554"/>
    <w:rsid w:val="00D735A3"/>
    <w:rsid w:val="00D736D9"/>
    <w:rsid w:val="00D73772"/>
    <w:rsid w:val="00D73E4C"/>
    <w:rsid w:val="00D7524D"/>
    <w:rsid w:val="00D755BD"/>
    <w:rsid w:val="00D75B34"/>
    <w:rsid w:val="00D76387"/>
    <w:rsid w:val="00D76C7A"/>
    <w:rsid w:val="00D80231"/>
    <w:rsid w:val="00D80E04"/>
    <w:rsid w:val="00D81ABC"/>
    <w:rsid w:val="00D833E6"/>
    <w:rsid w:val="00D83643"/>
    <w:rsid w:val="00D84004"/>
    <w:rsid w:val="00D84035"/>
    <w:rsid w:val="00D841AF"/>
    <w:rsid w:val="00D8571D"/>
    <w:rsid w:val="00D87014"/>
    <w:rsid w:val="00D87146"/>
    <w:rsid w:val="00D87DBA"/>
    <w:rsid w:val="00D90729"/>
    <w:rsid w:val="00D90A76"/>
    <w:rsid w:val="00D90E24"/>
    <w:rsid w:val="00D91184"/>
    <w:rsid w:val="00D91528"/>
    <w:rsid w:val="00D92889"/>
    <w:rsid w:val="00D92A4D"/>
    <w:rsid w:val="00D93B52"/>
    <w:rsid w:val="00D93F12"/>
    <w:rsid w:val="00D96805"/>
    <w:rsid w:val="00D97551"/>
    <w:rsid w:val="00D97BA8"/>
    <w:rsid w:val="00D97BF5"/>
    <w:rsid w:val="00DA03CC"/>
    <w:rsid w:val="00DA0537"/>
    <w:rsid w:val="00DA0A8C"/>
    <w:rsid w:val="00DA1128"/>
    <w:rsid w:val="00DA1DEB"/>
    <w:rsid w:val="00DA2145"/>
    <w:rsid w:val="00DA2D87"/>
    <w:rsid w:val="00DA33E2"/>
    <w:rsid w:val="00DA3AE5"/>
    <w:rsid w:val="00DA4BD2"/>
    <w:rsid w:val="00DA4DB0"/>
    <w:rsid w:val="00DA500D"/>
    <w:rsid w:val="00DA5655"/>
    <w:rsid w:val="00DA5EE9"/>
    <w:rsid w:val="00DA60CF"/>
    <w:rsid w:val="00DA6B39"/>
    <w:rsid w:val="00DA7026"/>
    <w:rsid w:val="00DA777E"/>
    <w:rsid w:val="00DB037C"/>
    <w:rsid w:val="00DB086F"/>
    <w:rsid w:val="00DB2697"/>
    <w:rsid w:val="00DB306C"/>
    <w:rsid w:val="00DB315D"/>
    <w:rsid w:val="00DB3F1A"/>
    <w:rsid w:val="00DB4455"/>
    <w:rsid w:val="00DB4E3B"/>
    <w:rsid w:val="00DB50F6"/>
    <w:rsid w:val="00DB582C"/>
    <w:rsid w:val="00DB5A20"/>
    <w:rsid w:val="00DB6008"/>
    <w:rsid w:val="00DB67D6"/>
    <w:rsid w:val="00DC0691"/>
    <w:rsid w:val="00DC089D"/>
    <w:rsid w:val="00DC0961"/>
    <w:rsid w:val="00DC0CAB"/>
    <w:rsid w:val="00DC1A25"/>
    <w:rsid w:val="00DC1DC9"/>
    <w:rsid w:val="00DC2277"/>
    <w:rsid w:val="00DC242D"/>
    <w:rsid w:val="00DC3178"/>
    <w:rsid w:val="00DC3584"/>
    <w:rsid w:val="00DC3B52"/>
    <w:rsid w:val="00DC6211"/>
    <w:rsid w:val="00DC63D9"/>
    <w:rsid w:val="00DC6745"/>
    <w:rsid w:val="00DC6AF6"/>
    <w:rsid w:val="00DC6FD1"/>
    <w:rsid w:val="00DC7249"/>
    <w:rsid w:val="00DD08A6"/>
    <w:rsid w:val="00DD0AB8"/>
    <w:rsid w:val="00DD1C25"/>
    <w:rsid w:val="00DD1F87"/>
    <w:rsid w:val="00DD2034"/>
    <w:rsid w:val="00DD251F"/>
    <w:rsid w:val="00DD3208"/>
    <w:rsid w:val="00DD32AA"/>
    <w:rsid w:val="00DD4899"/>
    <w:rsid w:val="00DD54D1"/>
    <w:rsid w:val="00DD5E91"/>
    <w:rsid w:val="00DD6035"/>
    <w:rsid w:val="00DD6609"/>
    <w:rsid w:val="00DD73EF"/>
    <w:rsid w:val="00DD7D3C"/>
    <w:rsid w:val="00DD7F6B"/>
    <w:rsid w:val="00DE06FE"/>
    <w:rsid w:val="00DE187B"/>
    <w:rsid w:val="00DE35A7"/>
    <w:rsid w:val="00DE3A05"/>
    <w:rsid w:val="00DE4844"/>
    <w:rsid w:val="00DE4D45"/>
    <w:rsid w:val="00DE4F77"/>
    <w:rsid w:val="00DE5450"/>
    <w:rsid w:val="00DE63C3"/>
    <w:rsid w:val="00DE6D52"/>
    <w:rsid w:val="00DE6E05"/>
    <w:rsid w:val="00DE6E9D"/>
    <w:rsid w:val="00DE7FF9"/>
    <w:rsid w:val="00DF0017"/>
    <w:rsid w:val="00DF00A3"/>
    <w:rsid w:val="00DF01CB"/>
    <w:rsid w:val="00DF01FA"/>
    <w:rsid w:val="00DF08B4"/>
    <w:rsid w:val="00DF0E1B"/>
    <w:rsid w:val="00DF243B"/>
    <w:rsid w:val="00DF2A8B"/>
    <w:rsid w:val="00DF2B6A"/>
    <w:rsid w:val="00DF30B2"/>
    <w:rsid w:val="00DF411D"/>
    <w:rsid w:val="00DF4274"/>
    <w:rsid w:val="00DF53DC"/>
    <w:rsid w:val="00DF6468"/>
    <w:rsid w:val="00DF6919"/>
    <w:rsid w:val="00DF6939"/>
    <w:rsid w:val="00DF7AB8"/>
    <w:rsid w:val="00DF7DEE"/>
    <w:rsid w:val="00E00168"/>
    <w:rsid w:val="00E0188D"/>
    <w:rsid w:val="00E01EE7"/>
    <w:rsid w:val="00E029A4"/>
    <w:rsid w:val="00E02D0F"/>
    <w:rsid w:val="00E031A5"/>
    <w:rsid w:val="00E03CAD"/>
    <w:rsid w:val="00E03E86"/>
    <w:rsid w:val="00E047FC"/>
    <w:rsid w:val="00E04A06"/>
    <w:rsid w:val="00E04FA5"/>
    <w:rsid w:val="00E06A3D"/>
    <w:rsid w:val="00E06D73"/>
    <w:rsid w:val="00E07442"/>
    <w:rsid w:val="00E077E3"/>
    <w:rsid w:val="00E07A1A"/>
    <w:rsid w:val="00E1053D"/>
    <w:rsid w:val="00E10903"/>
    <w:rsid w:val="00E10AFC"/>
    <w:rsid w:val="00E10BF2"/>
    <w:rsid w:val="00E10CA8"/>
    <w:rsid w:val="00E10F5C"/>
    <w:rsid w:val="00E1166A"/>
    <w:rsid w:val="00E11FD7"/>
    <w:rsid w:val="00E12B13"/>
    <w:rsid w:val="00E137C3"/>
    <w:rsid w:val="00E15559"/>
    <w:rsid w:val="00E17200"/>
    <w:rsid w:val="00E1748F"/>
    <w:rsid w:val="00E17A47"/>
    <w:rsid w:val="00E17C68"/>
    <w:rsid w:val="00E20B37"/>
    <w:rsid w:val="00E21184"/>
    <w:rsid w:val="00E2176D"/>
    <w:rsid w:val="00E220B3"/>
    <w:rsid w:val="00E2233D"/>
    <w:rsid w:val="00E226FC"/>
    <w:rsid w:val="00E22ED9"/>
    <w:rsid w:val="00E22F67"/>
    <w:rsid w:val="00E22FED"/>
    <w:rsid w:val="00E233A5"/>
    <w:rsid w:val="00E23539"/>
    <w:rsid w:val="00E23582"/>
    <w:rsid w:val="00E24066"/>
    <w:rsid w:val="00E244B3"/>
    <w:rsid w:val="00E24A3E"/>
    <w:rsid w:val="00E24EC4"/>
    <w:rsid w:val="00E2573D"/>
    <w:rsid w:val="00E26725"/>
    <w:rsid w:val="00E26A7A"/>
    <w:rsid w:val="00E27209"/>
    <w:rsid w:val="00E3028A"/>
    <w:rsid w:val="00E302E7"/>
    <w:rsid w:val="00E30AD7"/>
    <w:rsid w:val="00E30C78"/>
    <w:rsid w:val="00E30CC7"/>
    <w:rsid w:val="00E31326"/>
    <w:rsid w:val="00E31457"/>
    <w:rsid w:val="00E31608"/>
    <w:rsid w:val="00E3164E"/>
    <w:rsid w:val="00E3270F"/>
    <w:rsid w:val="00E33C0A"/>
    <w:rsid w:val="00E3500D"/>
    <w:rsid w:val="00E351BD"/>
    <w:rsid w:val="00E35532"/>
    <w:rsid w:val="00E355E9"/>
    <w:rsid w:val="00E35744"/>
    <w:rsid w:val="00E36E63"/>
    <w:rsid w:val="00E405CB"/>
    <w:rsid w:val="00E4085B"/>
    <w:rsid w:val="00E40B35"/>
    <w:rsid w:val="00E41B4A"/>
    <w:rsid w:val="00E41DC7"/>
    <w:rsid w:val="00E433F0"/>
    <w:rsid w:val="00E436C8"/>
    <w:rsid w:val="00E44964"/>
    <w:rsid w:val="00E46305"/>
    <w:rsid w:val="00E4679B"/>
    <w:rsid w:val="00E467A2"/>
    <w:rsid w:val="00E47E59"/>
    <w:rsid w:val="00E508D9"/>
    <w:rsid w:val="00E51445"/>
    <w:rsid w:val="00E52335"/>
    <w:rsid w:val="00E528E8"/>
    <w:rsid w:val="00E53173"/>
    <w:rsid w:val="00E53E29"/>
    <w:rsid w:val="00E5403E"/>
    <w:rsid w:val="00E5441E"/>
    <w:rsid w:val="00E54874"/>
    <w:rsid w:val="00E548C5"/>
    <w:rsid w:val="00E54C72"/>
    <w:rsid w:val="00E55952"/>
    <w:rsid w:val="00E56BA8"/>
    <w:rsid w:val="00E56EFE"/>
    <w:rsid w:val="00E56F4C"/>
    <w:rsid w:val="00E57B67"/>
    <w:rsid w:val="00E57E03"/>
    <w:rsid w:val="00E60571"/>
    <w:rsid w:val="00E60CE1"/>
    <w:rsid w:val="00E60DC6"/>
    <w:rsid w:val="00E60F28"/>
    <w:rsid w:val="00E61999"/>
    <w:rsid w:val="00E61D4E"/>
    <w:rsid w:val="00E61F40"/>
    <w:rsid w:val="00E62666"/>
    <w:rsid w:val="00E63175"/>
    <w:rsid w:val="00E6444A"/>
    <w:rsid w:val="00E651D1"/>
    <w:rsid w:val="00E665A2"/>
    <w:rsid w:val="00E67750"/>
    <w:rsid w:val="00E70630"/>
    <w:rsid w:val="00E7095C"/>
    <w:rsid w:val="00E70FB0"/>
    <w:rsid w:val="00E71301"/>
    <w:rsid w:val="00E71C18"/>
    <w:rsid w:val="00E71C5F"/>
    <w:rsid w:val="00E72B1E"/>
    <w:rsid w:val="00E7323B"/>
    <w:rsid w:val="00E743F3"/>
    <w:rsid w:val="00E748AF"/>
    <w:rsid w:val="00E75A99"/>
    <w:rsid w:val="00E75DA8"/>
    <w:rsid w:val="00E7730C"/>
    <w:rsid w:val="00E77B5D"/>
    <w:rsid w:val="00E805C5"/>
    <w:rsid w:val="00E80B8C"/>
    <w:rsid w:val="00E813F8"/>
    <w:rsid w:val="00E8169D"/>
    <w:rsid w:val="00E81704"/>
    <w:rsid w:val="00E81FEF"/>
    <w:rsid w:val="00E821ED"/>
    <w:rsid w:val="00E82318"/>
    <w:rsid w:val="00E82F96"/>
    <w:rsid w:val="00E839A3"/>
    <w:rsid w:val="00E839B2"/>
    <w:rsid w:val="00E8490B"/>
    <w:rsid w:val="00E84A15"/>
    <w:rsid w:val="00E84AF7"/>
    <w:rsid w:val="00E84B32"/>
    <w:rsid w:val="00E850D0"/>
    <w:rsid w:val="00E863A8"/>
    <w:rsid w:val="00E871F8"/>
    <w:rsid w:val="00E87ABA"/>
    <w:rsid w:val="00E90412"/>
    <w:rsid w:val="00E90D61"/>
    <w:rsid w:val="00E9139B"/>
    <w:rsid w:val="00E9213B"/>
    <w:rsid w:val="00E925DB"/>
    <w:rsid w:val="00E94853"/>
    <w:rsid w:val="00E955FE"/>
    <w:rsid w:val="00E9566B"/>
    <w:rsid w:val="00E96056"/>
    <w:rsid w:val="00E9667D"/>
    <w:rsid w:val="00E96862"/>
    <w:rsid w:val="00E96B0E"/>
    <w:rsid w:val="00E96F35"/>
    <w:rsid w:val="00E970EE"/>
    <w:rsid w:val="00E97202"/>
    <w:rsid w:val="00E97ED8"/>
    <w:rsid w:val="00EA0FD5"/>
    <w:rsid w:val="00EA124A"/>
    <w:rsid w:val="00EA23D9"/>
    <w:rsid w:val="00EA75A8"/>
    <w:rsid w:val="00EA7776"/>
    <w:rsid w:val="00EA7A7F"/>
    <w:rsid w:val="00EA7C3E"/>
    <w:rsid w:val="00EA7DCA"/>
    <w:rsid w:val="00EB08D3"/>
    <w:rsid w:val="00EB1198"/>
    <w:rsid w:val="00EB203F"/>
    <w:rsid w:val="00EB2B71"/>
    <w:rsid w:val="00EB3054"/>
    <w:rsid w:val="00EB3699"/>
    <w:rsid w:val="00EB3FEC"/>
    <w:rsid w:val="00EB4026"/>
    <w:rsid w:val="00EB4920"/>
    <w:rsid w:val="00EB4B17"/>
    <w:rsid w:val="00EB4D7F"/>
    <w:rsid w:val="00EB530F"/>
    <w:rsid w:val="00EB616B"/>
    <w:rsid w:val="00EB648A"/>
    <w:rsid w:val="00EB670C"/>
    <w:rsid w:val="00EB749E"/>
    <w:rsid w:val="00EC0026"/>
    <w:rsid w:val="00EC0178"/>
    <w:rsid w:val="00EC03F2"/>
    <w:rsid w:val="00EC0670"/>
    <w:rsid w:val="00EC0F82"/>
    <w:rsid w:val="00EC10F9"/>
    <w:rsid w:val="00EC1E36"/>
    <w:rsid w:val="00EC353F"/>
    <w:rsid w:val="00EC361B"/>
    <w:rsid w:val="00EC363E"/>
    <w:rsid w:val="00EC3D47"/>
    <w:rsid w:val="00EC43F2"/>
    <w:rsid w:val="00EC4B50"/>
    <w:rsid w:val="00EC4D4D"/>
    <w:rsid w:val="00EC4FEF"/>
    <w:rsid w:val="00EC519D"/>
    <w:rsid w:val="00EC53AF"/>
    <w:rsid w:val="00EC57C1"/>
    <w:rsid w:val="00EC5999"/>
    <w:rsid w:val="00EC5ADF"/>
    <w:rsid w:val="00EC5D07"/>
    <w:rsid w:val="00EC7D15"/>
    <w:rsid w:val="00ED063B"/>
    <w:rsid w:val="00ED09DF"/>
    <w:rsid w:val="00ED0D87"/>
    <w:rsid w:val="00ED207F"/>
    <w:rsid w:val="00ED38FB"/>
    <w:rsid w:val="00ED3A2F"/>
    <w:rsid w:val="00ED3C0A"/>
    <w:rsid w:val="00ED3CD1"/>
    <w:rsid w:val="00ED4925"/>
    <w:rsid w:val="00ED4A53"/>
    <w:rsid w:val="00ED4D8C"/>
    <w:rsid w:val="00ED4F6C"/>
    <w:rsid w:val="00ED52EE"/>
    <w:rsid w:val="00ED6568"/>
    <w:rsid w:val="00ED733C"/>
    <w:rsid w:val="00ED796F"/>
    <w:rsid w:val="00EE0D23"/>
    <w:rsid w:val="00EE0DF0"/>
    <w:rsid w:val="00EE1625"/>
    <w:rsid w:val="00EE1AF2"/>
    <w:rsid w:val="00EE1B42"/>
    <w:rsid w:val="00EE2432"/>
    <w:rsid w:val="00EE25E0"/>
    <w:rsid w:val="00EE266D"/>
    <w:rsid w:val="00EE2801"/>
    <w:rsid w:val="00EE42ED"/>
    <w:rsid w:val="00EE4A2E"/>
    <w:rsid w:val="00EE4E6E"/>
    <w:rsid w:val="00EE5AF6"/>
    <w:rsid w:val="00EE7633"/>
    <w:rsid w:val="00EE7AAD"/>
    <w:rsid w:val="00EF1C0C"/>
    <w:rsid w:val="00EF1C65"/>
    <w:rsid w:val="00EF1CD2"/>
    <w:rsid w:val="00EF21BB"/>
    <w:rsid w:val="00EF2C28"/>
    <w:rsid w:val="00EF33C2"/>
    <w:rsid w:val="00EF3B0D"/>
    <w:rsid w:val="00EF3B56"/>
    <w:rsid w:val="00EF442B"/>
    <w:rsid w:val="00EF4580"/>
    <w:rsid w:val="00EF60D5"/>
    <w:rsid w:val="00EF6E9A"/>
    <w:rsid w:val="00EF78BE"/>
    <w:rsid w:val="00F003A5"/>
    <w:rsid w:val="00F008AE"/>
    <w:rsid w:val="00F013BD"/>
    <w:rsid w:val="00F01ACE"/>
    <w:rsid w:val="00F01FB1"/>
    <w:rsid w:val="00F02CE8"/>
    <w:rsid w:val="00F02E25"/>
    <w:rsid w:val="00F030D2"/>
    <w:rsid w:val="00F031FB"/>
    <w:rsid w:val="00F03559"/>
    <w:rsid w:val="00F041D7"/>
    <w:rsid w:val="00F046B0"/>
    <w:rsid w:val="00F04DE5"/>
    <w:rsid w:val="00F06CFA"/>
    <w:rsid w:val="00F07118"/>
    <w:rsid w:val="00F10400"/>
    <w:rsid w:val="00F1045A"/>
    <w:rsid w:val="00F11E7D"/>
    <w:rsid w:val="00F12949"/>
    <w:rsid w:val="00F12C08"/>
    <w:rsid w:val="00F137AD"/>
    <w:rsid w:val="00F13D02"/>
    <w:rsid w:val="00F14531"/>
    <w:rsid w:val="00F1475E"/>
    <w:rsid w:val="00F166F5"/>
    <w:rsid w:val="00F175F1"/>
    <w:rsid w:val="00F20214"/>
    <w:rsid w:val="00F20B3E"/>
    <w:rsid w:val="00F20EBD"/>
    <w:rsid w:val="00F214DC"/>
    <w:rsid w:val="00F2224C"/>
    <w:rsid w:val="00F22C50"/>
    <w:rsid w:val="00F23476"/>
    <w:rsid w:val="00F234A9"/>
    <w:rsid w:val="00F23B3F"/>
    <w:rsid w:val="00F23F96"/>
    <w:rsid w:val="00F24375"/>
    <w:rsid w:val="00F24F22"/>
    <w:rsid w:val="00F25EC1"/>
    <w:rsid w:val="00F262AB"/>
    <w:rsid w:val="00F26F16"/>
    <w:rsid w:val="00F27060"/>
    <w:rsid w:val="00F2778F"/>
    <w:rsid w:val="00F27E7B"/>
    <w:rsid w:val="00F30A9A"/>
    <w:rsid w:val="00F3151A"/>
    <w:rsid w:val="00F315E6"/>
    <w:rsid w:val="00F31C08"/>
    <w:rsid w:val="00F31C13"/>
    <w:rsid w:val="00F31D4C"/>
    <w:rsid w:val="00F31F67"/>
    <w:rsid w:val="00F332BF"/>
    <w:rsid w:val="00F3403B"/>
    <w:rsid w:val="00F34DDE"/>
    <w:rsid w:val="00F35373"/>
    <w:rsid w:val="00F364EB"/>
    <w:rsid w:val="00F37CB8"/>
    <w:rsid w:val="00F402F4"/>
    <w:rsid w:val="00F40657"/>
    <w:rsid w:val="00F42D2F"/>
    <w:rsid w:val="00F42EE2"/>
    <w:rsid w:val="00F436A4"/>
    <w:rsid w:val="00F43D31"/>
    <w:rsid w:val="00F444EB"/>
    <w:rsid w:val="00F445D7"/>
    <w:rsid w:val="00F449D9"/>
    <w:rsid w:val="00F45D75"/>
    <w:rsid w:val="00F46D8D"/>
    <w:rsid w:val="00F46EAB"/>
    <w:rsid w:val="00F47323"/>
    <w:rsid w:val="00F4743B"/>
    <w:rsid w:val="00F475AA"/>
    <w:rsid w:val="00F47C47"/>
    <w:rsid w:val="00F502F8"/>
    <w:rsid w:val="00F5078F"/>
    <w:rsid w:val="00F51199"/>
    <w:rsid w:val="00F512B5"/>
    <w:rsid w:val="00F513A8"/>
    <w:rsid w:val="00F51E06"/>
    <w:rsid w:val="00F53BED"/>
    <w:rsid w:val="00F53C67"/>
    <w:rsid w:val="00F542E8"/>
    <w:rsid w:val="00F54698"/>
    <w:rsid w:val="00F54CEF"/>
    <w:rsid w:val="00F54D4A"/>
    <w:rsid w:val="00F54DB5"/>
    <w:rsid w:val="00F55DA3"/>
    <w:rsid w:val="00F56BD1"/>
    <w:rsid w:val="00F56EC9"/>
    <w:rsid w:val="00F604DE"/>
    <w:rsid w:val="00F610B1"/>
    <w:rsid w:val="00F6246E"/>
    <w:rsid w:val="00F6356B"/>
    <w:rsid w:val="00F637D6"/>
    <w:rsid w:val="00F63995"/>
    <w:rsid w:val="00F63BBD"/>
    <w:rsid w:val="00F64750"/>
    <w:rsid w:val="00F66355"/>
    <w:rsid w:val="00F6646C"/>
    <w:rsid w:val="00F67455"/>
    <w:rsid w:val="00F70294"/>
    <w:rsid w:val="00F70F8E"/>
    <w:rsid w:val="00F71491"/>
    <w:rsid w:val="00F71A2D"/>
    <w:rsid w:val="00F71FA8"/>
    <w:rsid w:val="00F71FB3"/>
    <w:rsid w:val="00F72425"/>
    <w:rsid w:val="00F724F2"/>
    <w:rsid w:val="00F72566"/>
    <w:rsid w:val="00F7274E"/>
    <w:rsid w:val="00F72D1F"/>
    <w:rsid w:val="00F74364"/>
    <w:rsid w:val="00F7573F"/>
    <w:rsid w:val="00F764FD"/>
    <w:rsid w:val="00F76FA7"/>
    <w:rsid w:val="00F7733C"/>
    <w:rsid w:val="00F77681"/>
    <w:rsid w:val="00F7F794"/>
    <w:rsid w:val="00F801D4"/>
    <w:rsid w:val="00F801E3"/>
    <w:rsid w:val="00F809B3"/>
    <w:rsid w:val="00F80AE8"/>
    <w:rsid w:val="00F80F1A"/>
    <w:rsid w:val="00F81056"/>
    <w:rsid w:val="00F81120"/>
    <w:rsid w:val="00F8194A"/>
    <w:rsid w:val="00F81F8E"/>
    <w:rsid w:val="00F821CB"/>
    <w:rsid w:val="00F82324"/>
    <w:rsid w:val="00F82564"/>
    <w:rsid w:val="00F82CE4"/>
    <w:rsid w:val="00F83F3D"/>
    <w:rsid w:val="00F84417"/>
    <w:rsid w:val="00F85F07"/>
    <w:rsid w:val="00F90053"/>
    <w:rsid w:val="00F90CF5"/>
    <w:rsid w:val="00F90E34"/>
    <w:rsid w:val="00F913DE"/>
    <w:rsid w:val="00F91E12"/>
    <w:rsid w:val="00F92A87"/>
    <w:rsid w:val="00F92B32"/>
    <w:rsid w:val="00F92EA5"/>
    <w:rsid w:val="00F9314E"/>
    <w:rsid w:val="00F937BD"/>
    <w:rsid w:val="00F93CC3"/>
    <w:rsid w:val="00F94CFE"/>
    <w:rsid w:val="00F95FBD"/>
    <w:rsid w:val="00F964FA"/>
    <w:rsid w:val="00F97A48"/>
    <w:rsid w:val="00F97D0B"/>
    <w:rsid w:val="00FA1059"/>
    <w:rsid w:val="00FA11F2"/>
    <w:rsid w:val="00FA12B6"/>
    <w:rsid w:val="00FA1E6C"/>
    <w:rsid w:val="00FA4EE7"/>
    <w:rsid w:val="00FA51DF"/>
    <w:rsid w:val="00FA5312"/>
    <w:rsid w:val="00FA5361"/>
    <w:rsid w:val="00FA7733"/>
    <w:rsid w:val="00FA783D"/>
    <w:rsid w:val="00FA7B3C"/>
    <w:rsid w:val="00FA7C92"/>
    <w:rsid w:val="00FB027C"/>
    <w:rsid w:val="00FB09F5"/>
    <w:rsid w:val="00FB1B88"/>
    <w:rsid w:val="00FB20A4"/>
    <w:rsid w:val="00FB22A4"/>
    <w:rsid w:val="00FB33A8"/>
    <w:rsid w:val="00FB3692"/>
    <w:rsid w:val="00FB41F0"/>
    <w:rsid w:val="00FB5059"/>
    <w:rsid w:val="00FB52D3"/>
    <w:rsid w:val="00FB56E4"/>
    <w:rsid w:val="00FB5995"/>
    <w:rsid w:val="00FB60BF"/>
    <w:rsid w:val="00FB60E8"/>
    <w:rsid w:val="00FB64D4"/>
    <w:rsid w:val="00FB690E"/>
    <w:rsid w:val="00FB6AB1"/>
    <w:rsid w:val="00FB70C9"/>
    <w:rsid w:val="00FC0E19"/>
    <w:rsid w:val="00FC18F4"/>
    <w:rsid w:val="00FC2002"/>
    <w:rsid w:val="00FC398F"/>
    <w:rsid w:val="00FC4231"/>
    <w:rsid w:val="00FC4351"/>
    <w:rsid w:val="00FC463A"/>
    <w:rsid w:val="00FC65B2"/>
    <w:rsid w:val="00FC6738"/>
    <w:rsid w:val="00FC687C"/>
    <w:rsid w:val="00FC75E2"/>
    <w:rsid w:val="00FC7FC2"/>
    <w:rsid w:val="00FD0605"/>
    <w:rsid w:val="00FD1AF9"/>
    <w:rsid w:val="00FD1C35"/>
    <w:rsid w:val="00FD2212"/>
    <w:rsid w:val="00FD2A55"/>
    <w:rsid w:val="00FD2C00"/>
    <w:rsid w:val="00FD47CA"/>
    <w:rsid w:val="00FD5BB3"/>
    <w:rsid w:val="00FD6191"/>
    <w:rsid w:val="00FD6E81"/>
    <w:rsid w:val="00FD715E"/>
    <w:rsid w:val="00FD765D"/>
    <w:rsid w:val="00FD7672"/>
    <w:rsid w:val="00FE0535"/>
    <w:rsid w:val="00FE07A3"/>
    <w:rsid w:val="00FE0912"/>
    <w:rsid w:val="00FE1843"/>
    <w:rsid w:val="00FE2039"/>
    <w:rsid w:val="00FE263B"/>
    <w:rsid w:val="00FE3AF7"/>
    <w:rsid w:val="00FE4BCD"/>
    <w:rsid w:val="00FE4D9A"/>
    <w:rsid w:val="00FE52FD"/>
    <w:rsid w:val="00FE6D4D"/>
    <w:rsid w:val="00FE7B54"/>
    <w:rsid w:val="00FF0894"/>
    <w:rsid w:val="00FF0ABE"/>
    <w:rsid w:val="00FF1544"/>
    <w:rsid w:val="00FF1C66"/>
    <w:rsid w:val="00FF1FE9"/>
    <w:rsid w:val="00FF2D96"/>
    <w:rsid w:val="00FF5674"/>
    <w:rsid w:val="00FF583D"/>
    <w:rsid w:val="00FF610B"/>
    <w:rsid w:val="00FF6C56"/>
    <w:rsid w:val="0147CD69"/>
    <w:rsid w:val="01927E39"/>
    <w:rsid w:val="01C0B543"/>
    <w:rsid w:val="01D5B958"/>
    <w:rsid w:val="0248DAB7"/>
    <w:rsid w:val="027CC8A5"/>
    <w:rsid w:val="02825A4D"/>
    <w:rsid w:val="02E0A96D"/>
    <w:rsid w:val="03084C1C"/>
    <w:rsid w:val="03A51300"/>
    <w:rsid w:val="04B2C79E"/>
    <w:rsid w:val="05746CA8"/>
    <w:rsid w:val="05C9FC5E"/>
    <w:rsid w:val="0674A515"/>
    <w:rsid w:val="068498CE"/>
    <w:rsid w:val="07BBCCAF"/>
    <w:rsid w:val="07D1D579"/>
    <w:rsid w:val="084E7BF9"/>
    <w:rsid w:val="087A0D22"/>
    <w:rsid w:val="08D40826"/>
    <w:rsid w:val="08D79F8E"/>
    <w:rsid w:val="0966B770"/>
    <w:rsid w:val="096FC853"/>
    <w:rsid w:val="098F49A4"/>
    <w:rsid w:val="09B95D61"/>
    <w:rsid w:val="0A2B84A3"/>
    <w:rsid w:val="0AADDF0A"/>
    <w:rsid w:val="0AC2E31F"/>
    <w:rsid w:val="0B6D8BD6"/>
    <w:rsid w:val="0B8266AB"/>
    <w:rsid w:val="0B933445"/>
    <w:rsid w:val="0BE8912A"/>
    <w:rsid w:val="0CCD1A1A"/>
    <w:rsid w:val="0D00FF72"/>
    <w:rsid w:val="0D204DF2"/>
    <w:rsid w:val="0D80F161"/>
    <w:rsid w:val="0DA388CD"/>
    <w:rsid w:val="0E2BE017"/>
    <w:rsid w:val="0F4E044F"/>
    <w:rsid w:val="0FF311CD"/>
    <w:rsid w:val="102148D7"/>
    <w:rsid w:val="107D327C"/>
    <w:rsid w:val="1132620C"/>
    <w:rsid w:val="11DA97B3"/>
    <w:rsid w:val="11EC3731"/>
    <w:rsid w:val="11FB1FBB"/>
    <w:rsid w:val="14245F37"/>
    <w:rsid w:val="144620C7"/>
    <w:rsid w:val="1471ED57"/>
    <w:rsid w:val="147A041D"/>
    <w:rsid w:val="14E07D31"/>
    <w:rsid w:val="1530EF7D"/>
    <w:rsid w:val="15C2653F"/>
    <w:rsid w:val="161C6043"/>
    <w:rsid w:val="161FF7AB"/>
    <w:rsid w:val="17383322"/>
    <w:rsid w:val="17623C47"/>
    <w:rsid w:val="179A7E51"/>
    <w:rsid w:val="17DFD9E7"/>
    <w:rsid w:val="18BEF4D6"/>
    <w:rsid w:val="19AED0EA"/>
    <w:rsid w:val="19E2FA3F"/>
    <w:rsid w:val="1A4924BE"/>
    <w:rsid w:val="1B0042EF"/>
    <w:rsid w:val="1B2D7342"/>
    <w:rsid w:val="1B3BC157"/>
    <w:rsid w:val="1B88A7CE"/>
    <w:rsid w:val="1BC48045"/>
    <w:rsid w:val="1BD6AFA0"/>
    <w:rsid w:val="1C232E73"/>
    <w:rsid w:val="1C89100F"/>
    <w:rsid w:val="1D0E6C68"/>
    <w:rsid w:val="1D4918EC"/>
    <w:rsid w:val="1D69A0F4"/>
    <w:rsid w:val="1D75C15E"/>
    <w:rsid w:val="1D81CD32"/>
    <w:rsid w:val="1E689FD9"/>
    <w:rsid w:val="1E83CB0C"/>
    <w:rsid w:val="1E853765"/>
    <w:rsid w:val="1E9A08A9"/>
    <w:rsid w:val="1FE8C0BD"/>
    <w:rsid w:val="1FF998EF"/>
    <w:rsid w:val="20007EC3"/>
    <w:rsid w:val="207D907E"/>
    <w:rsid w:val="20A9EDF2"/>
    <w:rsid w:val="2103E8F6"/>
    <w:rsid w:val="21088715"/>
    <w:rsid w:val="21B88209"/>
    <w:rsid w:val="21C25C3A"/>
    <w:rsid w:val="227036B7"/>
    <w:rsid w:val="22B1F04D"/>
    <w:rsid w:val="230ABD5C"/>
    <w:rsid w:val="2364B860"/>
    <w:rsid w:val="24808B3F"/>
    <w:rsid w:val="256B8CC6"/>
    <w:rsid w:val="2575D731"/>
    <w:rsid w:val="2686F066"/>
    <w:rsid w:val="269495F0"/>
    <w:rsid w:val="269BF47B"/>
    <w:rsid w:val="26E50EB7"/>
    <w:rsid w:val="27D673CA"/>
    <w:rsid w:val="28489B0C"/>
    <w:rsid w:val="298057D4"/>
    <w:rsid w:val="29B04AAE"/>
    <w:rsid w:val="29F24C45"/>
    <w:rsid w:val="2A41C070"/>
    <w:rsid w:val="2A4FDEB1"/>
    <w:rsid w:val="2B5E84D6"/>
    <w:rsid w:val="2B797D38"/>
    <w:rsid w:val="2BA3C3C6"/>
    <w:rsid w:val="2BCC2329"/>
    <w:rsid w:val="2C531BAF"/>
    <w:rsid w:val="2C5D98EB"/>
    <w:rsid w:val="2CC1DE5A"/>
    <w:rsid w:val="2CE15FAB"/>
    <w:rsid w:val="2D48D6E0"/>
    <w:rsid w:val="2D6432E2"/>
    <w:rsid w:val="2E00D288"/>
    <w:rsid w:val="2F1D26B4"/>
    <w:rsid w:val="30531579"/>
    <w:rsid w:val="30F6FD98"/>
    <w:rsid w:val="3129822A"/>
    <w:rsid w:val="3137312C"/>
    <w:rsid w:val="319B769B"/>
    <w:rsid w:val="31F5719F"/>
    <w:rsid w:val="322CB98C"/>
    <w:rsid w:val="322CEC5D"/>
    <w:rsid w:val="32D78981"/>
    <w:rsid w:val="33182A52"/>
    <w:rsid w:val="33E44C98"/>
    <w:rsid w:val="341B9485"/>
    <w:rsid w:val="348D88F6"/>
    <w:rsid w:val="3490CA53"/>
    <w:rsid w:val="356E5542"/>
    <w:rsid w:val="3590F329"/>
    <w:rsid w:val="35C4F325"/>
    <w:rsid w:val="36A62FAB"/>
    <w:rsid w:val="3711FCFE"/>
    <w:rsid w:val="379836CE"/>
    <w:rsid w:val="37C23FF3"/>
    <w:rsid w:val="37CC1A24"/>
    <w:rsid w:val="37E41391"/>
    <w:rsid w:val="37E8B1B0"/>
    <w:rsid w:val="3879F4A1"/>
    <w:rsid w:val="38830584"/>
    <w:rsid w:val="39147B46"/>
    <w:rsid w:val="39597235"/>
    <w:rsid w:val="396986B2"/>
    <w:rsid w:val="396E764A"/>
    <w:rsid w:val="3A012594"/>
    <w:rsid w:val="3A2E2316"/>
    <w:rsid w:val="3A3733F9"/>
    <w:rsid w:val="3A912EFD"/>
    <w:rsid w:val="3BAC5577"/>
    <w:rsid w:val="3BC62837"/>
    <w:rsid w:val="3C1CD4CF"/>
    <w:rsid w:val="3D4D30F1"/>
    <w:rsid w:val="3D9B3AC5"/>
    <w:rsid w:val="3E7F8949"/>
    <w:rsid w:val="3F031D38"/>
    <w:rsid w:val="409B2EF3"/>
    <w:rsid w:val="40FF7462"/>
    <w:rsid w:val="4117A0A0"/>
    <w:rsid w:val="414EE88D"/>
    <w:rsid w:val="41AA4FEA"/>
    <w:rsid w:val="41EC1EB0"/>
    <w:rsid w:val="42DAB79F"/>
    <w:rsid w:val="43875894"/>
    <w:rsid w:val="43F186BD"/>
    <w:rsid w:val="43FC03F9"/>
    <w:rsid w:val="441EB710"/>
    <w:rsid w:val="44C95FC7"/>
    <w:rsid w:val="44D270AA"/>
    <w:rsid w:val="4506C33F"/>
    <w:rsid w:val="450D1D2E"/>
    <w:rsid w:val="452C6BAE"/>
    <w:rsid w:val="462FD5E1"/>
    <w:rsid w:val="465CD363"/>
    <w:rsid w:val="46B6CE67"/>
    <w:rsid w:val="46C5B6F1"/>
    <w:rsid w:val="47334014"/>
    <w:rsid w:val="477F8C16"/>
    <w:rsid w:val="47D2A146"/>
    <w:rsid w:val="47E67C65"/>
    <w:rsid w:val="47FAA498"/>
    <w:rsid w:val="48C7ED38"/>
    <w:rsid w:val="4914393A"/>
    <w:rsid w:val="49D9066D"/>
    <w:rsid w:val="4A3724BE"/>
    <w:rsid w:val="4B9AB113"/>
    <w:rsid w:val="4CA8FA2C"/>
    <w:rsid w:val="4CD26DDB"/>
    <w:rsid w:val="4D18D123"/>
    <w:rsid w:val="4D93D677"/>
    <w:rsid w:val="4E8CF63F"/>
    <w:rsid w:val="4EB09ADD"/>
    <w:rsid w:val="4ECB933F"/>
    <w:rsid w:val="4F43B764"/>
    <w:rsid w:val="4F7BCB9C"/>
    <w:rsid w:val="4FC8D654"/>
    <w:rsid w:val="5013F461"/>
    <w:rsid w:val="5037E100"/>
    <w:rsid w:val="503CCC94"/>
    <w:rsid w:val="509AECE7"/>
    <w:rsid w:val="51B91BA4"/>
    <w:rsid w:val="521AC8C7"/>
    <w:rsid w:val="522692B9"/>
    <w:rsid w:val="52A1C14D"/>
    <w:rsid w:val="53C1C30C"/>
    <w:rsid w:val="54366E71"/>
    <w:rsid w:val="547B9831"/>
    <w:rsid w:val="550CDB22"/>
    <w:rsid w:val="5524DD25"/>
    <w:rsid w:val="554787A6"/>
    <w:rsid w:val="554B1F0E"/>
    <w:rsid w:val="557F0264"/>
    <w:rsid w:val="56B6304A"/>
    <w:rsid w:val="5709651D"/>
    <w:rsid w:val="574E293B"/>
    <w:rsid w:val="57B40DD4"/>
    <w:rsid w:val="57F5DC9A"/>
    <w:rsid w:val="5844173D"/>
    <w:rsid w:val="59478170"/>
    <w:rsid w:val="5974B95E"/>
    <w:rsid w:val="59FB7778"/>
    <w:rsid w:val="5A05C1E3"/>
    <w:rsid w:val="5A3BB1A0"/>
    <w:rsid w:val="5A641305"/>
    <w:rsid w:val="5A645B06"/>
    <w:rsid w:val="5AD1B158"/>
    <w:rsid w:val="5BD51B8B"/>
    <w:rsid w:val="5C3993CB"/>
    <w:rsid w:val="5C66914D"/>
    <w:rsid w:val="5D894A00"/>
    <w:rsid w:val="5DE34504"/>
    <w:rsid w:val="5E1F01D0"/>
    <w:rsid w:val="5E5FB6B1"/>
    <w:rsid w:val="5F4F92C5"/>
    <w:rsid w:val="5FB3F51D"/>
    <w:rsid w:val="5FEA196A"/>
    <w:rsid w:val="6052FCF8"/>
    <w:rsid w:val="60B608DF"/>
    <w:rsid w:val="61A46EFD"/>
    <w:rsid w:val="6210DC5E"/>
    <w:rsid w:val="622256A0"/>
    <w:rsid w:val="622835BD"/>
    <w:rsid w:val="6235E4BF"/>
    <w:rsid w:val="62BCAA74"/>
    <w:rsid w:val="62DC2BC5"/>
    <w:rsid w:val="634E2036"/>
    <w:rsid w:val="6384A76B"/>
    <w:rsid w:val="6469B6A7"/>
    <w:rsid w:val="64B602A9"/>
    <w:rsid w:val="64FC65F1"/>
    <w:rsid w:val="653E34B7"/>
    <w:rsid w:val="65588C04"/>
    <w:rsid w:val="6581F21E"/>
    <w:rsid w:val="669DC4FD"/>
    <w:rsid w:val="66A948F0"/>
    <w:rsid w:val="6770CD17"/>
    <w:rsid w:val="677F6DA0"/>
    <w:rsid w:val="681A0975"/>
    <w:rsid w:val="6839C62D"/>
    <w:rsid w:val="68411E3D"/>
    <w:rsid w:val="68D94960"/>
    <w:rsid w:val="691EE001"/>
    <w:rsid w:val="693CC228"/>
    <w:rsid w:val="69525538"/>
    <w:rsid w:val="69AEE96A"/>
    <w:rsid w:val="6A85561B"/>
    <w:rsid w:val="6AB4FD82"/>
    <w:rsid w:val="6ADFBE5C"/>
    <w:rsid w:val="6AEE39A9"/>
    <w:rsid w:val="6B88C04E"/>
    <w:rsid w:val="6C01D701"/>
    <w:rsid w:val="6C45BDC1"/>
    <w:rsid w:val="6C99C478"/>
    <w:rsid w:val="6D57E725"/>
    <w:rsid w:val="6DB6D855"/>
    <w:rsid w:val="6DC3B478"/>
    <w:rsid w:val="6EBDD8F5"/>
    <w:rsid w:val="6F6DA415"/>
    <w:rsid w:val="6FC8CB0C"/>
    <w:rsid w:val="70050291"/>
    <w:rsid w:val="70858160"/>
    <w:rsid w:val="7157E0EF"/>
    <w:rsid w:val="7202B0E4"/>
    <w:rsid w:val="7247EFD4"/>
    <w:rsid w:val="72CDE1A3"/>
    <w:rsid w:val="7301C4F9"/>
    <w:rsid w:val="73660A68"/>
    <w:rsid w:val="7389F707"/>
    <w:rsid w:val="73B91F98"/>
    <w:rsid w:val="73ED02EE"/>
    <w:rsid w:val="748D613A"/>
    <w:rsid w:val="74AC4911"/>
    <w:rsid w:val="75F3D754"/>
    <w:rsid w:val="765CBAE2"/>
    <w:rsid w:val="76779E14"/>
    <w:rsid w:val="76AAF585"/>
    <w:rsid w:val="76BFC6C9"/>
    <w:rsid w:val="77A3AFAB"/>
    <w:rsid w:val="77DB5D3A"/>
    <w:rsid w:val="785174F8"/>
    <w:rsid w:val="789D3515"/>
    <w:rsid w:val="797BB58F"/>
    <w:rsid w:val="79A7524B"/>
    <w:rsid w:val="79E953E2"/>
    <w:rsid w:val="7A178AEC"/>
    <w:rsid w:val="7B47F2A1"/>
    <w:rsid w:val="7B962D44"/>
    <w:rsid w:val="7C46F186"/>
    <w:rsid w:val="7CD5E028"/>
    <w:rsid w:val="7CDDFF84"/>
    <w:rsid w:val="7CEFDC6B"/>
    <w:rsid w:val="7D4D5AAE"/>
    <w:rsid w:val="7DB33F47"/>
    <w:rsid w:val="7DEFE207"/>
    <w:rsid w:val="7E23C75F"/>
    <w:rsid w:val="7EE3A6FC"/>
    <w:rsid w:val="7F1E20AF"/>
    <w:rsid w:val="7F273192"/>
    <w:rsid w:val="7F289DEB"/>
    <w:rsid w:val="7FB8A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."/>
  <w:listSeparator w:val=","/>
  <w14:docId w14:val="5F164026"/>
  <w15:docId w15:val="{39244BCC-7933-4799-9D76-D26BD0362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781F"/>
    <w:pPr>
      <w:spacing w:line="360" w:lineRule="auto"/>
      <w:jc w:val="both"/>
    </w:pPr>
    <w:rPr>
      <w:rFonts w:cs="Garamond"/>
      <w:sz w:val="24"/>
      <w:szCs w:val="22"/>
      <w:lang w:eastAsia="en-US"/>
    </w:rPr>
  </w:style>
  <w:style w:type="paragraph" w:styleId="Ttulo1">
    <w:name w:val="heading 1"/>
    <w:basedOn w:val="Ttulo"/>
    <w:next w:val="Normal"/>
    <w:link w:val="Ttulo1Carter"/>
    <w:uiPriority w:val="9"/>
    <w:qFormat/>
    <w:rsid w:val="00461FE9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3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32"/>
      </w:numPr>
      <w:spacing w:before="240" w:after="24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32"/>
      </w:numPr>
      <w:spacing w:before="240" w:after="240" w:line="240" w:lineRule="atLeast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3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3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3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3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3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visitada">
    <w:name w:val="FollowedHyperlink"/>
    <w:basedOn w:val="Tipodeletrapredefinidodopargrafo"/>
    <w:semiHidden/>
    <w:unhideWhenUsed/>
    <w:rsid w:val="00555877"/>
    <w:rPr>
      <w:color w:val="800080" w:themeColor="followedHyperlink"/>
      <w:u w:val="single"/>
    </w:rPr>
  </w:style>
  <w:style w:type="paragraph" w:styleId="Bibliografia">
    <w:name w:val="Bibliography"/>
    <w:basedOn w:val="Normal"/>
    <w:next w:val="Normal"/>
    <w:uiPriority w:val="37"/>
    <w:unhideWhenUsed/>
    <w:rsid w:val="00DF0E1B"/>
  </w:style>
  <w:style w:type="character" w:customStyle="1" w:styleId="eop">
    <w:name w:val="eop"/>
    <w:basedOn w:val="Tipodeletrapredefinidodopargrafo"/>
    <w:rsid w:val="00054747"/>
  </w:style>
  <w:style w:type="paragraph" w:customStyle="1" w:styleId="paragraph">
    <w:name w:val="paragraph"/>
    <w:basedOn w:val="Normal"/>
    <w:rsid w:val="00054747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7070AF"/>
    <w:pPr>
      <w:pageBreakBefore w:val="0"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kern w:val="0"/>
      <w:sz w:val="32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6A53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0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file:///C:\Users\Joao%20Barros\Desktop\rel%20(1).docx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8.png"/><Relationship Id="rId21" Type="http://schemas.openxmlformats.org/officeDocument/2006/relationships/header" Target="header4.xm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header" Target="header5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Joao%20Barros\Desktop\rel%20(1).docx" TargetMode="External"/><Relationship Id="rId29" Type="http://schemas.openxmlformats.org/officeDocument/2006/relationships/image" Target="media/image8.png"/><Relationship Id="rId11" Type="http://schemas.openxmlformats.org/officeDocument/2006/relationships/header" Target="header1.xml"/><Relationship Id="rId24" Type="http://schemas.openxmlformats.org/officeDocument/2006/relationships/image" Target="media/image4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hyperlink" Target="file:///C:\Users\Joao%20Barros\Desktop\rel%20(1).docx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eader" Target="header3.xml"/><Relationship Id="rId22" Type="http://schemas.openxmlformats.org/officeDocument/2006/relationships/footer" Target="footer3.xml"/><Relationship Id="rId27" Type="http://schemas.openxmlformats.org/officeDocument/2006/relationships/image" Target="media/image7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jpeg"/><Relationship Id="rId48" Type="http://schemas.openxmlformats.org/officeDocument/2006/relationships/image" Target="media/image27.png"/><Relationship Id="rId56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hyperlink" Target="file:///C:\Users\Joao%20Barros\Desktop\rel%20(1).docx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0" Type="http://schemas.openxmlformats.org/officeDocument/2006/relationships/hyperlink" Target="file:///C:\Users\Joao%20Barros\Desktop\rel%20(1).docx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3.png"/><Relationship Id="rId28" Type="http://schemas.openxmlformats.org/officeDocument/2006/relationships/hyperlink" Target="https://www.youtube.com/watch?v=zd8IfNPgz_s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2e9b8d36b5214648" Type="http://schemas.microsoft.com/office/2019/09/relationships/intelligence" Target="intelligenc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Die12</b:Tag>
    <b:SourceType>DocumentFromInternetSite</b:SourceType>
    <b:Guid>{3E8F2516-2EB4-43CF-8629-0B64E1DB9993}</b:Guid>
    <b:Author>
      <b:Author>
        <b:NameList>
          <b:Person>
            <b:Last>Gurgel</b:Last>
            <b:First>Diego</b:First>
          </b:Person>
        </b:NameList>
      </b:Author>
    </b:Author>
    <b:Title>Análise de requisitos de um site</b:Title>
    <b:InternetSiteTitle>Wordpress</b:InternetSiteTitle>
    <b:Year>2012</b:Year>
    <b:Month>agosto</b:Month>
    <b:Day>22</b:Day>
    <b:URL>https://diegogurgel.wordpress.com/2012/08/22/anlise-de-requisitos-de-um-site/</b:URL>
    <b:RefOrder>1</b:RefOrder>
  </b:Source>
</b:Sources>
</file>

<file path=customXml/item2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Props1.xml><?xml version="1.0" encoding="utf-8"?>
<ds:datastoreItem xmlns:ds="http://schemas.openxmlformats.org/officeDocument/2006/customXml" ds:itemID="{4BECF43A-1308-49CC-BE0C-B7CD33832E0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D814F27-84DA-4275-A77C-CF0AC476FED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1127</TotalTime>
  <Pages>1</Pages>
  <Words>3285</Words>
  <Characters>18730</Characters>
  <Application>Microsoft Office Word</Application>
  <DocSecurity>0</DocSecurity>
  <Lines>156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21972</CharactersWithSpaces>
  <SharedDoc>false</SharedDoc>
  <HLinks>
    <vt:vector size="432" baseType="variant">
      <vt:variant>
        <vt:i4>4456560</vt:i4>
      </vt:variant>
      <vt:variant>
        <vt:i4>431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_Toc94303359</vt:lpwstr>
      </vt:variant>
      <vt:variant>
        <vt:i4>4522096</vt:i4>
      </vt:variant>
      <vt:variant>
        <vt:i4>425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_Toc94303358</vt:lpwstr>
      </vt:variant>
      <vt:variant>
        <vt:i4>1507388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_Toc94303357</vt:lpwstr>
      </vt:variant>
      <vt:variant>
        <vt:i4>4915312</vt:i4>
      </vt:variant>
      <vt:variant>
        <vt:i4>413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_Toc94303356</vt:lpwstr>
      </vt:variant>
      <vt:variant>
        <vt:i4>1376316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_Toc94303355</vt:lpwstr>
      </vt:variant>
      <vt:variant>
        <vt:i4>4784240</vt:i4>
      </vt:variant>
      <vt:variant>
        <vt:i4>401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_Toc94303354</vt:lpwstr>
      </vt:variant>
      <vt:variant>
        <vt:i4>5111920</vt:i4>
      </vt:variant>
      <vt:variant>
        <vt:i4>395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_Toc94303353</vt:lpwstr>
      </vt:variant>
      <vt:variant>
        <vt:i4>1179708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_Toc94303352</vt:lpwstr>
      </vt:variant>
      <vt:variant>
        <vt:i4>4980848</vt:i4>
      </vt:variant>
      <vt:variant>
        <vt:i4>383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_Toc94303351</vt:lpwstr>
      </vt:variant>
      <vt:variant>
        <vt:i4>1048636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_Toc94303350</vt:lpwstr>
      </vt:variant>
      <vt:variant>
        <vt:i4>1638461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_Toc94303349</vt:lpwstr>
      </vt:variant>
      <vt:variant>
        <vt:i4>1572925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_Toc94303348</vt:lpwstr>
      </vt:variant>
      <vt:variant>
        <vt:i4>1507389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_Toc94303347</vt:lpwstr>
      </vt:variant>
      <vt:variant>
        <vt:i4>4915313</vt:i4>
      </vt:variant>
      <vt:variant>
        <vt:i4>353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_Toc94303346</vt:lpwstr>
      </vt:variant>
      <vt:variant>
        <vt:i4>4718705</vt:i4>
      </vt:variant>
      <vt:variant>
        <vt:i4>347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_Toc94303345</vt:lpwstr>
      </vt:variant>
      <vt:variant>
        <vt:i4>4784241</vt:i4>
      </vt:variant>
      <vt:variant>
        <vt:i4>341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_Toc94303344</vt:lpwstr>
      </vt:variant>
      <vt:variant>
        <vt:i4>5111921</vt:i4>
      </vt:variant>
      <vt:variant>
        <vt:i4>335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_Toc94303343</vt:lpwstr>
      </vt:variant>
      <vt:variant>
        <vt:i4>5177457</vt:i4>
      </vt:variant>
      <vt:variant>
        <vt:i4>329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_Toc94303342</vt:lpwstr>
      </vt:variant>
      <vt:variant>
        <vt:i4>4980849</vt:i4>
      </vt:variant>
      <vt:variant>
        <vt:i4>323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_Toc94303341</vt:lpwstr>
      </vt:variant>
      <vt:variant>
        <vt:i4>5046385</vt:i4>
      </vt:variant>
      <vt:variant>
        <vt:i4>317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_Toc94303340</vt:lpwstr>
      </vt:variant>
      <vt:variant>
        <vt:i4>4456566</vt:i4>
      </vt:variant>
      <vt:variant>
        <vt:i4>311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_Toc94303339</vt:lpwstr>
      </vt:variant>
      <vt:variant>
        <vt:i4>4522102</vt:i4>
      </vt:variant>
      <vt:variant>
        <vt:i4>305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_Toc94303338</vt:lpwstr>
      </vt:variant>
      <vt:variant>
        <vt:i4>4849782</vt:i4>
      </vt:variant>
      <vt:variant>
        <vt:i4>299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_Toc94303337</vt:lpwstr>
      </vt:variant>
      <vt:variant>
        <vt:i4>4915318</vt:i4>
      </vt:variant>
      <vt:variant>
        <vt:i4>293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_Toc94303336</vt:lpwstr>
      </vt:variant>
      <vt:variant>
        <vt:i4>4718710</vt:i4>
      </vt:variant>
      <vt:variant>
        <vt:i4>287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_Toc94303335</vt:lpwstr>
      </vt:variant>
      <vt:variant>
        <vt:i4>4784246</vt:i4>
      </vt:variant>
      <vt:variant>
        <vt:i4>281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_Toc94303334</vt:lpwstr>
      </vt:variant>
      <vt:variant>
        <vt:i4>5111926</vt:i4>
      </vt:variant>
      <vt:variant>
        <vt:i4>275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_Toc94303333</vt:lpwstr>
      </vt:variant>
      <vt:variant>
        <vt:i4>5177462</vt:i4>
      </vt:variant>
      <vt:variant>
        <vt:i4>269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_Toc94303332</vt:lpwstr>
      </vt:variant>
      <vt:variant>
        <vt:i4>4980854</vt:i4>
      </vt:variant>
      <vt:variant>
        <vt:i4>263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_Toc94303331</vt:lpwstr>
      </vt:variant>
      <vt:variant>
        <vt:i4>5046390</vt:i4>
      </vt:variant>
      <vt:variant>
        <vt:i4>257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_Toc94303330</vt:lpwstr>
      </vt:variant>
      <vt:variant>
        <vt:i4>4456567</vt:i4>
      </vt:variant>
      <vt:variant>
        <vt:i4>251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_Toc94303329</vt:lpwstr>
      </vt:variant>
      <vt:variant>
        <vt:i4>4522103</vt:i4>
      </vt:variant>
      <vt:variant>
        <vt:i4>245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_Toc94303328</vt:lpwstr>
      </vt:variant>
      <vt:variant>
        <vt:i4>4849783</vt:i4>
      </vt:variant>
      <vt:variant>
        <vt:i4>239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_Toc94303327</vt:lpwstr>
      </vt:variant>
      <vt:variant>
        <vt:i4>4915319</vt:i4>
      </vt:variant>
      <vt:variant>
        <vt:i4>233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_Toc94303326</vt:lpwstr>
      </vt:variant>
      <vt:variant>
        <vt:i4>4718711</vt:i4>
      </vt:variant>
      <vt:variant>
        <vt:i4>227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_Toc94303325</vt:lpwstr>
      </vt:variant>
      <vt:variant>
        <vt:i4>4784247</vt:i4>
      </vt:variant>
      <vt:variant>
        <vt:i4>221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_Toc94303324</vt:lpwstr>
      </vt:variant>
      <vt:variant>
        <vt:i4>5111927</vt:i4>
      </vt:variant>
      <vt:variant>
        <vt:i4>215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_Toc94303323</vt:lpwstr>
      </vt:variant>
      <vt:variant>
        <vt:i4>5177463</vt:i4>
      </vt:variant>
      <vt:variant>
        <vt:i4>209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_Toc94303322</vt:lpwstr>
      </vt:variant>
      <vt:variant>
        <vt:i4>4980855</vt:i4>
      </vt:variant>
      <vt:variant>
        <vt:i4>203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_Toc94303321</vt:lpwstr>
      </vt:variant>
      <vt:variant>
        <vt:i4>5046391</vt:i4>
      </vt:variant>
      <vt:variant>
        <vt:i4>197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_Toc94303320</vt:lpwstr>
      </vt:variant>
      <vt:variant>
        <vt:i4>4456564</vt:i4>
      </vt:variant>
      <vt:variant>
        <vt:i4>191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_Toc94303319</vt:lpwstr>
      </vt:variant>
      <vt:variant>
        <vt:i4>4522100</vt:i4>
      </vt:variant>
      <vt:variant>
        <vt:i4>185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_Toc94303318</vt:lpwstr>
      </vt:variant>
      <vt:variant>
        <vt:i4>4849780</vt:i4>
      </vt:variant>
      <vt:variant>
        <vt:i4>179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_Toc94303317</vt:lpwstr>
      </vt:variant>
      <vt:variant>
        <vt:i4>4915316</vt:i4>
      </vt:variant>
      <vt:variant>
        <vt:i4>173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_Toc94303316</vt:lpwstr>
      </vt:variant>
      <vt:variant>
        <vt:i4>4718708</vt:i4>
      </vt:variant>
      <vt:variant>
        <vt:i4>167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_Toc94303315</vt:lpwstr>
      </vt:variant>
      <vt:variant>
        <vt:i4>4784244</vt:i4>
      </vt:variant>
      <vt:variant>
        <vt:i4>161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_Toc94303314</vt:lpwstr>
      </vt:variant>
      <vt:variant>
        <vt:i4>5111924</vt:i4>
      </vt:variant>
      <vt:variant>
        <vt:i4>155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_Toc94303313</vt:lpwstr>
      </vt:variant>
      <vt:variant>
        <vt:i4>5177460</vt:i4>
      </vt:variant>
      <vt:variant>
        <vt:i4>149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_Toc94303312</vt:lpwstr>
      </vt:variant>
      <vt:variant>
        <vt:i4>4980852</vt:i4>
      </vt:variant>
      <vt:variant>
        <vt:i4>143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_Toc94303311</vt:lpwstr>
      </vt:variant>
      <vt:variant>
        <vt:i4>5046388</vt:i4>
      </vt:variant>
      <vt:variant>
        <vt:i4>137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_Toc94303310</vt:lpwstr>
      </vt:variant>
      <vt:variant>
        <vt:i4>4456565</vt:i4>
      </vt:variant>
      <vt:variant>
        <vt:i4>131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_Toc94303309</vt:lpwstr>
      </vt:variant>
      <vt:variant>
        <vt:i4>4522101</vt:i4>
      </vt:variant>
      <vt:variant>
        <vt:i4>125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_Toc94303308</vt:lpwstr>
      </vt:variant>
      <vt:variant>
        <vt:i4>4849781</vt:i4>
      </vt:variant>
      <vt:variant>
        <vt:i4>119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_Toc94303307</vt:lpwstr>
      </vt:variant>
      <vt:variant>
        <vt:i4>4915317</vt:i4>
      </vt:variant>
      <vt:variant>
        <vt:i4>113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_Toc94303306</vt:lpwstr>
      </vt:variant>
      <vt:variant>
        <vt:i4>4718709</vt:i4>
      </vt:variant>
      <vt:variant>
        <vt:i4>107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_Toc94303305</vt:lpwstr>
      </vt:variant>
      <vt:variant>
        <vt:i4>4784245</vt:i4>
      </vt:variant>
      <vt:variant>
        <vt:i4>101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_Toc94303304</vt:lpwstr>
      </vt:variant>
      <vt:variant>
        <vt:i4>5111925</vt:i4>
      </vt:variant>
      <vt:variant>
        <vt:i4>95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_Toc94303303</vt:lpwstr>
      </vt:variant>
      <vt:variant>
        <vt:i4>1966129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_Toc94298024</vt:lpwstr>
      </vt:variant>
      <vt:variant>
        <vt:i4>1638449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_Toc94298023</vt:lpwstr>
      </vt:variant>
      <vt:variant>
        <vt:i4>1572913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_Toc94298022</vt:lpwstr>
      </vt:variant>
      <vt:variant>
        <vt:i4>1769521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_Toc94298021</vt:lpwstr>
      </vt:variant>
      <vt:variant>
        <vt:i4>1703985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_Toc94298020</vt:lpwstr>
      </vt:variant>
      <vt:variant>
        <vt:i4>1179698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_Toc94298018</vt:lpwstr>
      </vt:variant>
      <vt:variant>
        <vt:i4>1900594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_Toc94298017</vt:lpwstr>
      </vt:variant>
      <vt:variant>
        <vt:i4>1835058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_Toc94298016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_Toc94298015</vt:lpwstr>
      </vt:variant>
      <vt:variant>
        <vt:i4>1966130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_Toc94298014</vt:lpwstr>
      </vt:variant>
      <vt:variant>
        <vt:i4>1638450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_Toc94298013</vt:lpwstr>
      </vt:variant>
      <vt:variant>
        <vt:i4>1572914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_Toc94298012</vt:lpwstr>
      </vt:variant>
      <vt:variant>
        <vt:i4>1769522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_Toc94298011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_Toc94298010</vt:lpwstr>
      </vt:variant>
      <vt:variant>
        <vt:i4>1245235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_Toc94298009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david.santos</dc:creator>
  <cp:keywords/>
  <cp:lastModifiedBy>João Pedro Abraúl Barros</cp:lastModifiedBy>
  <cp:revision>896</cp:revision>
  <dcterms:created xsi:type="dcterms:W3CDTF">2022-01-26T17:12:00Z</dcterms:created>
  <dcterms:modified xsi:type="dcterms:W3CDTF">2022-07-16T18:58:00Z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